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56"/>
      </w:tblGrid>
      <w:tr w:rsidR="004B7E44" w14:paraId="7AC61EBC" w14:textId="77777777" w:rsidTr="004B7E44">
        <w:trPr>
          <w:trHeight w:val="2536"/>
        </w:trPr>
        <w:tc>
          <w:tcPr>
            <w:tcW w:w="8541" w:type="dxa"/>
            <w:tcBorders>
              <w:top w:val="nil"/>
              <w:left w:val="nil"/>
              <w:bottom w:val="nil"/>
              <w:right w:val="nil"/>
            </w:tcBorders>
          </w:tcPr>
          <w:p w14:paraId="3BDA1BEC" w14:textId="55234ABB" w:rsidR="004B7E44" w:rsidRDefault="00F958A5" w:rsidP="004B7E44">
            <w:r>
              <w:rPr>
                <w:noProof/>
              </w:rPr>
              <mc:AlternateContent>
                <mc:Choice Requires="wps">
                  <w:drawing>
                    <wp:inline distT="0" distB="0" distL="0" distR="0" wp14:anchorId="05C4F48A" wp14:editId="78039FE3">
                      <wp:extent cx="6005015" cy="1248771"/>
                      <wp:effectExtent l="0" t="0" r="0" b="0"/>
                      <wp:docPr id="8" name="Text Box 8"/>
                      <wp:cNvGraphicFramePr/>
                      <a:graphic xmlns:a="http://schemas.openxmlformats.org/drawingml/2006/main">
                        <a:graphicData uri="http://schemas.microsoft.com/office/word/2010/wordprocessingShape">
                          <wps:wsp>
                            <wps:cNvSpPr txBox="1"/>
                            <wps:spPr>
                              <a:xfrm>
                                <a:off x="0" y="0"/>
                                <a:ext cx="6005015" cy="1248771"/>
                              </a:xfrm>
                              <a:prstGeom prst="rect">
                                <a:avLst/>
                              </a:prstGeom>
                              <a:noFill/>
                              <a:ln w="6350">
                                <a:noFill/>
                              </a:ln>
                            </wps:spPr>
                            <wps:txbx>
                              <w:txbxContent>
                                <w:p w14:paraId="0558A79B" w14:textId="65AB48C5" w:rsidR="00F958A5" w:rsidRPr="00167CB1" w:rsidRDefault="00167CB1" w:rsidP="00453E8C">
                                  <w:pPr>
                                    <w:pStyle w:val="Ttulo"/>
                                    <w:rPr>
                                      <w:sz w:val="74"/>
                                      <w:szCs w:val="20"/>
                                      <w:lang w:val="es-ES"/>
                                    </w:rPr>
                                  </w:pPr>
                                  <w:r w:rsidRPr="00167CB1">
                                    <w:rPr>
                                      <w:sz w:val="74"/>
                                      <w:szCs w:val="20"/>
                                      <w:lang w:val="es-ES"/>
                                    </w:rPr>
                                    <w:t>eSPECIFICACIÓN Y AN</w:t>
                                  </w:r>
                                  <w:r>
                                    <w:rPr>
                                      <w:sz w:val="74"/>
                                      <w:szCs w:val="20"/>
                                      <w:lang w:val="es-ES"/>
                                    </w:rPr>
                                    <w:t>Á</w:t>
                                  </w:r>
                                  <w:r w:rsidRPr="00167CB1">
                                    <w:rPr>
                                      <w:sz w:val="74"/>
                                      <w:szCs w:val="20"/>
                                      <w:lang w:val="es-ES"/>
                                    </w:rPr>
                                    <w:t>LISIS DE REQUERIMIENTOS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C4F48A" id="_x0000_t202" coordsize="21600,21600" o:spt="202" path="m,l,21600r21600,l21600,xe">
                      <v:stroke joinstyle="miter"/>
                      <v:path gradientshapeok="t" o:connecttype="rect"/>
                    </v:shapetype>
                    <v:shape id="Text Box 8" o:spid="_x0000_s1026" type="#_x0000_t202" style="width:472.85pt;height:9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" filled="f" stroked="f" strokeweight=".5pt">
                      <v:textbox>
                        <w:txbxContent>
                          <w:p w14:paraId="0558A79B" w14:textId="65AB48C5" w:rsidR="00F958A5" w:rsidRPr="00167CB1" w:rsidRDefault="00167CB1" w:rsidP="00453E8C">
                            <w:pPr>
                              <w:pStyle w:val="Ttulo"/>
                              <w:rPr>
                                <w:sz w:val="74"/>
                                <w:szCs w:val="20"/>
                                <w:lang w:val="es-ES"/>
                              </w:rPr>
                            </w:pPr>
                            <w:r w:rsidRPr="00167CB1">
                              <w:rPr>
                                <w:sz w:val="74"/>
                                <w:szCs w:val="20"/>
                                <w:lang w:val="es-ES"/>
                              </w:rPr>
                              <w:t>eSPECIFICACIÓN Y AN</w:t>
                            </w:r>
                            <w:r>
                              <w:rPr>
                                <w:sz w:val="74"/>
                                <w:szCs w:val="20"/>
                                <w:lang w:val="es-ES"/>
                              </w:rPr>
                              <w:t>Á</w:t>
                            </w:r>
                            <w:r w:rsidRPr="00167CB1">
                              <w:rPr>
                                <w:sz w:val="74"/>
                                <w:szCs w:val="20"/>
                                <w:lang w:val="es-ES"/>
                              </w:rPr>
                              <w:t>LISIS DE REQUERIMIENTOS</w:t>
                            </w:r>
                          </w:p>
                        </w:txbxContent>
                      </v:textbox>
                      <w10:anchorlock/>
                    </v:shape>
                  </w:pict>
                </mc:Fallback>
              </mc:AlternateContent>
            </w:r>
          </w:p>
          <w:p w14:paraId="396E0321" w14:textId="3E66376E" w:rsidR="004B7E44" w:rsidRDefault="004B7E44" w:rsidP="004B7E44">
            <w:r>
              <w:rPr>
                <w:noProof/>
              </w:rPr>
              <mc:AlternateContent>
                <mc:Choice Requires="wps">
                  <w:drawing>
                    <wp:inline distT="0" distB="0" distL="0" distR="0" wp14:anchorId="68942AC5" wp14:editId="1C863C0F">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0687224"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" strokecolor="white [3212]" strokeweight="6pt">
                      <w10:anchorlock/>
                    </v:line>
                  </w:pict>
                </mc:Fallback>
              </mc:AlternateContent>
            </w:r>
          </w:p>
          <w:p w14:paraId="1E183653" w14:textId="1287A531" w:rsidR="00481712" w:rsidRDefault="004B7E44" w:rsidP="004B7E44">
            <w:r>
              <w:rPr>
                <w:noProof/>
              </w:rPr>
              <mc:AlternateContent>
                <mc:Choice Requires="wps">
                  <w:drawing>
                    <wp:inline distT="0" distB="0" distL="0" distR="0" wp14:anchorId="1C44BE2D" wp14:editId="58EE3417">
                      <wp:extent cx="5964072" cy="746975"/>
                      <wp:effectExtent l="0" t="0" r="0" b="0"/>
                      <wp:docPr id="3" name="Text Box 3"/>
                      <wp:cNvGraphicFramePr/>
                      <a:graphic xmlns:a="http://schemas.openxmlformats.org/drawingml/2006/main">
                        <a:graphicData uri="http://schemas.microsoft.com/office/word/2010/wordprocessingShape">
                          <wps:wsp>
                            <wps:cNvSpPr txBox="1"/>
                            <wps:spPr>
                              <a:xfrm>
                                <a:off x="0" y="0"/>
                                <a:ext cx="5964072" cy="746975"/>
                              </a:xfrm>
                              <a:prstGeom prst="rect">
                                <a:avLst/>
                              </a:prstGeom>
                              <a:noFill/>
                              <a:ln w="6350">
                                <a:noFill/>
                              </a:ln>
                            </wps:spPr>
                            <wps:txbx>
                              <w:txbxContent>
                                <w:p w14:paraId="0877C949" w14:textId="465C8A1E" w:rsidR="004B7E44" w:rsidRPr="00F958A5" w:rsidRDefault="008E6871" w:rsidP="00453E8C">
                                  <w:pPr>
                                    <w:pStyle w:val="Subttulo"/>
                                    <w:rPr>
                                      <w:lang w:val="es-ES"/>
                                    </w:rPr>
                                  </w:pPr>
                                  <w:r>
                                    <w:rPr>
                                      <w:lang w:val="es-ES"/>
                                    </w:rPr>
                                    <w:t>INFORME</w:t>
                                  </w:r>
                                  <w:r w:rsidR="003F3E50">
                                    <w:rPr>
                                      <w:lang w:val="es-ES"/>
                                    </w:rPr>
                                    <w:tab/>
                                  </w:r>
                                  <w:r w:rsidR="00167CB1">
                                    <w:rPr>
                                      <w:lang w:val="es-ES"/>
                                    </w:rPr>
                                    <w:t xml:space="preserve"> DEL TRABAJO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44BE2D" id="Text Box 3" o:spid="_x0000_s1027" type="#_x0000_t202" style="width:469.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" filled="f" stroked="f" strokeweight=".5pt">
                      <v:textbox>
                        <w:txbxContent>
                          <w:p w14:paraId="0877C949" w14:textId="465C8A1E" w:rsidR="004B7E44" w:rsidRPr="00F958A5" w:rsidRDefault="008E6871" w:rsidP="00453E8C">
                            <w:pPr>
                              <w:pStyle w:val="Subttulo"/>
                              <w:rPr>
                                <w:lang w:val="es-ES"/>
                              </w:rPr>
                            </w:pPr>
                            <w:r>
                              <w:rPr>
                                <w:lang w:val="es-ES"/>
                              </w:rPr>
                              <w:t>INFORME</w:t>
                            </w:r>
                            <w:r w:rsidR="003F3E50">
                              <w:rPr>
                                <w:lang w:val="es-ES"/>
                              </w:rPr>
                              <w:tab/>
                            </w:r>
                            <w:r w:rsidR="00167CB1">
                              <w:rPr>
                                <w:lang w:val="es-ES"/>
                              </w:rPr>
                              <w:t xml:space="preserve"> DEL TRABAJO FINAL</w:t>
                            </w:r>
                          </w:p>
                        </w:txbxContent>
                      </v:textbox>
                      <w10:anchorlock/>
                    </v:shape>
                  </w:pict>
                </mc:Fallback>
              </mc:AlternateContent>
            </w:r>
          </w:p>
          <w:p w14:paraId="21E8CB25" w14:textId="78D900D8" w:rsidR="00481712" w:rsidRDefault="00B8226C" w:rsidP="004B7E44">
            <w:r>
              <w:rPr>
                <w:noProof/>
              </w:rPr>
              <mc:AlternateContent>
                <mc:Choice Requires="wps">
                  <w:drawing>
                    <wp:anchor distT="0" distB="0" distL="114300" distR="114300" simplePos="0" relativeHeight="251676672" behindDoc="0" locked="0" layoutInCell="1" allowOverlap="1" wp14:anchorId="68AF0EE0" wp14:editId="42A53E57">
                      <wp:simplePos x="0" y="0"/>
                      <wp:positionH relativeFrom="column">
                        <wp:posOffset>3427730</wp:posOffset>
                      </wp:positionH>
                      <wp:positionV relativeFrom="paragraph">
                        <wp:posOffset>130175</wp:posOffset>
                      </wp:positionV>
                      <wp:extent cx="2362200" cy="2362200"/>
                      <wp:effectExtent l="0" t="0" r="0" b="0"/>
                      <wp:wrapNone/>
                      <wp:docPr id="1206779363" name="Cuadro de texto 2"/>
                      <wp:cNvGraphicFramePr/>
                      <a:graphic xmlns:a="http://schemas.openxmlformats.org/drawingml/2006/main">
                        <a:graphicData uri="http://schemas.microsoft.com/office/word/2010/wordprocessingShape">
                          <wps:wsp>
                            <wps:cNvSpPr txBox="1"/>
                            <wps:spPr>
                              <a:xfrm>
                                <a:off x="0" y="0"/>
                                <a:ext cx="2362200" cy="2362200"/>
                              </a:xfrm>
                              <a:prstGeom prst="rect">
                                <a:avLst/>
                              </a:prstGeom>
                              <a:noFill/>
                              <a:ln w="6350">
                                <a:noFill/>
                              </a:ln>
                            </wps:spPr>
                            <wps:txbx>
                              <w:txbxContent>
                                <w:p w14:paraId="1CBDDF05" w14:textId="77777777" w:rsidR="00B8226C" w:rsidRP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Sección: WX35</w:t>
                                  </w:r>
                                </w:p>
                                <w:p w14:paraId="3B21795D"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0E39C79E"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7EDFC710" w14:textId="77777777" w:rsid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Profesor: Requejo Chaname</w:t>
                                  </w:r>
                                  <w:r>
                                    <w:rPr>
                                      <w:rFonts w:ascii="Zizou Slab Regular" w:eastAsiaTheme="minorEastAsia" w:hAnsi="Zizou Slab Regular" w:cstheme="minorBidi"/>
                                      <w:color w:val="FFFFFF" w:themeColor="background1"/>
                                      <w:sz w:val="28"/>
                                      <w:lang w:eastAsia="en-US"/>
                                    </w:rPr>
                                    <w:t>,</w:t>
                                  </w:r>
                                  <w:r w:rsidRPr="00B8226C">
                                    <w:rPr>
                                      <w:rFonts w:ascii="Zizou Slab Regular" w:eastAsiaTheme="minorEastAsia" w:hAnsi="Zizou Slab Regular" w:cstheme="minorBidi"/>
                                      <w:color w:val="FFFFFF" w:themeColor="background1"/>
                                      <w:sz w:val="28"/>
                                      <w:lang w:eastAsia="en-US"/>
                                    </w:rPr>
                                    <w:t xml:space="preserve"> </w:t>
                                  </w:r>
                                </w:p>
                                <w:p w14:paraId="59ABC247" w14:textId="0030D814" w:rsidR="00B8226C" w:rsidRPr="00B8226C" w:rsidRDefault="00B8226C" w:rsidP="00B8226C">
                                  <w:pPr>
                                    <w:pStyle w:val="NormalWeb"/>
                                    <w:spacing w:before="0" w:beforeAutospacing="0" w:after="0" w:afterAutospacing="0"/>
                                    <w:ind w:left="720" w:right="-1175"/>
                                    <w:rPr>
                                      <w:rFonts w:ascii="Zizou Slab Regular" w:eastAsiaTheme="minorEastAsia" w:hAnsi="Zizou Slab Regular" w:cstheme="minorBidi"/>
                                      <w:color w:val="FFFFFF" w:themeColor="background1"/>
                                      <w:sz w:val="28"/>
                                      <w:lang w:eastAsia="en-US"/>
                                    </w:rPr>
                                  </w:pPr>
                                  <w:r>
                                    <w:rPr>
                                      <w:rFonts w:ascii="Zizou Slab Regular" w:eastAsiaTheme="minorEastAsia" w:hAnsi="Zizou Slab Regular" w:cstheme="minorBidi"/>
                                      <w:color w:val="FFFFFF" w:themeColor="background1"/>
                                      <w:sz w:val="28"/>
                                      <w:lang w:eastAsia="en-US"/>
                                    </w:rPr>
                                    <w:t xml:space="preserve">       </w:t>
                                  </w:r>
                                  <w:r w:rsidRPr="00B8226C">
                                    <w:rPr>
                                      <w:rFonts w:ascii="Zizou Slab Regular" w:eastAsiaTheme="minorEastAsia" w:hAnsi="Zizou Slab Regular" w:cstheme="minorBidi"/>
                                      <w:color w:val="FFFFFF" w:themeColor="background1"/>
                                      <w:sz w:val="28"/>
                                      <w:lang w:eastAsia="en-US"/>
                                    </w:rPr>
                                    <w:t>Walter Juan</w:t>
                                  </w:r>
                                </w:p>
                                <w:p w14:paraId="2D48FB61" w14:textId="77777777" w:rsidR="00B8226C" w:rsidRPr="00B8226C" w:rsidRDefault="00B8226C" w:rsidP="00B8226C">
                                  <w:pPr>
                                    <w:jc w:val="center"/>
                                    <w:rPr>
                                      <w:rFonts w:ascii="Zizou Slab Regular" w:hAnsi="Zizou Slab Regular"/>
                                      <w:szCs w:val="24"/>
                                      <w:lang w:val="es-PE"/>
                                    </w:rPr>
                                  </w:pPr>
                                </w:p>
                                <w:p w14:paraId="63E08D0E" w14:textId="77777777" w:rsidR="00B8226C" w:rsidRPr="00B8226C" w:rsidRDefault="00B8226C" w:rsidP="00B8226C">
                                  <w:pPr>
                                    <w:rPr>
                                      <w:rFonts w:ascii="Zizou Slab Regular" w:hAnsi="Zizou Slab Regular"/>
                                      <w:szCs w:val="24"/>
                                      <w:lang w:val="es-PE"/>
                                    </w:rPr>
                                  </w:pPr>
                                  <w:r w:rsidRPr="00B8226C">
                                    <w:rPr>
                                      <w:rFonts w:ascii="Zizou Slab Regular" w:hAnsi="Zizou Slab Regular"/>
                                      <w:szCs w:val="24"/>
                                      <w:lang w:val="es-PE"/>
                                    </w:rPr>
                                    <w:t>Nombre del producto: Aplicativo de horarios y rutas de transporte</w:t>
                                  </w:r>
                                </w:p>
                                <w:p w14:paraId="24236422" w14:textId="77777777" w:rsidR="00B8226C" w:rsidRPr="00B8226C" w:rsidRDefault="00B8226C">
                                  <w:pPr>
                                    <w:rPr>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0EE0" id="Cuadro de texto 2" o:spid="_x0000_s1028" type="#_x0000_t202" style="position:absolute;margin-left:269.9pt;margin-top:10.25pt;width:186pt;height:1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" filled="f" stroked="f" strokeweight=".5pt">
                      <v:textbox>
                        <w:txbxContent>
                          <w:p w14:paraId="1CBDDF05" w14:textId="77777777" w:rsidR="00B8226C" w:rsidRP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Sección: WX35</w:t>
                            </w:r>
                          </w:p>
                          <w:p w14:paraId="3B21795D"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0E39C79E" w14:textId="77777777" w:rsidR="00B8226C" w:rsidRPr="00B8226C" w:rsidRDefault="00B8226C" w:rsidP="00B8226C">
                            <w:pPr>
                              <w:pStyle w:val="NormalWeb"/>
                              <w:spacing w:before="0" w:beforeAutospacing="0" w:after="0" w:afterAutospacing="0"/>
                              <w:ind w:right="-1175"/>
                              <w:jc w:val="center"/>
                              <w:rPr>
                                <w:rFonts w:ascii="Zizou Slab Regular" w:eastAsiaTheme="minorEastAsia" w:hAnsi="Zizou Slab Regular" w:cstheme="minorBidi"/>
                                <w:color w:val="FFFFFF" w:themeColor="background1"/>
                                <w:sz w:val="28"/>
                                <w:lang w:eastAsia="en-US"/>
                              </w:rPr>
                            </w:pPr>
                          </w:p>
                          <w:p w14:paraId="7EDFC710" w14:textId="77777777" w:rsidR="00B8226C" w:rsidRDefault="00B8226C" w:rsidP="00B8226C">
                            <w:pPr>
                              <w:pStyle w:val="NormalWeb"/>
                              <w:spacing w:before="0" w:beforeAutospacing="0" w:after="0" w:afterAutospacing="0"/>
                              <w:ind w:right="-1175"/>
                              <w:rPr>
                                <w:rFonts w:ascii="Zizou Slab Regular" w:eastAsiaTheme="minorEastAsia" w:hAnsi="Zizou Slab Regular" w:cstheme="minorBidi"/>
                                <w:color w:val="FFFFFF" w:themeColor="background1"/>
                                <w:sz w:val="28"/>
                                <w:lang w:eastAsia="en-US"/>
                              </w:rPr>
                            </w:pPr>
                            <w:r w:rsidRPr="00B8226C">
                              <w:rPr>
                                <w:rFonts w:ascii="Zizou Slab Regular" w:eastAsiaTheme="minorEastAsia" w:hAnsi="Zizou Slab Regular" w:cstheme="minorBidi"/>
                                <w:color w:val="FFFFFF" w:themeColor="background1"/>
                                <w:sz w:val="28"/>
                                <w:lang w:eastAsia="en-US"/>
                              </w:rPr>
                              <w:t>Profesor: Requejo Chaname</w:t>
                            </w:r>
                            <w:r>
                              <w:rPr>
                                <w:rFonts w:ascii="Zizou Slab Regular" w:eastAsiaTheme="minorEastAsia" w:hAnsi="Zizou Slab Regular" w:cstheme="minorBidi"/>
                                <w:color w:val="FFFFFF" w:themeColor="background1"/>
                                <w:sz w:val="28"/>
                                <w:lang w:eastAsia="en-US"/>
                              </w:rPr>
                              <w:t>,</w:t>
                            </w:r>
                            <w:r w:rsidRPr="00B8226C">
                              <w:rPr>
                                <w:rFonts w:ascii="Zizou Slab Regular" w:eastAsiaTheme="minorEastAsia" w:hAnsi="Zizou Slab Regular" w:cstheme="minorBidi"/>
                                <w:color w:val="FFFFFF" w:themeColor="background1"/>
                                <w:sz w:val="28"/>
                                <w:lang w:eastAsia="en-US"/>
                              </w:rPr>
                              <w:t xml:space="preserve"> </w:t>
                            </w:r>
                          </w:p>
                          <w:p w14:paraId="59ABC247" w14:textId="0030D814" w:rsidR="00B8226C" w:rsidRPr="00B8226C" w:rsidRDefault="00B8226C" w:rsidP="00B8226C">
                            <w:pPr>
                              <w:pStyle w:val="NormalWeb"/>
                              <w:spacing w:before="0" w:beforeAutospacing="0" w:after="0" w:afterAutospacing="0"/>
                              <w:ind w:left="720" w:right="-1175"/>
                              <w:rPr>
                                <w:rFonts w:ascii="Zizou Slab Regular" w:eastAsiaTheme="minorEastAsia" w:hAnsi="Zizou Slab Regular" w:cstheme="minorBidi"/>
                                <w:color w:val="FFFFFF" w:themeColor="background1"/>
                                <w:sz w:val="28"/>
                                <w:lang w:eastAsia="en-US"/>
                              </w:rPr>
                            </w:pPr>
                            <w:r>
                              <w:rPr>
                                <w:rFonts w:ascii="Zizou Slab Regular" w:eastAsiaTheme="minorEastAsia" w:hAnsi="Zizou Slab Regular" w:cstheme="minorBidi"/>
                                <w:color w:val="FFFFFF" w:themeColor="background1"/>
                                <w:sz w:val="28"/>
                                <w:lang w:eastAsia="en-US"/>
                              </w:rPr>
                              <w:t xml:space="preserve">       </w:t>
                            </w:r>
                            <w:r w:rsidRPr="00B8226C">
                              <w:rPr>
                                <w:rFonts w:ascii="Zizou Slab Regular" w:eastAsiaTheme="minorEastAsia" w:hAnsi="Zizou Slab Regular" w:cstheme="minorBidi"/>
                                <w:color w:val="FFFFFF" w:themeColor="background1"/>
                                <w:sz w:val="28"/>
                                <w:lang w:eastAsia="en-US"/>
                              </w:rPr>
                              <w:t>Walter Juan</w:t>
                            </w:r>
                          </w:p>
                          <w:p w14:paraId="2D48FB61" w14:textId="77777777" w:rsidR="00B8226C" w:rsidRPr="00B8226C" w:rsidRDefault="00B8226C" w:rsidP="00B8226C">
                            <w:pPr>
                              <w:jc w:val="center"/>
                              <w:rPr>
                                <w:rFonts w:ascii="Zizou Slab Regular" w:hAnsi="Zizou Slab Regular"/>
                                <w:szCs w:val="24"/>
                                <w:lang w:val="es-PE"/>
                              </w:rPr>
                            </w:pPr>
                          </w:p>
                          <w:p w14:paraId="63E08D0E" w14:textId="77777777" w:rsidR="00B8226C" w:rsidRPr="00B8226C" w:rsidRDefault="00B8226C" w:rsidP="00B8226C">
                            <w:pPr>
                              <w:rPr>
                                <w:rFonts w:ascii="Zizou Slab Regular" w:hAnsi="Zizou Slab Regular"/>
                                <w:szCs w:val="24"/>
                                <w:lang w:val="es-PE"/>
                              </w:rPr>
                            </w:pPr>
                            <w:r w:rsidRPr="00B8226C">
                              <w:rPr>
                                <w:rFonts w:ascii="Zizou Slab Regular" w:hAnsi="Zizou Slab Regular"/>
                                <w:szCs w:val="24"/>
                                <w:lang w:val="es-PE"/>
                              </w:rPr>
                              <w:t>Nombre del producto: Aplicativo de horarios y rutas de transporte</w:t>
                            </w:r>
                          </w:p>
                          <w:p w14:paraId="24236422" w14:textId="77777777" w:rsidR="00B8226C" w:rsidRPr="00B8226C" w:rsidRDefault="00B8226C">
                            <w:pPr>
                              <w:rPr>
                                <w:lang w:val="es-PE"/>
                              </w:rPr>
                            </w:pPr>
                          </w:p>
                        </w:txbxContent>
                      </v:textbox>
                    </v:shape>
                  </w:pict>
                </mc:Fallback>
              </mc:AlternateContent>
            </w:r>
            <w:r w:rsidR="00931753">
              <w:rPr>
                <w:noProof/>
              </w:rPr>
              <mc:AlternateContent>
                <mc:Choice Requires="wps">
                  <w:drawing>
                    <wp:anchor distT="0" distB="0" distL="114300" distR="114300" simplePos="0" relativeHeight="251638784" behindDoc="0" locked="0" layoutInCell="1" allowOverlap="1" wp14:anchorId="032C1E99" wp14:editId="56135537">
                      <wp:simplePos x="0" y="0"/>
                      <wp:positionH relativeFrom="column">
                        <wp:posOffset>-2122</wp:posOffset>
                      </wp:positionH>
                      <wp:positionV relativeFrom="paragraph">
                        <wp:posOffset>471085</wp:posOffset>
                      </wp:positionV>
                      <wp:extent cx="3336878" cy="2552065"/>
                      <wp:effectExtent l="0" t="0" r="0" b="635"/>
                      <wp:wrapNone/>
                      <wp:docPr id="7" name="Text Box 7"/>
                      <wp:cNvGraphicFramePr/>
                      <a:graphic xmlns:a="http://schemas.openxmlformats.org/drawingml/2006/main">
                        <a:graphicData uri="http://schemas.microsoft.com/office/word/2010/wordprocessingShape">
                          <wps:wsp>
                            <wps:cNvSpPr txBox="1"/>
                            <wps:spPr>
                              <a:xfrm>
                                <a:off x="0" y="0"/>
                                <a:ext cx="3336878" cy="2552065"/>
                              </a:xfrm>
                              <a:prstGeom prst="rect">
                                <a:avLst/>
                              </a:prstGeom>
                              <a:noFill/>
                              <a:ln w="6350">
                                <a:noFill/>
                              </a:ln>
                            </wps:spPr>
                            <wps:txbx>
                              <w:txbxContent>
                                <w:p w14:paraId="138B26AB" w14:textId="30F89F20" w:rsidR="000970D1" w:rsidRPr="00A0085E" w:rsidRDefault="00346403" w:rsidP="000970D1">
                                  <w:pPr>
                                    <w:rPr>
                                      <w:rFonts w:ascii="Zizou Slab Regular" w:hAnsi="Zizou Slab Regular"/>
                                      <w:lang w:val="es-ES"/>
                                    </w:rPr>
                                  </w:pPr>
                                  <w:r>
                                    <w:rPr>
                                      <w:rFonts w:ascii="Zizou Slab Regular" w:hAnsi="Zizou Slab Regular"/>
                                      <w:lang w:val="es-ES"/>
                                    </w:rPr>
                                    <w:t>INTEGRANTES:</w:t>
                                  </w:r>
                                </w:p>
                                <w:p w14:paraId="5C5733F4" w14:textId="743D10B3" w:rsidR="000970D1" w:rsidRPr="004C0DC5" w:rsidRDefault="00030FE2" w:rsidP="000970D1">
                                  <w:pPr>
                                    <w:rPr>
                                      <w:rFonts w:ascii="Zizou Slab Regular" w:hAnsi="Zizou Slab Regular"/>
                                      <w:sz w:val="21"/>
                                      <w:lang w:val="es-ES"/>
                                    </w:rPr>
                                  </w:pPr>
                                  <w:r w:rsidRPr="00030FE2">
                                    <w:rPr>
                                      <w:rFonts w:ascii="Zizou Slab Regular" w:hAnsi="Zizou Slab Regular"/>
                                      <w:sz w:val="21"/>
                                      <w:lang w:val="es-ES"/>
                                    </w:rPr>
                                    <w:t>Del Carpio Flores, Ariana Ileen</w:t>
                                  </w:r>
                                  <w:r w:rsidR="00594FE9">
                                    <w:rPr>
                                      <w:rFonts w:ascii="Zizou Slab Regular" w:hAnsi="Zizou Slab Regular"/>
                                      <w:sz w:val="21"/>
                                      <w:lang w:val="es-ES"/>
                                    </w:rPr>
                                    <w:tab/>
                                  </w:r>
                                  <w:r w:rsidR="000970D1" w:rsidRPr="004C0DC5">
                                    <w:rPr>
                                      <w:rFonts w:ascii="Zizou Slab Regular" w:hAnsi="Zizou Slab Regular"/>
                                      <w:sz w:val="21"/>
                                      <w:lang w:val="es-ES"/>
                                    </w:rPr>
                                    <w:tab/>
                                  </w:r>
                                  <w:r>
                                    <w:rPr>
                                      <w:rFonts w:ascii="Zizou Slab Regular" w:hAnsi="Zizou Slab Regular"/>
                                      <w:sz w:val="21"/>
                                      <w:lang w:val="es-ES"/>
                                    </w:rPr>
                                    <w:t>U202211917</w:t>
                                  </w:r>
                                </w:p>
                                <w:p w14:paraId="1870FC92" w14:textId="070EA60F" w:rsidR="000970D1" w:rsidRPr="004C0DC5" w:rsidRDefault="00594FE9" w:rsidP="000970D1">
                                  <w:pPr>
                                    <w:rPr>
                                      <w:rFonts w:ascii="Zizou Slab Regular" w:hAnsi="Zizou Slab Regular"/>
                                      <w:sz w:val="21"/>
                                      <w:lang w:val="es-ES"/>
                                    </w:rPr>
                                  </w:pPr>
                                  <w:r w:rsidRPr="00594FE9">
                                    <w:rPr>
                                      <w:rFonts w:ascii="Zizou Slab Regular" w:hAnsi="Zizou Slab Regular"/>
                                      <w:sz w:val="21"/>
                                      <w:lang w:val="es-ES"/>
                                    </w:rPr>
                                    <w:t>Fernández Villacis, Mathias Benjamin</w:t>
                                  </w:r>
                                  <w:r w:rsidR="000970D1" w:rsidRPr="004C0DC5">
                                    <w:rPr>
                                      <w:rFonts w:ascii="Zizou Slab Regular" w:hAnsi="Zizou Slab Regular"/>
                                      <w:sz w:val="21"/>
                                      <w:lang w:val="es-ES"/>
                                    </w:rPr>
                                    <w:tab/>
                                  </w:r>
                                  <w:r w:rsidRPr="00594FE9">
                                    <w:rPr>
                                      <w:rFonts w:ascii="Zizou Slab Regular" w:hAnsi="Zizou Slab Regular"/>
                                      <w:sz w:val="21"/>
                                      <w:lang w:val="es-ES"/>
                                    </w:rPr>
                                    <w:t>U202213760</w:t>
                                  </w:r>
                                </w:p>
                                <w:p w14:paraId="41963A37" w14:textId="54D6E091" w:rsidR="000970D1" w:rsidRPr="004C0DC5" w:rsidRDefault="00E43BA8" w:rsidP="000970D1">
                                  <w:pPr>
                                    <w:rPr>
                                      <w:rFonts w:ascii="Zizou Slab Regular" w:hAnsi="Zizou Slab Regular"/>
                                      <w:sz w:val="21"/>
                                      <w:lang w:val="es-ES"/>
                                    </w:rPr>
                                  </w:pPr>
                                  <w:r w:rsidRPr="00E43BA8">
                                    <w:rPr>
                                      <w:rFonts w:ascii="Zizou Slab Regular" w:hAnsi="Zizou Slab Regular"/>
                                      <w:sz w:val="21"/>
                                      <w:lang w:val="es-ES"/>
                                    </w:rPr>
                                    <w:t>Juanante Rodriguez</w:t>
                                  </w:r>
                                  <w:r w:rsidR="00CA58D5">
                                    <w:rPr>
                                      <w:rFonts w:ascii="Zizou Slab Regular" w:hAnsi="Zizou Slab Regular"/>
                                      <w:sz w:val="21"/>
                                      <w:lang w:val="es-ES"/>
                                    </w:rPr>
                                    <w:t>,</w:t>
                                  </w:r>
                                  <w:r w:rsidRPr="00E43BA8">
                                    <w:rPr>
                                      <w:rFonts w:ascii="Zizou Slab Regular" w:hAnsi="Zizou Slab Regular"/>
                                      <w:sz w:val="21"/>
                                      <w:lang w:val="es-ES"/>
                                    </w:rPr>
                                    <w:t xml:space="preserve"> Josfer Jeanpiere</w:t>
                                  </w:r>
                                  <w:r w:rsidR="000970D1" w:rsidRPr="004C0DC5">
                                    <w:rPr>
                                      <w:rFonts w:ascii="Zizou Slab Regular" w:hAnsi="Zizou Slab Regular"/>
                                      <w:sz w:val="21"/>
                                      <w:lang w:val="es-ES"/>
                                    </w:rPr>
                                    <w:tab/>
                                  </w:r>
                                  <w:r w:rsidRPr="00E43BA8">
                                    <w:rPr>
                                      <w:rFonts w:ascii="Zizou Slab Regular" w:hAnsi="Zizou Slab Regular"/>
                                      <w:sz w:val="21"/>
                                      <w:lang w:val="es-ES"/>
                                    </w:rPr>
                                    <w:t>U202214778</w:t>
                                  </w:r>
                                </w:p>
                                <w:p w14:paraId="05C6ACEC" w14:textId="77777777" w:rsidR="00CE7D57" w:rsidRDefault="00CE7D57" w:rsidP="000970D1">
                                  <w:pPr>
                                    <w:rPr>
                                      <w:rFonts w:ascii="Zizou Slab Regular" w:hAnsi="Zizou Slab Regular"/>
                                      <w:sz w:val="21"/>
                                      <w:lang w:val="es-PE"/>
                                    </w:rPr>
                                  </w:pPr>
                                  <w:r w:rsidRPr="00CE7D57">
                                    <w:rPr>
                                      <w:rFonts w:ascii="Zizou Slab Regular" w:hAnsi="Zizou Slab Regular"/>
                                      <w:sz w:val="21"/>
                                      <w:lang w:val="es-ES"/>
                                    </w:rPr>
                                    <w:t>Marín Sánchez, Jairo Joseph</w:t>
                                  </w:r>
                                  <w:r w:rsidR="000970D1" w:rsidRPr="000970D1">
                                    <w:rPr>
                                      <w:rFonts w:ascii="Zizou Slab Regular" w:hAnsi="Zizou Slab Regular"/>
                                      <w:sz w:val="21"/>
                                      <w:lang w:val="es-PE"/>
                                    </w:rPr>
                                    <w:tab/>
                                  </w:r>
                                  <w:r>
                                    <w:rPr>
                                      <w:rFonts w:ascii="Zizou Slab Regular" w:hAnsi="Zizou Slab Regular"/>
                                      <w:sz w:val="21"/>
                                      <w:lang w:val="es-PE"/>
                                    </w:rPr>
                                    <w:tab/>
                                  </w:r>
                                  <w:r w:rsidRPr="00CE7D57">
                                    <w:rPr>
                                      <w:rFonts w:ascii="Zizou Slab Regular" w:hAnsi="Zizou Slab Regular"/>
                                      <w:sz w:val="21"/>
                                      <w:lang w:val="es-ES"/>
                                    </w:rPr>
                                    <w:t>U202216861</w:t>
                                  </w:r>
                                </w:p>
                                <w:p w14:paraId="41896903" w14:textId="32AF7796" w:rsidR="000970D1" w:rsidRDefault="00CE7D57" w:rsidP="000970D1">
                                  <w:pPr>
                                    <w:rPr>
                                      <w:rFonts w:ascii="Zizou Slab Regular" w:hAnsi="Zizou Slab Regular"/>
                                      <w:sz w:val="21"/>
                                      <w:lang w:val="es-ES"/>
                                    </w:rPr>
                                  </w:pPr>
                                  <w:r w:rsidRPr="00CE7D57">
                                    <w:rPr>
                                      <w:rFonts w:ascii="Zizou Slab Regular" w:hAnsi="Zizou Slab Regular"/>
                                      <w:sz w:val="21"/>
                                      <w:lang w:val="es-ES"/>
                                    </w:rPr>
                                    <w:t>Negrete Arámbulo, José Miguel</w:t>
                                  </w:r>
                                  <w:r w:rsidR="000970D1" w:rsidRPr="000970D1">
                                    <w:rPr>
                                      <w:rFonts w:ascii="Zizou Slab Regular" w:hAnsi="Zizou Slab Regular"/>
                                      <w:sz w:val="21"/>
                                      <w:lang w:val="es-PE"/>
                                    </w:rPr>
                                    <w:tab/>
                                  </w:r>
                                  <w:r w:rsidR="00931753">
                                    <w:rPr>
                                      <w:rFonts w:ascii="Zizou Slab Regular" w:hAnsi="Zizou Slab Regular"/>
                                      <w:sz w:val="21"/>
                                      <w:lang w:val="es-PE"/>
                                    </w:rPr>
                                    <w:tab/>
                                  </w:r>
                                  <w:r w:rsidR="00931753" w:rsidRPr="00931753">
                                    <w:rPr>
                                      <w:rFonts w:ascii="Zizou Slab Regular" w:hAnsi="Zizou Slab Regular"/>
                                      <w:sz w:val="21"/>
                                      <w:lang w:val="es-ES"/>
                                    </w:rPr>
                                    <w:t>U202214291</w:t>
                                  </w:r>
                                </w:p>
                                <w:p w14:paraId="403B8BE9" w14:textId="1C8D7FE5" w:rsidR="005F5586" w:rsidRPr="005F5586" w:rsidRDefault="005F5586" w:rsidP="005F5586">
                                  <w:pPr>
                                    <w:pStyle w:val="NormalWeb"/>
                                    <w:spacing w:before="0" w:beforeAutospacing="0" w:after="0" w:afterAutospacing="0"/>
                                    <w:ind w:right="-1175"/>
                                    <w:rPr>
                                      <w:rFonts w:ascii="Zizou Slab Regular" w:eastAsiaTheme="minorEastAsia" w:hAnsi="Zizou Slab Regular" w:cstheme="minorBidi"/>
                                      <w:color w:val="FFFFFF" w:themeColor="background1"/>
                                      <w:sz w:val="21"/>
                                      <w:szCs w:val="22"/>
                                      <w:lang w:val="es-ES" w:eastAsia="en-US"/>
                                    </w:rPr>
                                  </w:pPr>
                                  <w:r w:rsidRPr="005F5586">
                                    <w:rPr>
                                      <w:rFonts w:ascii="Zizou Slab Regular" w:hAnsi="Zizou Slab Regular"/>
                                      <w:color w:val="FFFFFF" w:themeColor="background1"/>
                                      <w:sz w:val="21"/>
                                      <w:szCs w:val="22"/>
                                      <w:lang w:val="es-ES"/>
                                    </w:rPr>
                                    <w:t>Yovera Gallo, Anthony Valentin</w:t>
                                  </w:r>
                                  <w:r>
                                    <w:rPr>
                                      <w:rFonts w:ascii="Zizou Slab Regular" w:hAnsi="Zizou Slab Regular"/>
                                      <w:sz w:val="21"/>
                                      <w:lang w:val="es-ES"/>
                                    </w:rPr>
                                    <w:t xml:space="preserve"> </w:t>
                                  </w:r>
                                  <w:r>
                                    <w:rPr>
                                      <w:rFonts w:ascii="Zizou Slab Regular" w:hAnsi="Zizou Slab Regular"/>
                                      <w:sz w:val="21"/>
                                      <w:lang w:val="es-ES"/>
                                    </w:rPr>
                                    <w:tab/>
                                  </w:r>
                                  <w:r>
                                    <w:rPr>
                                      <w:rFonts w:ascii="Zizou Slab Regular" w:hAnsi="Zizou Slab Regular"/>
                                      <w:sz w:val="21"/>
                                      <w:lang w:val="es-ES"/>
                                    </w:rPr>
                                    <w:tab/>
                                  </w:r>
                                  <w:r w:rsidRPr="005F5586">
                                    <w:rPr>
                                      <w:rFonts w:ascii="Zizou Slab Regular" w:eastAsiaTheme="minorEastAsia" w:hAnsi="Zizou Slab Regular" w:cstheme="minorBidi"/>
                                      <w:color w:val="FFFFFF" w:themeColor="background1"/>
                                      <w:sz w:val="21"/>
                                      <w:szCs w:val="22"/>
                                      <w:lang w:val="es-ES" w:eastAsia="en-US"/>
                                    </w:rPr>
                                    <w:t>U202213689</w:t>
                                  </w:r>
                                </w:p>
                                <w:p w14:paraId="4F8E73BA" w14:textId="47733579" w:rsidR="000970D1" w:rsidRPr="000970D1" w:rsidRDefault="000970D1" w:rsidP="000970D1">
                                  <w:pPr>
                                    <w:rPr>
                                      <w:rFonts w:ascii="Zizou Slab Regular" w:hAnsi="Zizou Slab Regular"/>
                                      <w:sz w:val="22"/>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2C1E99" id="Text Box 7" o:spid="_x0000_s1029" type="#_x0000_t202" style="position:absolute;margin-left:-.15pt;margin-top:37.1pt;width:262.75pt;height:200.9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yTGwIAADQ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" filled="f" stroked="f" strokeweight=".5pt">
                      <v:textbox>
                        <w:txbxContent>
                          <w:p w14:paraId="138B26AB" w14:textId="30F89F20" w:rsidR="000970D1" w:rsidRPr="00A0085E" w:rsidRDefault="00346403" w:rsidP="000970D1">
                            <w:pPr>
                              <w:rPr>
                                <w:rFonts w:ascii="Zizou Slab Regular" w:hAnsi="Zizou Slab Regular"/>
                                <w:lang w:val="es-ES"/>
                              </w:rPr>
                            </w:pPr>
                            <w:r>
                              <w:rPr>
                                <w:rFonts w:ascii="Zizou Slab Regular" w:hAnsi="Zizou Slab Regular"/>
                                <w:lang w:val="es-ES"/>
                              </w:rPr>
                              <w:t>INTEGRANTES:</w:t>
                            </w:r>
                          </w:p>
                          <w:p w14:paraId="5C5733F4" w14:textId="743D10B3" w:rsidR="000970D1" w:rsidRPr="004C0DC5" w:rsidRDefault="00030FE2" w:rsidP="000970D1">
                            <w:pPr>
                              <w:rPr>
                                <w:rFonts w:ascii="Zizou Slab Regular" w:hAnsi="Zizou Slab Regular"/>
                                <w:sz w:val="21"/>
                                <w:lang w:val="es-ES"/>
                              </w:rPr>
                            </w:pPr>
                            <w:r w:rsidRPr="00030FE2">
                              <w:rPr>
                                <w:rFonts w:ascii="Zizou Slab Regular" w:hAnsi="Zizou Slab Regular"/>
                                <w:sz w:val="21"/>
                                <w:lang w:val="es-ES"/>
                              </w:rPr>
                              <w:t>Del Carpio Flores, Ariana Ileen</w:t>
                            </w:r>
                            <w:r w:rsidR="00594FE9">
                              <w:rPr>
                                <w:rFonts w:ascii="Zizou Slab Regular" w:hAnsi="Zizou Slab Regular"/>
                                <w:sz w:val="21"/>
                                <w:lang w:val="es-ES"/>
                              </w:rPr>
                              <w:tab/>
                            </w:r>
                            <w:r w:rsidR="000970D1" w:rsidRPr="004C0DC5">
                              <w:rPr>
                                <w:rFonts w:ascii="Zizou Slab Regular" w:hAnsi="Zizou Slab Regular"/>
                                <w:sz w:val="21"/>
                                <w:lang w:val="es-ES"/>
                              </w:rPr>
                              <w:tab/>
                            </w:r>
                            <w:r>
                              <w:rPr>
                                <w:rFonts w:ascii="Zizou Slab Regular" w:hAnsi="Zizou Slab Regular"/>
                                <w:sz w:val="21"/>
                                <w:lang w:val="es-ES"/>
                              </w:rPr>
                              <w:t>U202211917</w:t>
                            </w:r>
                          </w:p>
                          <w:p w14:paraId="1870FC92" w14:textId="070EA60F" w:rsidR="000970D1" w:rsidRPr="004C0DC5" w:rsidRDefault="00594FE9" w:rsidP="000970D1">
                            <w:pPr>
                              <w:rPr>
                                <w:rFonts w:ascii="Zizou Slab Regular" w:hAnsi="Zizou Slab Regular"/>
                                <w:sz w:val="21"/>
                                <w:lang w:val="es-ES"/>
                              </w:rPr>
                            </w:pPr>
                            <w:r w:rsidRPr="00594FE9">
                              <w:rPr>
                                <w:rFonts w:ascii="Zizou Slab Regular" w:hAnsi="Zizou Slab Regular"/>
                                <w:sz w:val="21"/>
                                <w:lang w:val="es-ES"/>
                              </w:rPr>
                              <w:t>Fernández Villacis, Mathias Benjamin</w:t>
                            </w:r>
                            <w:r w:rsidR="000970D1" w:rsidRPr="004C0DC5">
                              <w:rPr>
                                <w:rFonts w:ascii="Zizou Slab Regular" w:hAnsi="Zizou Slab Regular"/>
                                <w:sz w:val="21"/>
                                <w:lang w:val="es-ES"/>
                              </w:rPr>
                              <w:tab/>
                            </w:r>
                            <w:r w:rsidRPr="00594FE9">
                              <w:rPr>
                                <w:rFonts w:ascii="Zizou Slab Regular" w:hAnsi="Zizou Slab Regular"/>
                                <w:sz w:val="21"/>
                                <w:lang w:val="es-ES"/>
                              </w:rPr>
                              <w:t>U202213760</w:t>
                            </w:r>
                          </w:p>
                          <w:p w14:paraId="41963A37" w14:textId="54D6E091" w:rsidR="000970D1" w:rsidRPr="004C0DC5" w:rsidRDefault="00E43BA8" w:rsidP="000970D1">
                            <w:pPr>
                              <w:rPr>
                                <w:rFonts w:ascii="Zizou Slab Regular" w:hAnsi="Zizou Slab Regular"/>
                                <w:sz w:val="21"/>
                                <w:lang w:val="es-ES"/>
                              </w:rPr>
                            </w:pPr>
                            <w:r w:rsidRPr="00E43BA8">
                              <w:rPr>
                                <w:rFonts w:ascii="Zizou Slab Regular" w:hAnsi="Zizou Slab Regular"/>
                                <w:sz w:val="21"/>
                                <w:lang w:val="es-ES"/>
                              </w:rPr>
                              <w:t>Juanante Rodriguez</w:t>
                            </w:r>
                            <w:r w:rsidR="00CA58D5">
                              <w:rPr>
                                <w:rFonts w:ascii="Zizou Slab Regular" w:hAnsi="Zizou Slab Regular"/>
                                <w:sz w:val="21"/>
                                <w:lang w:val="es-ES"/>
                              </w:rPr>
                              <w:t>,</w:t>
                            </w:r>
                            <w:r w:rsidRPr="00E43BA8">
                              <w:rPr>
                                <w:rFonts w:ascii="Zizou Slab Regular" w:hAnsi="Zizou Slab Regular"/>
                                <w:sz w:val="21"/>
                                <w:lang w:val="es-ES"/>
                              </w:rPr>
                              <w:t xml:space="preserve"> Josfer Jeanpiere</w:t>
                            </w:r>
                            <w:r w:rsidR="000970D1" w:rsidRPr="004C0DC5">
                              <w:rPr>
                                <w:rFonts w:ascii="Zizou Slab Regular" w:hAnsi="Zizou Slab Regular"/>
                                <w:sz w:val="21"/>
                                <w:lang w:val="es-ES"/>
                              </w:rPr>
                              <w:tab/>
                            </w:r>
                            <w:r w:rsidRPr="00E43BA8">
                              <w:rPr>
                                <w:rFonts w:ascii="Zizou Slab Regular" w:hAnsi="Zizou Slab Regular"/>
                                <w:sz w:val="21"/>
                                <w:lang w:val="es-ES"/>
                              </w:rPr>
                              <w:t>U202214778</w:t>
                            </w:r>
                          </w:p>
                          <w:p w14:paraId="05C6ACEC" w14:textId="77777777" w:rsidR="00CE7D57" w:rsidRDefault="00CE7D57" w:rsidP="000970D1">
                            <w:pPr>
                              <w:rPr>
                                <w:rFonts w:ascii="Zizou Slab Regular" w:hAnsi="Zizou Slab Regular"/>
                                <w:sz w:val="21"/>
                                <w:lang w:val="es-PE"/>
                              </w:rPr>
                            </w:pPr>
                            <w:r w:rsidRPr="00CE7D57">
                              <w:rPr>
                                <w:rFonts w:ascii="Zizou Slab Regular" w:hAnsi="Zizou Slab Regular"/>
                                <w:sz w:val="21"/>
                                <w:lang w:val="es-ES"/>
                              </w:rPr>
                              <w:t>Marín Sánchez, Jairo Joseph</w:t>
                            </w:r>
                            <w:r w:rsidR="000970D1" w:rsidRPr="000970D1">
                              <w:rPr>
                                <w:rFonts w:ascii="Zizou Slab Regular" w:hAnsi="Zizou Slab Regular"/>
                                <w:sz w:val="21"/>
                                <w:lang w:val="es-PE"/>
                              </w:rPr>
                              <w:tab/>
                            </w:r>
                            <w:r>
                              <w:rPr>
                                <w:rFonts w:ascii="Zizou Slab Regular" w:hAnsi="Zizou Slab Regular"/>
                                <w:sz w:val="21"/>
                                <w:lang w:val="es-PE"/>
                              </w:rPr>
                              <w:tab/>
                            </w:r>
                            <w:r w:rsidRPr="00CE7D57">
                              <w:rPr>
                                <w:rFonts w:ascii="Zizou Slab Regular" w:hAnsi="Zizou Slab Regular"/>
                                <w:sz w:val="21"/>
                                <w:lang w:val="es-ES"/>
                              </w:rPr>
                              <w:t>U202216861</w:t>
                            </w:r>
                          </w:p>
                          <w:p w14:paraId="41896903" w14:textId="32AF7796" w:rsidR="000970D1" w:rsidRDefault="00CE7D57" w:rsidP="000970D1">
                            <w:pPr>
                              <w:rPr>
                                <w:rFonts w:ascii="Zizou Slab Regular" w:hAnsi="Zizou Slab Regular"/>
                                <w:sz w:val="21"/>
                                <w:lang w:val="es-ES"/>
                              </w:rPr>
                            </w:pPr>
                            <w:r w:rsidRPr="00CE7D57">
                              <w:rPr>
                                <w:rFonts w:ascii="Zizou Slab Regular" w:hAnsi="Zizou Slab Regular"/>
                                <w:sz w:val="21"/>
                                <w:lang w:val="es-ES"/>
                              </w:rPr>
                              <w:t>Negrete Arámbulo, José Miguel</w:t>
                            </w:r>
                            <w:r w:rsidR="000970D1" w:rsidRPr="000970D1">
                              <w:rPr>
                                <w:rFonts w:ascii="Zizou Slab Regular" w:hAnsi="Zizou Slab Regular"/>
                                <w:sz w:val="21"/>
                                <w:lang w:val="es-PE"/>
                              </w:rPr>
                              <w:tab/>
                            </w:r>
                            <w:r w:rsidR="00931753">
                              <w:rPr>
                                <w:rFonts w:ascii="Zizou Slab Regular" w:hAnsi="Zizou Slab Regular"/>
                                <w:sz w:val="21"/>
                                <w:lang w:val="es-PE"/>
                              </w:rPr>
                              <w:tab/>
                            </w:r>
                            <w:r w:rsidR="00931753" w:rsidRPr="00931753">
                              <w:rPr>
                                <w:rFonts w:ascii="Zizou Slab Regular" w:hAnsi="Zizou Slab Regular"/>
                                <w:sz w:val="21"/>
                                <w:lang w:val="es-ES"/>
                              </w:rPr>
                              <w:t>U202214291</w:t>
                            </w:r>
                          </w:p>
                          <w:p w14:paraId="403B8BE9" w14:textId="1C8D7FE5" w:rsidR="005F5586" w:rsidRPr="005F5586" w:rsidRDefault="005F5586" w:rsidP="005F5586">
                            <w:pPr>
                              <w:pStyle w:val="NormalWeb"/>
                              <w:spacing w:before="0" w:beforeAutospacing="0" w:after="0" w:afterAutospacing="0"/>
                              <w:ind w:right="-1175"/>
                              <w:rPr>
                                <w:rFonts w:ascii="Zizou Slab Regular" w:eastAsiaTheme="minorEastAsia" w:hAnsi="Zizou Slab Regular" w:cstheme="minorBidi"/>
                                <w:color w:val="FFFFFF" w:themeColor="background1"/>
                                <w:sz w:val="21"/>
                                <w:szCs w:val="22"/>
                                <w:lang w:val="es-ES" w:eastAsia="en-US"/>
                              </w:rPr>
                            </w:pPr>
                            <w:r w:rsidRPr="005F5586">
                              <w:rPr>
                                <w:rFonts w:ascii="Zizou Slab Regular" w:hAnsi="Zizou Slab Regular"/>
                                <w:color w:val="FFFFFF" w:themeColor="background1"/>
                                <w:sz w:val="21"/>
                                <w:szCs w:val="22"/>
                                <w:lang w:val="es-ES"/>
                              </w:rPr>
                              <w:t>Yovera Gallo, Anthony Valentin</w:t>
                            </w:r>
                            <w:r>
                              <w:rPr>
                                <w:rFonts w:ascii="Zizou Slab Regular" w:hAnsi="Zizou Slab Regular"/>
                                <w:sz w:val="21"/>
                                <w:lang w:val="es-ES"/>
                              </w:rPr>
                              <w:t xml:space="preserve"> </w:t>
                            </w:r>
                            <w:r>
                              <w:rPr>
                                <w:rFonts w:ascii="Zizou Slab Regular" w:hAnsi="Zizou Slab Regular"/>
                                <w:sz w:val="21"/>
                                <w:lang w:val="es-ES"/>
                              </w:rPr>
                              <w:tab/>
                            </w:r>
                            <w:r>
                              <w:rPr>
                                <w:rFonts w:ascii="Zizou Slab Regular" w:hAnsi="Zizou Slab Regular"/>
                                <w:sz w:val="21"/>
                                <w:lang w:val="es-ES"/>
                              </w:rPr>
                              <w:tab/>
                            </w:r>
                            <w:r w:rsidRPr="005F5586">
                              <w:rPr>
                                <w:rFonts w:ascii="Zizou Slab Regular" w:eastAsiaTheme="minorEastAsia" w:hAnsi="Zizou Slab Regular" w:cstheme="minorBidi"/>
                                <w:color w:val="FFFFFF" w:themeColor="background1"/>
                                <w:sz w:val="21"/>
                                <w:szCs w:val="22"/>
                                <w:lang w:val="es-ES" w:eastAsia="en-US"/>
                              </w:rPr>
                              <w:t>U202213689</w:t>
                            </w:r>
                          </w:p>
                          <w:p w14:paraId="4F8E73BA" w14:textId="47733579" w:rsidR="000970D1" w:rsidRPr="000970D1" w:rsidRDefault="000970D1" w:rsidP="000970D1">
                            <w:pPr>
                              <w:rPr>
                                <w:rFonts w:ascii="Zizou Slab Regular" w:hAnsi="Zizou Slab Regular"/>
                                <w:sz w:val="22"/>
                                <w:lang w:val="es-PE"/>
                              </w:rPr>
                            </w:pPr>
                          </w:p>
                        </w:txbxContent>
                      </v:textbox>
                    </v:shape>
                  </w:pict>
                </mc:Fallback>
              </mc:AlternateContent>
            </w:r>
            <w:r w:rsidR="004C0DC5">
              <w:rPr>
                <w:noProof/>
              </w:rPr>
              <mc:AlternateContent>
                <mc:Choice Requires="wps">
                  <w:drawing>
                    <wp:inline distT="0" distB="0" distL="0" distR="0" wp14:anchorId="095B5EA7" wp14:editId="114AF1D4">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1C34C6F" w14:textId="643EDF33" w:rsidR="004C0DC5" w:rsidRPr="005F5586" w:rsidRDefault="005F5586" w:rsidP="00156C1E">
                                  <w:pPr>
                                    <w:pStyle w:val="CompanyName"/>
                                    <w:rPr>
                                      <w:b/>
                                      <w:lang w:val="es-MX"/>
                                    </w:rPr>
                                  </w:pPr>
                                  <w:r>
                                    <w:rPr>
                                      <w:lang w:val="es-MX"/>
                                    </w:rPr>
                                    <w:t>URBANUSER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B5EA7" id="Text Box 6" o:spid="_x0000_s1030"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JhHA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" filled="f" stroked="f" strokeweight=".5pt">
                      <v:textbox>
                        <w:txbxContent>
                          <w:p w14:paraId="01C34C6F" w14:textId="643EDF33" w:rsidR="004C0DC5" w:rsidRPr="005F5586" w:rsidRDefault="005F5586" w:rsidP="00156C1E">
                            <w:pPr>
                              <w:pStyle w:val="CompanyName"/>
                              <w:rPr>
                                <w:b/>
                                <w:lang w:val="es-MX"/>
                              </w:rPr>
                            </w:pPr>
                            <w:r>
                              <w:rPr>
                                <w:lang w:val="es-MX"/>
                              </w:rPr>
                              <w:t>URBANUSER</w:t>
                            </w:r>
                          </w:p>
                        </w:txbxContent>
                      </v:textbox>
                      <w10:anchorlock/>
                    </v:shape>
                  </w:pict>
                </mc:Fallback>
              </mc:AlternateContent>
            </w:r>
          </w:p>
        </w:tc>
      </w:tr>
      <w:tr w:rsidR="004B7E44" w14:paraId="5BAD0200" w14:textId="77777777" w:rsidTr="004B7E44">
        <w:trPr>
          <w:trHeight w:val="3814"/>
        </w:trPr>
        <w:tc>
          <w:tcPr>
            <w:tcW w:w="8541" w:type="dxa"/>
            <w:tcBorders>
              <w:top w:val="nil"/>
              <w:left w:val="nil"/>
              <w:bottom w:val="nil"/>
              <w:right w:val="nil"/>
            </w:tcBorders>
            <w:vAlign w:val="bottom"/>
          </w:tcPr>
          <w:p w14:paraId="1D95F967" w14:textId="0E333D46" w:rsidR="004B7E44" w:rsidRDefault="004B7E44" w:rsidP="004B7E44">
            <w:pPr>
              <w:rPr>
                <w:noProof/>
              </w:rPr>
            </w:pPr>
          </w:p>
          <w:p w14:paraId="1D8D9580" w14:textId="77777777" w:rsidR="004B7E44" w:rsidRDefault="004B7E44" w:rsidP="004B7E44">
            <w:pPr>
              <w:rPr>
                <w:noProof/>
              </w:rPr>
            </w:pPr>
          </w:p>
        </w:tc>
      </w:tr>
    </w:tbl>
    <w:p w14:paraId="1732A42D" w14:textId="0A6C8F43" w:rsidR="004B7E44" w:rsidRDefault="007E487F" w:rsidP="00F958A5">
      <w:r>
        <w:rPr>
          <w:noProof/>
          <w:bdr w:val="none" w:sz="0" w:space="0" w:color="auto" w:frame="1"/>
        </w:rPr>
        <w:drawing>
          <wp:anchor distT="0" distB="0" distL="114300" distR="114300" simplePos="0" relativeHeight="251648000" behindDoc="0" locked="0" layoutInCell="1" allowOverlap="1" wp14:anchorId="5E5663D6" wp14:editId="28538296">
            <wp:simplePos x="0" y="0"/>
            <wp:positionH relativeFrom="column">
              <wp:posOffset>5327915</wp:posOffset>
            </wp:positionH>
            <wp:positionV relativeFrom="paragraph">
              <wp:posOffset>-328570</wp:posOffset>
            </wp:positionV>
            <wp:extent cx="1467135" cy="1467135"/>
            <wp:effectExtent l="0" t="0" r="0" b="0"/>
            <wp:wrapNone/>
            <wp:docPr id="5074009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093"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7135" cy="1467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58A5">
        <w:rPr>
          <w:noProof/>
        </w:rPr>
        <mc:AlternateContent>
          <mc:Choice Requires="wps">
            <w:drawing>
              <wp:inline distT="0" distB="0" distL="0" distR="0" wp14:anchorId="3099742E" wp14:editId="47EA0C8D">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73F4A41D"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0B48EA1E"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074A44DD" w14:textId="77777777" w:rsidR="00A0085E" w:rsidRDefault="00A0085E" w:rsidP="00F958A5">
                            <w:pPr>
                              <w:rPr>
                                <w:rFonts w:ascii="Zizou Slab Regular" w:hAnsi="Zizou Slab Regular"/>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9742E" id="Text Box 4" o:spid="_x0000_s1031"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2K+Gw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" filled="f" stroked="f" strokeweight=".5pt">
                <v:textbox>
                  <w:txbxContent>
                    <w:p w14:paraId="73F4A41D"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0B48EA1E"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074A44DD" w14:textId="77777777" w:rsidR="00A0085E" w:rsidRDefault="00A0085E" w:rsidP="00F958A5">
                      <w:pPr>
                        <w:rPr>
                          <w:rFonts w:ascii="Zizou Slab Regular" w:hAnsi="Zizou Slab Regular"/>
                          <w:lang w:val="es-ES"/>
                        </w:rPr>
                      </w:pPr>
                    </w:p>
                    <w:p w14:paraId="47407C18"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v:textbox>
                <w10:anchorlock/>
              </v:shape>
            </w:pict>
          </mc:Fallback>
        </mc:AlternateContent>
      </w:r>
      <w:r w:rsidR="004B7E44">
        <w:rPr>
          <w:noProof/>
        </w:rPr>
        <w:drawing>
          <wp:anchor distT="0" distB="0" distL="114300" distR="114300" simplePos="0" relativeHeight="251601920" behindDoc="1" locked="0" layoutInCell="1" allowOverlap="1" wp14:anchorId="5C26C979" wp14:editId="53EBE2D1">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0CD11496" w14:textId="23675168" w:rsidR="00D42D0F" w:rsidRDefault="00A31370">
      <w:pPr>
        <w:spacing w:after="200"/>
      </w:pPr>
      <w:r w:rsidRPr="002045CA">
        <w:rPr>
          <w:noProof/>
        </w:rPr>
        <w:drawing>
          <wp:anchor distT="0" distB="0" distL="114300" distR="114300" simplePos="0" relativeHeight="251675648" behindDoc="0" locked="0" layoutInCell="1" allowOverlap="1" wp14:anchorId="73F75ED9" wp14:editId="68C2B2C7">
            <wp:simplePos x="0" y="0"/>
            <wp:positionH relativeFrom="column">
              <wp:posOffset>6350</wp:posOffset>
            </wp:positionH>
            <wp:positionV relativeFrom="paragraph">
              <wp:posOffset>6584950</wp:posOffset>
            </wp:positionV>
            <wp:extent cx="1390650" cy="1235710"/>
            <wp:effectExtent l="0" t="0" r="0" b="0"/>
            <wp:wrapThrough wrapText="bothSides">
              <wp:wrapPolygon edited="0">
                <wp:start x="8581" y="1332"/>
                <wp:lineTo x="6805" y="2331"/>
                <wp:lineTo x="2367" y="6327"/>
                <wp:lineTo x="1479" y="12654"/>
                <wp:lineTo x="3847" y="17982"/>
                <wp:lineTo x="7693" y="20312"/>
                <wp:lineTo x="7989" y="20978"/>
                <wp:lineTo x="12427" y="20978"/>
                <wp:lineTo x="13019" y="20312"/>
                <wp:lineTo x="16274" y="18314"/>
                <wp:lineTo x="16570" y="17982"/>
                <wp:lineTo x="18937" y="12654"/>
                <wp:lineTo x="18345" y="6327"/>
                <wp:lineTo x="13611" y="2331"/>
                <wp:lineTo x="11836" y="1332"/>
                <wp:lineTo x="8581" y="1332"/>
              </wp:wrapPolygon>
            </wp:wrapThrough>
            <wp:docPr id="5128064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6400" name="Imagen 1" descr="Diagrama&#10;&#10;Descripción generada automáticamente"/>
                    <pic:cNvPicPr/>
                  </pic:nvPicPr>
                  <pic:blipFill>
                    <a:blip r:embed="rId10">
                      <a:extLst>
                        <a:ext uri="{BEBA8EAE-BF5A-486C-A8C5-ECC9F3942E4B}">
                          <a14:imgProps xmlns:a14="http://schemas.microsoft.com/office/drawing/2010/main">
                            <a14:imgLayer r:embed="rId11">
                              <a14:imgEffect>
                                <a14:backgroundRemoval t="9804" b="93333" l="9756" r="89895">
                                  <a14:foregroundMark x1="34843" y1="79216" x2="57491" y2="79216"/>
                                  <a14:foregroundMark x1="42857" y1="11373" x2="49826" y2="11765"/>
                                  <a14:foregroundMark x1="43902" y1="11373" x2="51568" y2="11765"/>
                                  <a14:foregroundMark x1="49129" y1="11765" x2="49129" y2="11765"/>
                                  <a14:foregroundMark x1="49129" y1="11765" x2="52265" y2="11765"/>
                                  <a14:foregroundMark x1="45993" y1="11373" x2="52613" y2="11765"/>
                                  <a14:foregroundMark x1="49129" y1="11373" x2="54007" y2="11765"/>
                                  <a14:foregroundMark x1="43206" y1="93333" x2="49826" y2="93333"/>
                                </a14:backgroundRemoval>
                              </a14:imgEffect>
                            </a14:imgLayer>
                          </a14:imgProps>
                        </a:ext>
                        <a:ext uri="{28A0092B-C50C-407E-A947-70E740481C1C}">
                          <a14:useLocalDpi xmlns:a14="http://schemas.microsoft.com/office/drawing/2010/main" val="0"/>
                        </a:ext>
                      </a:extLst>
                    </a:blip>
                    <a:stretch>
                      <a:fillRect/>
                    </a:stretch>
                  </pic:blipFill>
                  <pic:spPr>
                    <a:xfrm>
                      <a:off x="0" y="0"/>
                      <a:ext cx="1390650" cy="1235710"/>
                    </a:xfrm>
                    <a:prstGeom prst="rect">
                      <a:avLst/>
                    </a:prstGeom>
                  </pic:spPr>
                </pic:pic>
              </a:graphicData>
            </a:graphic>
            <wp14:sizeRelH relativeFrom="page">
              <wp14:pctWidth>0</wp14:pctWidth>
            </wp14:sizeRelH>
            <wp14:sizeRelV relativeFrom="page">
              <wp14:pctHeight>0</wp14:pctHeight>
            </wp14:sizeRelV>
          </wp:anchor>
        </w:drawing>
      </w:r>
      <w:r w:rsidR="006845F6">
        <w:rPr>
          <w:noProof/>
        </w:rPr>
        <mc:AlternateContent>
          <mc:Choice Requires="wps">
            <w:drawing>
              <wp:anchor distT="0" distB="0" distL="114300" distR="114300" simplePos="0" relativeHeight="251669504" behindDoc="0" locked="0" layoutInCell="1" allowOverlap="1" wp14:anchorId="029F5056" wp14:editId="12E74160">
                <wp:simplePos x="0" y="0"/>
                <wp:positionH relativeFrom="column">
                  <wp:posOffset>2402537</wp:posOffset>
                </wp:positionH>
                <wp:positionV relativeFrom="paragraph">
                  <wp:posOffset>7549249</wp:posOffset>
                </wp:positionV>
                <wp:extent cx="1617260" cy="474562"/>
                <wp:effectExtent l="0" t="0" r="0" b="1905"/>
                <wp:wrapNone/>
                <wp:docPr id="292775296" name="Text Box 17"/>
                <wp:cNvGraphicFramePr/>
                <a:graphic xmlns:a="http://schemas.openxmlformats.org/drawingml/2006/main">
                  <a:graphicData uri="http://schemas.microsoft.com/office/word/2010/wordprocessingShape">
                    <wps:wsp>
                      <wps:cNvSpPr txBox="1"/>
                      <wps:spPr>
                        <a:xfrm>
                          <a:off x="0" y="0"/>
                          <a:ext cx="1617260" cy="474562"/>
                        </a:xfrm>
                        <a:prstGeom prst="rect">
                          <a:avLst/>
                        </a:prstGeom>
                        <a:noFill/>
                        <a:ln w="6350">
                          <a:noFill/>
                        </a:ln>
                      </wps:spPr>
                      <wps:txbx>
                        <w:txbxContent>
                          <w:p w14:paraId="3719BA16" w14:textId="0372B6B2" w:rsidR="006845F6" w:rsidRPr="00036318" w:rsidRDefault="006845F6" w:rsidP="006845F6">
                            <w:pPr>
                              <w:jc w:val="center"/>
                              <w:rPr>
                                <w:sz w:val="36"/>
                                <w:lang w:val="es-ES"/>
                              </w:rPr>
                            </w:pPr>
                            <w:r>
                              <w:rPr>
                                <w:sz w:val="36"/>
                                <w:lang w:val="es-ES"/>
                              </w:rPr>
                              <w:t>Abril - 2023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9F5056" id="Text Box 17" o:spid="_x0000_s1032" type="#_x0000_t202" style="position:absolute;margin-left:189.2pt;margin-top:594.45pt;width:127.35pt;height:37.3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" filled="f" stroked="f" strokeweight=".5pt">
                <v:textbox>
                  <w:txbxContent>
                    <w:p w14:paraId="3719BA16" w14:textId="0372B6B2" w:rsidR="006845F6" w:rsidRPr="00036318" w:rsidRDefault="006845F6" w:rsidP="006845F6">
                      <w:pPr>
                        <w:jc w:val="center"/>
                        <w:rPr>
                          <w:sz w:val="36"/>
                          <w:lang w:val="es-ES"/>
                        </w:rPr>
                      </w:pPr>
                      <w:r>
                        <w:rPr>
                          <w:sz w:val="36"/>
                          <w:lang w:val="es-ES"/>
                        </w:rPr>
                        <w:t>Abril - 2023</w:t>
                      </w:r>
                    </w:p>
                  </w:txbxContent>
                </v:textbox>
              </v:shape>
            </w:pict>
          </mc:Fallback>
        </mc:AlternateContent>
      </w:r>
      <w:r w:rsidR="004C0DC5">
        <w:rPr>
          <w:noProof/>
        </w:rPr>
        <mc:AlternateContent>
          <mc:Choice Requires="wps">
            <w:drawing>
              <wp:anchor distT="0" distB="0" distL="114300" distR="114300" simplePos="0" relativeHeight="251621376" behindDoc="0" locked="0" layoutInCell="1" allowOverlap="1" wp14:anchorId="705D7B37" wp14:editId="7289D44C">
                <wp:simplePos x="0" y="0"/>
                <wp:positionH relativeFrom="column">
                  <wp:posOffset>5034659</wp:posOffset>
                </wp:positionH>
                <wp:positionV relativeFrom="paragraph">
                  <wp:posOffset>7073208</wp:posOffset>
                </wp:positionV>
                <wp:extent cx="1617260" cy="474562"/>
                <wp:effectExtent l="0" t="0" r="21590" b="20955"/>
                <wp:wrapNone/>
                <wp:docPr id="17" name="Text Box 17"/>
                <wp:cNvGraphicFramePr/>
                <a:graphic xmlns:a="http://schemas.openxmlformats.org/drawingml/2006/main">
                  <a:graphicData uri="http://schemas.microsoft.com/office/word/2010/wordprocessingShape">
                    <wps:wsp>
                      <wps:cNvSpPr txBox="1"/>
                      <wps:spPr>
                        <a:xfrm>
                          <a:off x="0" y="0"/>
                          <a:ext cx="1617260" cy="474562"/>
                        </a:xfrm>
                        <a:prstGeom prst="rect">
                          <a:avLst/>
                        </a:prstGeom>
                        <a:noFill/>
                        <a:ln w="6350">
                          <a:solidFill>
                            <a:prstClr val="black"/>
                          </a:solidFill>
                        </a:ln>
                      </wps:spPr>
                      <wps:txbx>
                        <w:txbxContent>
                          <w:p w14:paraId="74402E15" w14:textId="1BD9D91F" w:rsidR="004C0DC5" w:rsidRPr="00036318" w:rsidRDefault="004C0DC5">
                            <w:pPr>
                              <w:rPr>
                                <w:sz w:val="36"/>
                                <w:lang w:val="es-ES"/>
                              </w:rPr>
                            </w:pPr>
                            <w:r w:rsidRPr="00036318">
                              <w:rPr>
                                <w:sz w:val="36"/>
                                <w:lang w:val="es-ES"/>
                              </w:rPr>
                              <w:t>Ciclo 20</w:t>
                            </w:r>
                            <w:r w:rsidR="00CD22CB">
                              <w:rPr>
                                <w:sz w:val="36"/>
                                <w:lang w:val="es-ES"/>
                              </w:rPr>
                              <w:t>2</w:t>
                            </w:r>
                            <w:r w:rsidR="00632514">
                              <w:rPr>
                                <w:sz w:val="36"/>
                                <w:lang w:val="es-ES"/>
                              </w:rPr>
                              <w:t>3</w:t>
                            </w:r>
                            <w:r w:rsidRPr="00036318">
                              <w:rPr>
                                <w:sz w:val="36"/>
                                <w:lang w:val="es-ES"/>
                              </w:rPr>
                              <w:t>-0</w:t>
                            </w:r>
                            <w:r w:rsidR="00CD22CB">
                              <w:rPr>
                                <w:sz w:val="36"/>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5D7B37" id="_x0000_s1033" type="#_x0000_t202" style="position:absolute;margin-left:396.45pt;margin-top:556.95pt;width:127.35pt;height:37.3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" filled="f" strokeweight=".5pt">
                <v:textbox>
                  <w:txbxContent>
                    <w:p w14:paraId="74402E15" w14:textId="1BD9D91F" w:rsidR="004C0DC5" w:rsidRPr="00036318" w:rsidRDefault="004C0DC5">
                      <w:pPr>
                        <w:rPr>
                          <w:sz w:val="36"/>
                          <w:lang w:val="es-ES"/>
                        </w:rPr>
                      </w:pPr>
                      <w:r w:rsidRPr="00036318">
                        <w:rPr>
                          <w:sz w:val="36"/>
                          <w:lang w:val="es-ES"/>
                        </w:rPr>
                        <w:t>Ciclo 20</w:t>
                      </w:r>
                      <w:r w:rsidR="00CD22CB">
                        <w:rPr>
                          <w:sz w:val="36"/>
                          <w:lang w:val="es-ES"/>
                        </w:rPr>
                        <w:t>2</w:t>
                      </w:r>
                      <w:r w:rsidR="00632514">
                        <w:rPr>
                          <w:sz w:val="36"/>
                          <w:lang w:val="es-ES"/>
                        </w:rPr>
                        <w:t>3</w:t>
                      </w:r>
                      <w:r w:rsidRPr="00036318">
                        <w:rPr>
                          <w:sz w:val="36"/>
                          <w:lang w:val="es-ES"/>
                        </w:rPr>
                        <w:t>-0</w:t>
                      </w:r>
                      <w:r w:rsidR="00CD22CB">
                        <w:rPr>
                          <w:sz w:val="36"/>
                          <w:lang w:val="es-ES"/>
                        </w:rPr>
                        <w:t>1</w:t>
                      </w:r>
                    </w:p>
                  </w:txbxContent>
                </v:textbox>
              </v:shape>
            </w:pict>
          </mc:Fallback>
        </mc:AlternateContent>
      </w:r>
      <w:r w:rsidR="004C0DC5">
        <w:rPr>
          <w:noProof/>
        </w:rPr>
        <mc:AlternateContent>
          <mc:Choice Requires="wps">
            <w:drawing>
              <wp:anchor distT="0" distB="0" distL="114300" distR="114300" simplePos="0" relativeHeight="251602944" behindDoc="1" locked="0" layoutInCell="1" allowOverlap="1" wp14:anchorId="17B5FDF8" wp14:editId="3BDCD5C8">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E29D1" id="Rectangle 2" o:spid="_x0000_s1026" alt="colored rectangle" style="position:absolute;margin-left:-57.6pt;margin-top:162.25pt;width:531.35pt;height:49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" fillcolor="red" stroked="f" strokeweight="2pt">
                <w10:wrap anchory="page"/>
              </v:rect>
            </w:pict>
          </mc:Fallback>
        </mc:AlternateContent>
      </w:r>
      <w:r w:rsidR="004B7E44">
        <w:br w:type="page"/>
      </w:r>
    </w:p>
    <w:p w14:paraId="2BD1E9C8" w14:textId="78F29F34" w:rsidR="001447E5" w:rsidRDefault="001447E5" w:rsidP="001447E5">
      <w:pPr>
        <w:pStyle w:val="NormalWeb"/>
        <w:spacing w:before="0" w:beforeAutospacing="0" w:after="0" w:afterAutospacing="0"/>
        <w:ind w:left="567" w:hanging="567"/>
        <w:jc w:val="center"/>
        <w:rPr>
          <w:rFonts w:ascii="Solano Gothic MVB Lt" w:eastAsiaTheme="majorEastAsia" w:hAnsi="Solano Gothic MVB Lt" w:cstheme="majorBidi"/>
          <w:b/>
          <w:bCs/>
          <w:caps/>
          <w:color w:val="FF0000"/>
          <w:sz w:val="56"/>
          <w:szCs w:val="28"/>
          <w:lang w:val="en-US" w:eastAsia="en-US"/>
        </w:rPr>
      </w:pPr>
      <w:r w:rsidRPr="001447E5">
        <w:rPr>
          <w:rFonts w:ascii="Solano Gothic MVB Lt" w:eastAsiaTheme="majorEastAsia" w:hAnsi="Solano Gothic MVB Lt" w:cstheme="majorBidi"/>
          <w:b/>
          <w:bCs/>
          <w:caps/>
          <w:color w:val="FF0000"/>
          <w:sz w:val="56"/>
          <w:szCs w:val="28"/>
          <w:lang w:val="en-US" w:eastAsia="en-US"/>
        </w:rPr>
        <w:lastRenderedPageBreak/>
        <w:t>Registro de Versiones del informe</w:t>
      </w:r>
    </w:p>
    <w:p w14:paraId="450D53AD" w14:textId="77777777" w:rsidR="001447E5" w:rsidRPr="001447E5" w:rsidRDefault="001447E5" w:rsidP="001447E5">
      <w:pPr>
        <w:pStyle w:val="NormalWeb"/>
        <w:spacing w:before="0" w:beforeAutospacing="0" w:after="0" w:afterAutospacing="0"/>
        <w:ind w:left="567" w:hanging="567"/>
        <w:jc w:val="center"/>
        <w:rPr>
          <w:rFonts w:ascii="Solano Gothic MVB Lt" w:eastAsiaTheme="majorEastAsia" w:hAnsi="Solano Gothic MVB Lt" w:cstheme="majorBidi"/>
          <w:b/>
          <w:bCs/>
          <w:caps/>
          <w:color w:val="FF0000"/>
          <w:sz w:val="56"/>
          <w:szCs w:val="28"/>
          <w:lang w:val="en-US"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85"/>
        <w:gridCol w:w="2272"/>
        <w:gridCol w:w="3163"/>
        <w:gridCol w:w="2696"/>
      </w:tblGrid>
      <w:tr w:rsidR="001447E5" w:rsidRPr="00CA58D5" w14:paraId="4F112282" w14:textId="77777777" w:rsidTr="006B1B8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26C8F"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Versión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B67B2"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Fecha</w:t>
            </w:r>
          </w:p>
        </w:tc>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BE8D"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Autor</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0B7A"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Descripción de modificación</w:t>
            </w:r>
          </w:p>
        </w:tc>
      </w:tr>
      <w:tr w:rsidR="001447E5" w:rsidRPr="00CA58D5" w14:paraId="67C38F3B" w14:textId="77777777" w:rsidTr="006B1B89">
        <w:trPr>
          <w:trHeight w:val="422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B13D"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4D19"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05/04/2023</w:t>
            </w:r>
          </w:p>
        </w:tc>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8D0D" w14:textId="77777777" w:rsidR="001447E5" w:rsidRPr="006B1B89" w:rsidRDefault="001447E5"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1A9704D1" w14:textId="77777777" w:rsidR="001447E5" w:rsidRPr="006B1B89" w:rsidRDefault="001447E5"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Fernández Villacis, Mathias Benjamin</w:t>
            </w:r>
          </w:p>
          <w:p w14:paraId="2EA07847" w14:textId="77777777" w:rsidR="001447E5" w:rsidRPr="006B1B89" w:rsidRDefault="001447E5"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Juanante Rodriguez Josfer Jeanpiere</w:t>
            </w:r>
          </w:p>
          <w:p w14:paraId="5D331807" w14:textId="77777777" w:rsidR="001447E5" w:rsidRPr="006B1B89" w:rsidRDefault="001447E5"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0C2DB563" w14:textId="77777777" w:rsidR="001447E5" w:rsidRPr="006B1B89" w:rsidRDefault="001447E5"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Negrete Arámbulo, José Miguel</w:t>
            </w:r>
          </w:p>
          <w:p w14:paraId="50945F92" w14:textId="77777777" w:rsidR="001447E5" w:rsidRPr="006B1B89" w:rsidRDefault="001447E5"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Yovera Gallo, Anthony Valentin</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3E40" w14:textId="77777777" w:rsidR="001447E5" w:rsidRPr="006B1B89" w:rsidRDefault="001447E5" w:rsidP="006B1B89">
            <w:pPr>
              <w:pStyle w:val="Prrafodelista"/>
              <w:numPr>
                <w:ilvl w:val="0"/>
                <w:numId w:val="31"/>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Introducción</w:t>
            </w:r>
          </w:p>
          <w:p w14:paraId="4E1811C3" w14:textId="77777777" w:rsidR="001447E5" w:rsidRPr="006B1B89" w:rsidRDefault="001447E5" w:rsidP="006B1B89">
            <w:pPr>
              <w:pStyle w:val="Prrafodelista"/>
              <w:numPr>
                <w:ilvl w:val="0"/>
                <w:numId w:val="31"/>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Startup Profile</w:t>
            </w:r>
          </w:p>
          <w:p w14:paraId="0C6E50FE" w14:textId="77777777" w:rsidR="001447E5" w:rsidRPr="006B1B89" w:rsidRDefault="001447E5" w:rsidP="006B1B89">
            <w:pPr>
              <w:pStyle w:val="Prrafodelista"/>
              <w:numPr>
                <w:ilvl w:val="0"/>
                <w:numId w:val="31"/>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Perfil de los integrantes</w:t>
            </w:r>
          </w:p>
          <w:p w14:paraId="7F25CA01" w14:textId="77777777" w:rsidR="001447E5" w:rsidRPr="006B1B89" w:rsidRDefault="001447E5" w:rsidP="006B1B89">
            <w:pPr>
              <w:pStyle w:val="Prrafodelista"/>
              <w:numPr>
                <w:ilvl w:val="0"/>
                <w:numId w:val="31"/>
              </w:numPr>
              <w:spacing w:after="0" w:line="240" w:lineRule="auto"/>
              <w:ind w:left="435"/>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5 Ws y 2Hs</w:t>
            </w:r>
          </w:p>
        </w:tc>
      </w:tr>
      <w:tr w:rsidR="001447E5" w:rsidRPr="00CA58D5" w14:paraId="54C721EA" w14:textId="77777777" w:rsidTr="006B1B8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C8D6"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7A3FE" w14:textId="6FFDAF2A" w:rsidR="001447E5" w:rsidRPr="00CA58D5" w:rsidRDefault="006B1B89" w:rsidP="00CA58D5">
            <w:pPr>
              <w:spacing w:after="0" w:line="240" w:lineRule="auto"/>
              <w:ind w:left="720"/>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19-04-2023</w:t>
            </w:r>
          </w:p>
        </w:tc>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6B9BF" w14:textId="77777777" w:rsidR="006B1B89" w:rsidRPr="006B1B89" w:rsidRDefault="006B1B89"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0150AA55" w14:textId="77777777" w:rsidR="006B1B89" w:rsidRPr="006B1B89" w:rsidRDefault="006B1B89"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Fernández Villacis, Mathias Benjamin</w:t>
            </w:r>
          </w:p>
          <w:p w14:paraId="0EA33F78" w14:textId="7CE84953" w:rsidR="006B1B89" w:rsidRPr="006B1B89" w:rsidRDefault="006B1B89"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 xml:space="preserve">Juanante </w:t>
            </w:r>
            <w:r w:rsidR="00D162CD" w:rsidRPr="006B1B89">
              <w:rPr>
                <w:rFonts w:eastAsia="Times New Roman" w:cs="Times New Roman"/>
                <w:color w:val="000000"/>
                <w:szCs w:val="28"/>
                <w:lang w:val="es-PE" w:eastAsia="es-PE"/>
              </w:rPr>
              <w:t>Rodriguez</w:t>
            </w:r>
            <w:r w:rsidR="00D162CD">
              <w:rPr>
                <w:rFonts w:eastAsia="Times New Roman" w:cs="Times New Roman"/>
                <w:color w:val="000000"/>
                <w:szCs w:val="28"/>
                <w:lang w:val="es-PE" w:eastAsia="es-PE"/>
              </w:rPr>
              <w:t xml:space="preserve">, </w:t>
            </w:r>
            <w:r w:rsidR="00D162CD" w:rsidRPr="006B1B89">
              <w:rPr>
                <w:rFonts w:eastAsia="Times New Roman" w:cs="Times New Roman"/>
                <w:color w:val="000000"/>
                <w:szCs w:val="28"/>
                <w:lang w:val="es-PE" w:eastAsia="es-PE"/>
              </w:rPr>
              <w:t>Josfer</w:t>
            </w:r>
            <w:r w:rsidRPr="006B1B89">
              <w:rPr>
                <w:rFonts w:eastAsia="Times New Roman" w:cs="Times New Roman"/>
                <w:color w:val="000000"/>
                <w:szCs w:val="28"/>
                <w:lang w:val="es-PE" w:eastAsia="es-PE"/>
              </w:rPr>
              <w:t xml:space="preserve"> Jeanpiere</w:t>
            </w:r>
          </w:p>
          <w:p w14:paraId="27C6A81A" w14:textId="77777777" w:rsidR="006B1B89" w:rsidRPr="006B1B89" w:rsidRDefault="006B1B89"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2F2F0EBC" w14:textId="77777777" w:rsidR="006B1B89" w:rsidRDefault="006B1B89"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Negrete Arámbulo, José Miguel</w:t>
            </w:r>
          </w:p>
          <w:p w14:paraId="20BB107B" w14:textId="12CBCAC8" w:rsidR="001447E5" w:rsidRPr="006B1B89" w:rsidRDefault="006B1B89" w:rsidP="006B1B89">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Yovera Gallo, Anthony Valentin</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203E" w14:textId="768CAE2E" w:rsidR="001C4B89" w:rsidRPr="001C4B89" w:rsidRDefault="001C4B89" w:rsidP="001C4B89">
            <w:pPr>
              <w:numPr>
                <w:ilvl w:val="0"/>
                <w:numId w:val="31"/>
              </w:numPr>
              <w:shd w:val="clear" w:color="auto" w:fill="FFFFFF"/>
              <w:spacing w:after="0" w:line="240" w:lineRule="auto"/>
              <w:ind w:left="309" w:hanging="263"/>
              <w:rPr>
                <w:rFonts w:eastAsia="Times New Roman" w:cs="Times New Roman"/>
                <w:color w:val="000000"/>
                <w:szCs w:val="28"/>
                <w:lang w:val="es-PE" w:eastAsia="es-PE"/>
              </w:rPr>
            </w:pPr>
            <w:r w:rsidRPr="001C4B89">
              <w:rPr>
                <w:rFonts w:eastAsia="Times New Roman" w:cs="Times New Roman"/>
                <w:color w:val="000000"/>
                <w:szCs w:val="28"/>
                <w:lang w:val="es-PE" w:eastAsia="es-PE"/>
              </w:rPr>
              <w:t>Antecedentes y Problemática (actualización)</w:t>
            </w:r>
          </w:p>
          <w:p w14:paraId="7F2021A2" w14:textId="51504D02" w:rsidR="001C4B89" w:rsidRPr="001C4B89" w:rsidRDefault="001C4B89" w:rsidP="001C4B89">
            <w:pPr>
              <w:numPr>
                <w:ilvl w:val="0"/>
                <w:numId w:val="31"/>
              </w:numPr>
              <w:shd w:val="clear" w:color="auto" w:fill="FFFFFF"/>
              <w:spacing w:after="0" w:line="240" w:lineRule="auto"/>
              <w:ind w:left="309" w:hanging="263"/>
              <w:rPr>
                <w:rFonts w:eastAsia="Times New Roman" w:cs="Times New Roman"/>
                <w:color w:val="000000"/>
                <w:szCs w:val="28"/>
                <w:lang w:val="es-PE" w:eastAsia="es-PE"/>
              </w:rPr>
            </w:pPr>
            <w:r w:rsidRPr="001C4B89">
              <w:rPr>
                <w:rFonts w:eastAsia="Times New Roman" w:cs="Times New Roman"/>
                <w:color w:val="000000"/>
                <w:szCs w:val="28"/>
                <w:lang w:val="es-PE" w:eastAsia="es-PE"/>
              </w:rPr>
              <w:t>Solution Profile</w:t>
            </w:r>
          </w:p>
          <w:p w14:paraId="0EB7439C" w14:textId="26680098" w:rsidR="001C4B89" w:rsidRPr="001C4B89" w:rsidRDefault="001C4B89" w:rsidP="001C4B89">
            <w:pPr>
              <w:numPr>
                <w:ilvl w:val="0"/>
                <w:numId w:val="31"/>
              </w:numPr>
              <w:shd w:val="clear" w:color="auto" w:fill="FFFFFF"/>
              <w:spacing w:after="0" w:line="240" w:lineRule="auto"/>
              <w:ind w:left="309" w:hanging="263"/>
              <w:rPr>
                <w:rFonts w:eastAsia="Times New Roman" w:cs="Times New Roman"/>
                <w:color w:val="000000"/>
                <w:szCs w:val="28"/>
                <w:lang w:val="es-PE" w:eastAsia="es-PE"/>
              </w:rPr>
            </w:pPr>
            <w:r w:rsidRPr="001C4B89">
              <w:rPr>
                <w:rFonts w:eastAsia="Times New Roman" w:cs="Times New Roman"/>
                <w:color w:val="000000"/>
                <w:szCs w:val="28"/>
                <w:lang w:val="es-PE" w:eastAsia="es-PE"/>
              </w:rPr>
              <w:t>Lean UX Process.</w:t>
            </w:r>
          </w:p>
          <w:p w14:paraId="437403EB" w14:textId="77777777" w:rsidR="001447E5" w:rsidRPr="00CA58D5" w:rsidRDefault="001447E5" w:rsidP="001C4B89">
            <w:pPr>
              <w:shd w:val="clear" w:color="auto" w:fill="FFFFFF"/>
              <w:spacing w:after="0" w:line="240" w:lineRule="auto"/>
              <w:rPr>
                <w:rFonts w:eastAsia="Times New Roman" w:cs="Times New Roman"/>
                <w:color w:val="000000"/>
                <w:szCs w:val="28"/>
                <w:lang w:val="es-PE" w:eastAsia="es-PE"/>
              </w:rPr>
            </w:pPr>
          </w:p>
        </w:tc>
      </w:tr>
      <w:tr w:rsidR="001447E5" w:rsidRPr="00CA58D5" w14:paraId="52B04CBF" w14:textId="77777777" w:rsidTr="006B1B8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CFC26"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23E75" w14:textId="034D69A8" w:rsidR="001447E5" w:rsidRPr="00CA58D5" w:rsidRDefault="00E55C56" w:rsidP="00E55C56">
            <w:pPr>
              <w:spacing w:after="0" w:line="240" w:lineRule="auto"/>
              <w:textAlignment w:val="baseline"/>
              <w:rPr>
                <w:rFonts w:eastAsia="Times New Roman" w:cs="Times New Roman"/>
                <w:color w:val="000000"/>
                <w:szCs w:val="28"/>
                <w:lang w:val="es-PE" w:eastAsia="es-PE"/>
              </w:rPr>
            </w:pPr>
            <w:r>
              <w:rPr>
                <w:rFonts w:eastAsia="Times New Roman" w:cs="Times New Roman"/>
                <w:color w:val="000000"/>
                <w:szCs w:val="28"/>
                <w:lang w:val="es-PE" w:eastAsia="es-PE"/>
              </w:rPr>
              <w:t xml:space="preserve">           01/05/2023</w:t>
            </w:r>
          </w:p>
        </w:tc>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2CB3E" w14:textId="77777777" w:rsidR="00E55C56" w:rsidRPr="006B1B89" w:rsidRDefault="00E55C56" w:rsidP="00E55C56">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Del Carpio Flores, Ariana Ileen </w:t>
            </w:r>
          </w:p>
          <w:p w14:paraId="7D5BCCBB" w14:textId="77777777" w:rsidR="00E55C56" w:rsidRPr="006B1B89" w:rsidRDefault="00E55C56" w:rsidP="00E55C56">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Fernández Villacis, Mathias Benjamin</w:t>
            </w:r>
          </w:p>
          <w:p w14:paraId="45CA1F83" w14:textId="5662E653" w:rsidR="00E55C56" w:rsidRPr="006B1B89" w:rsidRDefault="00E55C56" w:rsidP="00E55C56">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lastRenderedPageBreak/>
              <w:t xml:space="preserve">Juanante </w:t>
            </w:r>
            <w:r w:rsidR="00D162CD" w:rsidRPr="006B1B89">
              <w:rPr>
                <w:rFonts w:eastAsia="Times New Roman" w:cs="Times New Roman"/>
                <w:color w:val="000000"/>
                <w:szCs w:val="28"/>
                <w:lang w:val="es-PE" w:eastAsia="es-PE"/>
              </w:rPr>
              <w:t>Rodriguez</w:t>
            </w:r>
            <w:r w:rsidR="00D162CD">
              <w:rPr>
                <w:rFonts w:eastAsia="Times New Roman" w:cs="Times New Roman"/>
                <w:color w:val="000000"/>
                <w:szCs w:val="28"/>
                <w:lang w:val="es-PE" w:eastAsia="es-PE"/>
              </w:rPr>
              <w:t xml:space="preserve">, </w:t>
            </w:r>
            <w:r w:rsidR="00D162CD" w:rsidRPr="006B1B89">
              <w:rPr>
                <w:rFonts w:eastAsia="Times New Roman" w:cs="Times New Roman"/>
                <w:color w:val="000000"/>
                <w:szCs w:val="28"/>
                <w:lang w:val="es-PE" w:eastAsia="es-PE"/>
              </w:rPr>
              <w:t>Josfer</w:t>
            </w:r>
            <w:r w:rsidRPr="006B1B89">
              <w:rPr>
                <w:rFonts w:eastAsia="Times New Roman" w:cs="Times New Roman"/>
                <w:color w:val="000000"/>
                <w:szCs w:val="28"/>
                <w:lang w:val="es-PE" w:eastAsia="es-PE"/>
              </w:rPr>
              <w:t xml:space="preserve"> Jeanpiere</w:t>
            </w:r>
          </w:p>
          <w:p w14:paraId="7627CEE9" w14:textId="77777777" w:rsidR="00E55C56" w:rsidRPr="006B1B89" w:rsidRDefault="00E55C56" w:rsidP="00E55C56">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Marín Sánchez, Jairo Joseph</w:t>
            </w:r>
          </w:p>
          <w:p w14:paraId="34F2A992" w14:textId="77777777" w:rsidR="00E55C56" w:rsidRDefault="00E55C56" w:rsidP="00E55C56">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6B1B89">
              <w:rPr>
                <w:rFonts w:eastAsia="Times New Roman" w:cs="Times New Roman"/>
                <w:color w:val="000000"/>
                <w:szCs w:val="28"/>
                <w:lang w:val="es-PE" w:eastAsia="es-PE"/>
              </w:rPr>
              <w:t>Negrete Arámbulo, José Miguel</w:t>
            </w:r>
          </w:p>
          <w:p w14:paraId="2CF2E3B3" w14:textId="04E088F4" w:rsidR="001447E5" w:rsidRPr="00E55C56" w:rsidRDefault="00E55C56" w:rsidP="00E55C56">
            <w:pPr>
              <w:pStyle w:val="Prrafodelista"/>
              <w:numPr>
                <w:ilvl w:val="0"/>
                <w:numId w:val="31"/>
              </w:numPr>
              <w:spacing w:after="0" w:line="240" w:lineRule="auto"/>
              <w:ind w:left="367"/>
              <w:textAlignment w:val="baseline"/>
              <w:rPr>
                <w:rFonts w:eastAsia="Times New Roman" w:cs="Times New Roman"/>
                <w:color w:val="000000"/>
                <w:szCs w:val="28"/>
                <w:lang w:val="es-PE" w:eastAsia="es-PE"/>
              </w:rPr>
            </w:pPr>
            <w:r w:rsidRPr="00E55C56">
              <w:rPr>
                <w:rFonts w:eastAsia="Times New Roman" w:cs="Times New Roman"/>
                <w:color w:val="000000"/>
                <w:szCs w:val="28"/>
                <w:lang w:val="es-PE" w:eastAsia="es-PE"/>
              </w:rPr>
              <w:t>Yovera Gallo, Anthony Valentin</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565A" w14:textId="77777777" w:rsidR="001447E5" w:rsidRPr="00E55C56" w:rsidRDefault="00E55C56" w:rsidP="00E55C56">
            <w:pPr>
              <w:pStyle w:val="Prrafodelista"/>
              <w:numPr>
                <w:ilvl w:val="0"/>
                <w:numId w:val="33"/>
              </w:numPr>
              <w:spacing w:after="0" w:line="240" w:lineRule="auto"/>
              <w:ind w:left="463"/>
              <w:textAlignment w:val="baseline"/>
              <w:rPr>
                <w:rFonts w:eastAsia="Times New Roman" w:cs="Times New Roman"/>
                <w:color w:val="000000"/>
                <w:szCs w:val="28"/>
                <w:lang w:val="es-PE" w:eastAsia="es-PE"/>
              </w:rPr>
            </w:pPr>
            <w:r w:rsidRPr="00E55C56">
              <w:rPr>
                <w:rFonts w:eastAsia="Times New Roman" w:cs="Times New Roman"/>
                <w:color w:val="000000"/>
                <w:szCs w:val="28"/>
                <w:lang w:val="es-PE" w:eastAsia="es-PE"/>
              </w:rPr>
              <w:lastRenderedPageBreak/>
              <w:t>Capitulo II: Research</w:t>
            </w:r>
          </w:p>
          <w:p w14:paraId="2A09DDE3" w14:textId="77777777" w:rsidR="00E55C56" w:rsidRPr="00E55C56" w:rsidRDefault="00E55C56" w:rsidP="00E55C56">
            <w:pPr>
              <w:pStyle w:val="Prrafodelista"/>
              <w:numPr>
                <w:ilvl w:val="0"/>
                <w:numId w:val="33"/>
              </w:numPr>
              <w:spacing w:after="0" w:line="240" w:lineRule="auto"/>
              <w:ind w:left="463"/>
              <w:textAlignment w:val="baseline"/>
              <w:rPr>
                <w:rFonts w:eastAsia="Times New Roman" w:cs="Times New Roman"/>
                <w:color w:val="000000"/>
                <w:szCs w:val="28"/>
                <w:lang w:eastAsia="es-PE"/>
              </w:rPr>
            </w:pPr>
            <w:r w:rsidRPr="00E55C56">
              <w:rPr>
                <w:rFonts w:eastAsia="Times New Roman" w:cs="Times New Roman"/>
                <w:color w:val="000000"/>
                <w:szCs w:val="28"/>
                <w:lang w:eastAsia="es-PE"/>
              </w:rPr>
              <w:t xml:space="preserve">Capitulo III: </w:t>
            </w:r>
          </w:p>
          <w:p w14:paraId="3FD344AE" w14:textId="5792213C" w:rsidR="00E55C56" w:rsidRPr="00E55C56" w:rsidRDefault="00E55C56" w:rsidP="00E55C56">
            <w:pPr>
              <w:pStyle w:val="Prrafodelista"/>
              <w:numPr>
                <w:ilvl w:val="0"/>
                <w:numId w:val="33"/>
              </w:numPr>
              <w:spacing w:after="0" w:line="240" w:lineRule="auto"/>
              <w:ind w:left="463"/>
              <w:textAlignment w:val="baseline"/>
              <w:rPr>
                <w:rFonts w:eastAsia="Times New Roman" w:cs="Times New Roman"/>
                <w:color w:val="000000"/>
                <w:szCs w:val="28"/>
                <w:lang w:eastAsia="es-PE"/>
              </w:rPr>
            </w:pPr>
            <w:r w:rsidRPr="00E55C56">
              <w:rPr>
                <w:rFonts w:eastAsia="Times New Roman" w:cs="Times New Roman"/>
                <w:color w:val="000000"/>
                <w:szCs w:val="28"/>
                <w:lang w:eastAsia="es-PE"/>
              </w:rPr>
              <w:t>As-is Scenario Mapping</w:t>
            </w:r>
          </w:p>
          <w:p w14:paraId="73847DF8" w14:textId="7D489263" w:rsidR="00E55C56" w:rsidRDefault="00E55C56" w:rsidP="00E55C56">
            <w:pPr>
              <w:pStyle w:val="Prrafodelista"/>
              <w:numPr>
                <w:ilvl w:val="0"/>
                <w:numId w:val="33"/>
              </w:numPr>
              <w:spacing w:after="0" w:line="240" w:lineRule="auto"/>
              <w:ind w:left="463"/>
              <w:textAlignment w:val="baseline"/>
              <w:rPr>
                <w:rFonts w:eastAsia="Times New Roman" w:cs="Times New Roman"/>
                <w:color w:val="000000"/>
                <w:szCs w:val="28"/>
                <w:lang w:eastAsia="es-PE"/>
              </w:rPr>
            </w:pPr>
            <w:r w:rsidRPr="00E55C56">
              <w:rPr>
                <w:rFonts w:eastAsia="Times New Roman" w:cs="Times New Roman"/>
                <w:color w:val="000000"/>
                <w:szCs w:val="28"/>
                <w:lang w:eastAsia="es-PE"/>
              </w:rPr>
              <w:lastRenderedPageBreak/>
              <w:t>To-be Scenario Mapping</w:t>
            </w:r>
          </w:p>
          <w:p w14:paraId="432E850A" w14:textId="595D2E1E" w:rsidR="00E55C56" w:rsidRPr="00E55C56" w:rsidRDefault="00E55C56" w:rsidP="00E55C56">
            <w:pPr>
              <w:pStyle w:val="Prrafodelista"/>
              <w:numPr>
                <w:ilvl w:val="0"/>
                <w:numId w:val="33"/>
              </w:numPr>
              <w:spacing w:after="0" w:line="240" w:lineRule="auto"/>
              <w:ind w:left="463"/>
              <w:textAlignment w:val="baseline"/>
              <w:rPr>
                <w:rFonts w:eastAsia="Times New Roman" w:cs="Times New Roman"/>
                <w:color w:val="000000"/>
                <w:szCs w:val="28"/>
                <w:lang w:eastAsia="es-PE"/>
              </w:rPr>
            </w:pPr>
            <w:r>
              <w:rPr>
                <w:rFonts w:eastAsia="Times New Roman" w:cs="Times New Roman"/>
                <w:color w:val="000000"/>
                <w:szCs w:val="28"/>
                <w:lang w:eastAsia="es-PE"/>
              </w:rPr>
              <w:t>Lean UX Canvas (actualización)</w:t>
            </w:r>
          </w:p>
          <w:p w14:paraId="7D1611A8" w14:textId="4C28445B" w:rsidR="00E55C56" w:rsidRPr="00E55C56" w:rsidRDefault="00E55C56" w:rsidP="00E55C56">
            <w:pPr>
              <w:spacing w:after="0" w:line="240" w:lineRule="auto"/>
              <w:textAlignment w:val="baseline"/>
              <w:rPr>
                <w:rFonts w:eastAsia="Times New Roman" w:cs="Times New Roman"/>
                <w:color w:val="000000"/>
                <w:szCs w:val="28"/>
                <w:lang w:eastAsia="es-PE"/>
              </w:rPr>
            </w:pPr>
          </w:p>
        </w:tc>
      </w:tr>
      <w:tr w:rsidR="001447E5" w:rsidRPr="00CA58D5" w14:paraId="1C655AC4" w14:textId="77777777" w:rsidTr="006B1B8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D18D2"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E1D88"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p>
        </w:tc>
        <w:tc>
          <w:tcPr>
            <w:tcW w:w="3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FE42B"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0FF76" w14:textId="77777777"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p>
        </w:tc>
      </w:tr>
    </w:tbl>
    <w:p w14:paraId="3256897E" w14:textId="61D10285" w:rsidR="001447E5" w:rsidRPr="00CA58D5" w:rsidRDefault="001447E5" w:rsidP="00CA58D5">
      <w:pPr>
        <w:spacing w:after="0" w:line="240" w:lineRule="auto"/>
        <w:ind w:left="720"/>
        <w:textAlignment w:val="baseline"/>
        <w:rPr>
          <w:rFonts w:eastAsia="Times New Roman" w:cs="Times New Roman"/>
          <w:color w:val="000000"/>
          <w:szCs w:val="28"/>
          <w:lang w:val="es-PE" w:eastAsia="es-PE"/>
        </w:rPr>
      </w:pPr>
    </w:p>
    <w:p w14:paraId="31A6A9E8" w14:textId="3A92990E" w:rsidR="00102956" w:rsidRDefault="001447E5">
      <w:pPr>
        <w:spacing w:after="200"/>
        <w:rPr>
          <w:rFonts w:ascii="Solano Gothic MVB Lt" w:eastAsiaTheme="majorEastAsia" w:hAnsi="Solano Gothic MVB Lt" w:cstheme="majorBidi"/>
          <w:b/>
          <w:bCs/>
          <w:caps/>
          <w:color w:val="FF0000"/>
          <w:sz w:val="56"/>
          <w:szCs w:val="28"/>
        </w:rPr>
      </w:pPr>
      <w:r>
        <w:rPr>
          <w:rFonts w:ascii="Solano Gothic MVB Lt" w:eastAsiaTheme="majorEastAsia" w:hAnsi="Solano Gothic MVB Lt" w:cstheme="majorBidi"/>
          <w:b/>
          <w:bCs/>
          <w:caps/>
          <w:color w:val="FF0000"/>
          <w:sz w:val="56"/>
          <w:szCs w:val="28"/>
        </w:rPr>
        <w:br w:type="page"/>
      </w:r>
    </w:p>
    <w:p w14:paraId="4C0F87D9" w14:textId="123C8F97" w:rsidR="00D42D0F" w:rsidRDefault="00D42D0F" w:rsidP="006C56FB">
      <w:pPr>
        <w:pStyle w:val="TtuloTDC"/>
      </w:pPr>
      <w:r>
        <w:lastRenderedPageBreak/>
        <w:t>CONTEN</w:t>
      </w:r>
      <w:r w:rsidR="001C4B89">
        <w:t>ido</w:t>
      </w:r>
    </w:p>
    <w:p w14:paraId="0ADB6302" w14:textId="77777777" w:rsidR="00D42D0F" w:rsidRDefault="006D4CF7" w:rsidP="00D42D0F">
      <w:r>
        <w:rPr>
          <w:noProof/>
        </w:rPr>
        <mc:AlternateContent>
          <mc:Choice Requires="wps">
            <w:drawing>
              <wp:anchor distT="0" distB="0" distL="114300" distR="114300" simplePos="0" relativeHeight="251657215" behindDoc="1" locked="0" layoutInCell="1" allowOverlap="1" wp14:anchorId="22022676" wp14:editId="478A3750">
                <wp:simplePos x="0" y="0"/>
                <wp:positionH relativeFrom="column">
                  <wp:posOffset>-719945</wp:posOffset>
                </wp:positionH>
                <wp:positionV relativeFrom="paragraph">
                  <wp:posOffset>229097</wp:posOffset>
                </wp:positionV>
                <wp:extent cx="7760423" cy="7998107"/>
                <wp:effectExtent l="12700" t="12700" r="12065" b="15875"/>
                <wp:wrapNone/>
                <wp:docPr id="1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24CAB" id="Rectangle 16" o:spid="_x0000_s1026" style="position:absolute;margin-left:-56.7pt;margin-top:18.05pt;width:611.05pt;height:629.7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" fillcolor="#6e7277 [1614]" strokecolor="white [3212]" strokeweight="2pt"/>
            </w:pict>
          </mc:Fallback>
        </mc:AlternateContent>
      </w:r>
    </w:p>
    <w:p w14:paraId="1D71E8AB" w14:textId="77777777" w:rsidR="00D42D0F" w:rsidRDefault="00D42D0F" w:rsidP="00D42D0F"/>
    <w:p w14:paraId="0341D9B9" w14:textId="2EEEB8B2" w:rsidR="00CD147A" w:rsidRDefault="00EB423E">
      <w:pPr>
        <w:pStyle w:val="TDC1"/>
        <w:tabs>
          <w:tab w:val="right" w:leader="dot" w:pos="9926"/>
        </w:tabs>
        <w:rPr>
          <w:rFonts w:asciiTheme="minorHAnsi" w:hAnsiTheme="minorHAnsi" w:cstheme="minorBidi"/>
          <w:bCs w:val="0"/>
          <w:iCs w:val="0"/>
          <w:noProof/>
          <w:color w:val="auto"/>
          <w:sz w:val="22"/>
          <w:szCs w:val="22"/>
          <w:lang w:val="es-PE" w:eastAsia="es-PE"/>
        </w:rPr>
      </w:pPr>
      <w:r>
        <w:rPr>
          <w:rFonts w:asciiTheme="minorHAnsi" w:hAnsiTheme="minorHAnsi"/>
          <w:b/>
          <w:i/>
        </w:rPr>
        <w:fldChar w:fldCharType="begin"/>
      </w:r>
      <w:r>
        <w:rPr>
          <w:rFonts w:asciiTheme="minorHAnsi" w:hAnsiTheme="minorHAnsi"/>
          <w:b/>
          <w:i/>
        </w:rPr>
        <w:instrText xml:space="preserve"> TOC \o "1-4" \h \z \u </w:instrText>
      </w:r>
      <w:r>
        <w:rPr>
          <w:rFonts w:asciiTheme="minorHAnsi" w:hAnsiTheme="minorHAnsi"/>
          <w:b/>
          <w:i/>
        </w:rPr>
        <w:fldChar w:fldCharType="separate"/>
      </w:r>
      <w:hyperlink w:anchor="_Toc133875254" w:history="1">
        <w:r w:rsidR="00CD147A" w:rsidRPr="00B12D7A">
          <w:rPr>
            <w:rStyle w:val="Hipervnculo"/>
            <w:noProof/>
          </w:rPr>
          <w:t xml:space="preserve"> STUDENT OUTCOME</w:t>
        </w:r>
        <w:r w:rsidR="00CD147A">
          <w:rPr>
            <w:noProof/>
            <w:webHidden/>
          </w:rPr>
          <w:tab/>
        </w:r>
        <w:r w:rsidR="00CD147A">
          <w:rPr>
            <w:noProof/>
            <w:webHidden/>
          </w:rPr>
          <w:fldChar w:fldCharType="begin"/>
        </w:r>
        <w:r w:rsidR="00CD147A">
          <w:rPr>
            <w:noProof/>
            <w:webHidden/>
          </w:rPr>
          <w:instrText xml:space="preserve"> PAGEREF _Toc133875254 \h </w:instrText>
        </w:r>
        <w:r w:rsidR="00CD147A">
          <w:rPr>
            <w:noProof/>
            <w:webHidden/>
          </w:rPr>
        </w:r>
        <w:r w:rsidR="00CD147A">
          <w:rPr>
            <w:noProof/>
            <w:webHidden/>
          </w:rPr>
          <w:fldChar w:fldCharType="separate"/>
        </w:r>
        <w:r w:rsidR="00CD147A">
          <w:rPr>
            <w:noProof/>
            <w:webHidden/>
          </w:rPr>
          <w:t>7</w:t>
        </w:r>
        <w:r w:rsidR="00CD147A">
          <w:rPr>
            <w:noProof/>
            <w:webHidden/>
          </w:rPr>
          <w:fldChar w:fldCharType="end"/>
        </w:r>
      </w:hyperlink>
    </w:p>
    <w:p w14:paraId="104A39AB" w14:textId="3C69A4C7" w:rsidR="00CD147A" w:rsidRDefault="00CD147A">
      <w:pPr>
        <w:pStyle w:val="TDC1"/>
        <w:tabs>
          <w:tab w:val="right" w:leader="dot" w:pos="9926"/>
        </w:tabs>
        <w:rPr>
          <w:rFonts w:asciiTheme="minorHAnsi" w:hAnsiTheme="minorHAnsi" w:cstheme="minorBidi"/>
          <w:bCs w:val="0"/>
          <w:iCs w:val="0"/>
          <w:noProof/>
          <w:color w:val="auto"/>
          <w:sz w:val="22"/>
          <w:szCs w:val="22"/>
          <w:lang w:val="es-PE" w:eastAsia="es-PE"/>
        </w:rPr>
      </w:pPr>
      <w:hyperlink w:anchor="_Toc133875255" w:history="1">
        <w:r w:rsidRPr="00B12D7A">
          <w:rPr>
            <w:rStyle w:val="Hipervnculo"/>
            <w:noProof/>
          </w:rPr>
          <w:t xml:space="preserve"> INTRODUCCIÓN</w:t>
        </w:r>
        <w:r>
          <w:rPr>
            <w:noProof/>
            <w:webHidden/>
          </w:rPr>
          <w:tab/>
        </w:r>
        <w:r>
          <w:rPr>
            <w:noProof/>
            <w:webHidden/>
          </w:rPr>
          <w:fldChar w:fldCharType="begin"/>
        </w:r>
        <w:r>
          <w:rPr>
            <w:noProof/>
            <w:webHidden/>
          </w:rPr>
          <w:instrText xml:space="preserve"> PAGEREF _Toc133875255 \h </w:instrText>
        </w:r>
        <w:r>
          <w:rPr>
            <w:noProof/>
            <w:webHidden/>
          </w:rPr>
        </w:r>
        <w:r>
          <w:rPr>
            <w:noProof/>
            <w:webHidden/>
          </w:rPr>
          <w:fldChar w:fldCharType="separate"/>
        </w:r>
        <w:r>
          <w:rPr>
            <w:noProof/>
            <w:webHidden/>
          </w:rPr>
          <w:t>10</w:t>
        </w:r>
        <w:r>
          <w:rPr>
            <w:noProof/>
            <w:webHidden/>
          </w:rPr>
          <w:fldChar w:fldCharType="end"/>
        </w:r>
      </w:hyperlink>
    </w:p>
    <w:p w14:paraId="0A931617" w14:textId="40EFBAA4"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56" w:history="1">
        <w:r w:rsidRPr="00B12D7A">
          <w:rPr>
            <w:rStyle w:val="Hipervnculo"/>
            <w:noProof/>
          </w:rPr>
          <w:t>1.1.</w:t>
        </w:r>
        <w:r>
          <w:rPr>
            <w:rFonts w:asciiTheme="minorHAnsi" w:hAnsiTheme="minorHAnsi" w:cstheme="minorBidi"/>
            <w:bCs w:val="0"/>
            <w:noProof/>
            <w:color w:val="auto"/>
            <w:lang w:val="es-PE" w:eastAsia="es-PE"/>
          </w:rPr>
          <w:tab/>
        </w:r>
        <w:r w:rsidRPr="00B12D7A">
          <w:rPr>
            <w:rStyle w:val="Hipervnculo"/>
            <w:noProof/>
          </w:rPr>
          <w:t>Startup Profile</w:t>
        </w:r>
        <w:r>
          <w:rPr>
            <w:noProof/>
            <w:webHidden/>
          </w:rPr>
          <w:tab/>
        </w:r>
        <w:r>
          <w:rPr>
            <w:noProof/>
            <w:webHidden/>
          </w:rPr>
          <w:fldChar w:fldCharType="begin"/>
        </w:r>
        <w:r>
          <w:rPr>
            <w:noProof/>
            <w:webHidden/>
          </w:rPr>
          <w:instrText xml:space="preserve"> PAGEREF _Toc133875256 \h </w:instrText>
        </w:r>
        <w:r>
          <w:rPr>
            <w:noProof/>
            <w:webHidden/>
          </w:rPr>
        </w:r>
        <w:r>
          <w:rPr>
            <w:noProof/>
            <w:webHidden/>
          </w:rPr>
          <w:fldChar w:fldCharType="separate"/>
        </w:r>
        <w:r>
          <w:rPr>
            <w:noProof/>
            <w:webHidden/>
          </w:rPr>
          <w:t>10</w:t>
        </w:r>
        <w:r>
          <w:rPr>
            <w:noProof/>
            <w:webHidden/>
          </w:rPr>
          <w:fldChar w:fldCharType="end"/>
        </w:r>
      </w:hyperlink>
    </w:p>
    <w:p w14:paraId="47C326FA" w14:textId="3EAA2739"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57" w:history="1">
        <w:r w:rsidRPr="00B12D7A">
          <w:rPr>
            <w:rStyle w:val="Hipervnculo"/>
            <w:noProof/>
            <w:lang w:val="es-PE"/>
          </w:rPr>
          <w:t>1.1.1.</w:t>
        </w:r>
        <w:r>
          <w:rPr>
            <w:rFonts w:asciiTheme="minorHAnsi" w:hAnsiTheme="minorHAnsi" w:cstheme="minorBidi"/>
            <w:noProof/>
            <w:color w:val="auto"/>
            <w:sz w:val="22"/>
            <w:szCs w:val="22"/>
            <w:lang w:val="es-PE" w:eastAsia="es-PE"/>
          </w:rPr>
          <w:tab/>
        </w:r>
        <w:r w:rsidRPr="00B12D7A">
          <w:rPr>
            <w:rStyle w:val="Hipervnculo"/>
            <w:noProof/>
            <w:lang w:val="es-PE"/>
          </w:rPr>
          <w:t>Descripción de la Startup</w:t>
        </w:r>
        <w:r>
          <w:rPr>
            <w:noProof/>
            <w:webHidden/>
          </w:rPr>
          <w:tab/>
        </w:r>
        <w:r>
          <w:rPr>
            <w:noProof/>
            <w:webHidden/>
          </w:rPr>
          <w:fldChar w:fldCharType="begin"/>
        </w:r>
        <w:r>
          <w:rPr>
            <w:noProof/>
            <w:webHidden/>
          </w:rPr>
          <w:instrText xml:space="preserve"> PAGEREF _Toc133875257 \h </w:instrText>
        </w:r>
        <w:r>
          <w:rPr>
            <w:noProof/>
            <w:webHidden/>
          </w:rPr>
        </w:r>
        <w:r>
          <w:rPr>
            <w:noProof/>
            <w:webHidden/>
          </w:rPr>
          <w:fldChar w:fldCharType="separate"/>
        </w:r>
        <w:r>
          <w:rPr>
            <w:noProof/>
            <w:webHidden/>
          </w:rPr>
          <w:t>10</w:t>
        </w:r>
        <w:r>
          <w:rPr>
            <w:noProof/>
            <w:webHidden/>
          </w:rPr>
          <w:fldChar w:fldCharType="end"/>
        </w:r>
      </w:hyperlink>
    </w:p>
    <w:p w14:paraId="24BB2E9F" w14:textId="2B536278"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58" w:history="1">
        <w:r w:rsidRPr="00B12D7A">
          <w:rPr>
            <w:rStyle w:val="Hipervnculo"/>
            <w:noProof/>
            <w:lang w:val="es-PE"/>
          </w:rPr>
          <w:t>1.1.2.</w:t>
        </w:r>
        <w:r>
          <w:rPr>
            <w:rFonts w:asciiTheme="minorHAnsi" w:hAnsiTheme="minorHAnsi" w:cstheme="minorBidi"/>
            <w:noProof/>
            <w:color w:val="auto"/>
            <w:sz w:val="22"/>
            <w:szCs w:val="22"/>
            <w:lang w:val="es-PE" w:eastAsia="es-PE"/>
          </w:rPr>
          <w:tab/>
        </w:r>
        <w:r w:rsidRPr="00B12D7A">
          <w:rPr>
            <w:rStyle w:val="Hipervnculo"/>
            <w:noProof/>
            <w:lang w:val="es-PE"/>
          </w:rPr>
          <w:t>Perfiles de integrantes del grupo</w:t>
        </w:r>
        <w:r>
          <w:rPr>
            <w:noProof/>
            <w:webHidden/>
          </w:rPr>
          <w:tab/>
        </w:r>
        <w:r>
          <w:rPr>
            <w:noProof/>
            <w:webHidden/>
          </w:rPr>
          <w:fldChar w:fldCharType="begin"/>
        </w:r>
        <w:r>
          <w:rPr>
            <w:noProof/>
            <w:webHidden/>
          </w:rPr>
          <w:instrText xml:space="preserve"> PAGEREF _Toc133875258 \h </w:instrText>
        </w:r>
        <w:r>
          <w:rPr>
            <w:noProof/>
            <w:webHidden/>
          </w:rPr>
        </w:r>
        <w:r>
          <w:rPr>
            <w:noProof/>
            <w:webHidden/>
          </w:rPr>
          <w:fldChar w:fldCharType="separate"/>
        </w:r>
        <w:r>
          <w:rPr>
            <w:noProof/>
            <w:webHidden/>
          </w:rPr>
          <w:t>11</w:t>
        </w:r>
        <w:r>
          <w:rPr>
            <w:noProof/>
            <w:webHidden/>
          </w:rPr>
          <w:fldChar w:fldCharType="end"/>
        </w:r>
      </w:hyperlink>
    </w:p>
    <w:p w14:paraId="3BF84F85" w14:textId="6A18B852"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59" w:history="1">
        <w:r w:rsidRPr="00B12D7A">
          <w:rPr>
            <w:rStyle w:val="Hipervnculo"/>
            <w:noProof/>
          </w:rPr>
          <w:t>1.2.</w:t>
        </w:r>
        <w:r>
          <w:rPr>
            <w:rFonts w:asciiTheme="minorHAnsi" w:hAnsiTheme="minorHAnsi" w:cstheme="minorBidi"/>
            <w:bCs w:val="0"/>
            <w:noProof/>
            <w:color w:val="auto"/>
            <w:lang w:val="es-PE" w:eastAsia="es-PE"/>
          </w:rPr>
          <w:tab/>
        </w:r>
        <w:r w:rsidRPr="00B12D7A">
          <w:rPr>
            <w:rStyle w:val="Hipervnculo"/>
            <w:noProof/>
          </w:rPr>
          <w:t>Solution Profile</w:t>
        </w:r>
        <w:r>
          <w:rPr>
            <w:noProof/>
            <w:webHidden/>
          </w:rPr>
          <w:tab/>
        </w:r>
        <w:r>
          <w:rPr>
            <w:noProof/>
            <w:webHidden/>
          </w:rPr>
          <w:fldChar w:fldCharType="begin"/>
        </w:r>
        <w:r>
          <w:rPr>
            <w:noProof/>
            <w:webHidden/>
          </w:rPr>
          <w:instrText xml:space="preserve"> PAGEREF _Toc133875259 \h </w:instrText>
        </w:r>
        <w:r>
          <w:rPr>
            <w:noProof/>
            <w:webHidden/>
          </w:rPr>
        </w:r>
        <w:r>
          <w:rPr>
            <w:noProof/>
            <w:webHidden/>
          </w:rPr>
          <w:fldChar w:fldCharType="separate"/>
        </w:r>
        <w:r>
          <w:rPr>
            <w:noProof/>
            <w:webHidden/>
          </w:rPr>
          <w:t>13</w:t>
        </w:r>
        <w:r>
          <w:rPr>
            <w:noProof/>
            <w:webHidden/>
          </w:rPr>
          <w:fldChar w:fldCharType="end"/>
        </w:r>
      </w:hyperlink>
    </w:p>
    <w:p w14:paraId="400F7F47" w14:textId="2B1B69CE"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60" w:history="1">
        <w:r w:rsidRPr="00B12D7A">
          <w:rPr>
            <w:rStyle w:val="Hipervnculo"/>
            <w:noProof/>
            <w:lang w:val="es-PE"/>
          </w:rPr>
          <w:t>1.2.1.</w:t>
        </w:r>
        <w:r>
          <w:rPr>
            <w:rFonts w:asciiTheme="minorHAnsi" w:hAnsiTheme="minorHAnsi" w:cstheme="minorBidi"/>
            <w:noProof/>
            <w:color w:val="auto"/>
            <w:sz w:val="22"/>
            <w:szCs w:val="22"/>
            <w:lang w:val="es-PE" w:eastAsia="es-PE"/>
          </w:rPr>
          <w:tab/>
        </w:r>
        <w:r w:rsidRPr="00B12D7A">
          <w:rPr>
            <w:rStyle w:val="Hipervnculo"/>
            <w:noProof/>
            <w:lang w:val="es-PE"/>
          </w:rPr>
          <w:t>Antecedentes y Problemática (actualización)</w:t>
        </w:r>
        <w:r>
          <w:rPr>
            <w:noProof/>
            <w:webHidden/>
          </w:rPr>
          <w:tab/>
        </w:r>
        <w:r>
          <w:rPr>
            <w:noProof/>
            <w:webHidden/>
          </w:rPr>
          <w:fldChar w:fldCharType="begin"/>
        </w:r>
        <w:r>
          <w:rPr>
            <w:noProof/>
            <w:webHidden/>
          </w:rPr>
          <w:instrText xml:space="preserve"> PAGEREF _Toc133875260 \h </w:instrText>
        </w:r>
        <w:r>
          <w:rPr>
            <w:noProof/>
            <w:webHidden/>
          </w:rPr>
        </w:r>
        <w:r>
          <w:rPr>
            <w:noProof/>
            <w:webHidden/>
          </w:rPr>
          <w:fldChar w:fldCharType="separate"/>
        </w:r>
        <w:r>
          <w:rPr>
            <w:noProof/>
            <w:webHidden/>
          </w:rPr>
          <w:t>13</w:t>
        </w:r>
        <w:r>
          <w:rPr>
            <w:noProof/>
            <w:webHidden/>
          </w:rPr>
          <w:fldChar w:fldCharType="end"/>
        </w:r>
      </w:hyperlink>
    </w:p>
    <w:p w14:paraId="2D929817" w14:textId="3E15963B"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61" w:history="1">
        <w:r w:rsidRPr="00B12D7A">
          <w:rPr>
            <w:rStyle w:val="Hipervnculo"/>
            <w:noProof/>
            <w:lang w:val="es-PE"/>
          </w:rPr>
          <w:t>1.2.2.</w:t>
        </w:r>
        <w:r>
          <w:rPr>
            <w:rFonts w:asciiTheme="minorHAnsi" w:hAnsiTheme="minorHAnsi" w:cstheme="minorBidi"/>
            <w:noProof/>
            <w:color w:val="auto"/>
            <w:sz w:val="22"/>
            <w:szCs w:val="22"/>
            <w:lang w:val="es-PE" w:eastAsia="es-PE"/>
          </w:rPr>
          <w:tab/>
        </w:r>
        <w:r w:rsidRPr="00B12D7A">
          <w:rPr>
            <w:rStyle w:val="Hipervnculo"/>
            <w:noProof/>
            <w:lang w:val="es-PE"/>
          </w:rPr>
          <w:t>Lean UX Process</w:t>
        </w:r>
        <w:r>
          <w:rPr>
            <w:noProof/>
            <w:webHidden/>
          </w:rPr>
          <w:tab/>
        </w:r>
        <w:r>
          <w:rPr>
            <w:noProof/>
            <w:webHidden/>
          </w:rPr>
          <w:fldChar w:fldCharType="begin"/>
        </w:r>
        <w:r>
          <w:rPr>
            <w:noProof/>
            <w:webHidden/>
          </w:rPr>
          <w:instrText xml:space="preserve"> PAGEREF _Toc133875261 \h </w:instrText>
        </w:r>
        <w:r>
          <w:rPr>
            <w:noProof/>
            <w:webHidden/>
          </w:rPr>
        </w:r>
        <w:r>
          <w:rPr>
            <w:noProof/>
            <w:webHidden/>
          </w:rPr>
          <w:fldChar w:fldCharType="separate"/>
        </w:r>
        <w:r>
          <w:rPr>
            <w:noProof/>
            <w:webHidden/>
          </w:rPr>
          <w:t>15</w:t>
        </w:r>
        <w:r>
          <w:rPr>
            <w:noProof/>
            <w:webHidden/>
          </w:rPr>
          <w:fldChar w:fldCharType="end"/>
        </w:r>
      </w:hyperlink>
    </w:p>
    <w:p w14:paraId="6BE18744" w14:textId="724F1D73" w:rsidR="00CD147A" w:rsidRDefault="00CD147A">
      <w:pPr>
        <w:pStyle w:val="TDC4"/>
        <w:tabs>
          <w:tab w:val="left" w:pos="1680"/>
          <w:tab w:val="right" w:leader="dot" w:pos="9926"/>
        </w:tabs>
        <w:rPr>
          <w:rFonts w:cstheme="minorBidi"/>
          <w:noProof/>
          <w:color w:val="auto"/>
          <w:sz w:val="22"/>
          <w:szCs w:val="22"/>
          <w:lang w:val="es-PE" w:eastAsia="es-PE"/>
        </w:rPr>
      </w:pPr>
      <w:hyperlink w:anchor="_Toc133875262" w:history="1">
        <w:r w:rsidRPr="00B12D7A">
          <w:rPr>
            <w:rStyle w:val="Hipervnculo"/>
            <w:noProof/>
            <w:lang w:val="es-PE"/>
          </w:rPr>
          <w:t>1.2.2.1.</w:t>
        </w:r>
        <w:r>
          <w:rPr>
            <w:rFonts w:cstheme="minorBidi"/>
            <w:noProof/>
            <w:color w:val="auto"/>
            <w:sz w:val="22"/>
            <w:szCs w:val="22"/>
            <w:lang w:val="es-PE" w:eastAsia="es-PE"/>
          </w:rPr>
          <w:tab/>
        </w:r>
        <w:r w:rsidRPr="00B12D7A">
          <w:rPr>
            <w:rStyle w:val="Hipervnculo"/>
            <w:noProof/>
            <w:lang w:val="es-PE"/>
          </w:rPr>
          <w:t>Lean UX Problem Statements</w:t>
        </w:r>
        <w:r>
          <w:rPr>
            <w:noProof/>
            <w:webHidden/>
          </w:rPr>
          <w:tab/>
        </w:r>
        <w:r>
          <w:rPr>
            <w:noProof/>
            <w:webHidden/>
          </w:rPr>
          <w:fldChar w:fldCharType="begin"/>
        </w:r>
        <w:r>
          <w:rPr>
            <w:noProof/>
            <w:webHidden/>
          </w:rPr>
          <w:instrText xml:space="preserve"> PAGEREF _Toc133875262 \h </w:instrText>
        </w:r>
        <w:r>
          <w:rPr>
            <w:noProof/>
            <w:webHidden/>
          </w:rPr>
        </w:r>
        <w:r>
          <w:rPr>
            <w:noProof/>
            <w:webHidden/>
          </w:rPr>
          <w:fldChar w:fldCharType="separate"/>
        </w:r>
        <w:r>
          <w:rPr>
            <w:noProof/>
            <w:webHidden/>
          </w:rPr>
          <w:t>15</w:t>
        </w:r>
        <w:r>
          <w:rPr>
            <w:noProof/>
            <w:webHidden/>
          </w:rPr>
          <w:fldChar w:fldCharType="end"/>
        </w:r>
      </w:hyperlink>
    </w:p>
    <w:p w14:paraId="460F1E89" w14:textId="21B68ECE" w:rsidR="00CD147A" w:rsidRDefault="00CD147A">
      <w:pPr>
        <w:pStyle w:val="TDC4"/>
        <w:tabs>
          <w:tab w:val="left" w:pos="1680"/>
          <w:tab w:val="right" w:leader="dot" w:pos="9926"/>
        </w:tabs>
        <w:rPr>
          <w:rFonts w:cstheme="minorBidi"/>
          <w:noProof/>
          <w:color w:val="auto"/>
          <w:sz w:val="22"/>
          <w:szCs w:val="22"/>
          <w:lang w:val="es-PE" w:eastAsia="es-PE"/>
        </w:rPr>
      </w:pPr>
      <w:hyperlink w:anchor="_Toc133875263" w:history="1">
        <w:r w:rsidRPr="00B12D7A">
          <w:rPr>
            <w:rStyle w:val="Hipervnculo"/>
            <w:noProof/>
            <w:lang w:val="es-PE"/>
          </w:rPr>
          <w:t>1.2.2.2.</w:t>
        </w:r>
        <w:r>
          <w:rPr>
            <w:rFonts w:cstheme="minorBidi"/>
            <w:noProof/>
            <w:color w:val="auto"/>
            <w:sz w:val="22"/>
            <w:szCs w:val="22"/>
            <w:lang w:val="es-PE" w:eastAsia="es-PE"/>
          </w:rPr>
          <w:tab/>
        </w:r>
        <w:r w:rsidRPr="00B12D7A">
          <w:rPr>
            <w:rStyle w:val="Hipervnculo"/>
            <w:noProof/>
            <w:lang w:val="es-PE"/>
          </w:rPr>
          <w:t>Lean UX Assumptions</w:t>
        </w:r>
        <w:r>
          <w:rPr>
            <w:noProof/>
            <w:webHidden/>
          </w:rPr>
          <w:tab/>
        </w:r>
        <w:r>
          <w:rPr>
            <w:noProof/>
            <w:webHidden/>
          </w:rPr>
          <w:fldChar w:fldCharType="begin"/>
        </w:r>
        <w:r>
          <w:rPr>
            <w:noProof/>
            <w:webHidden/>
          </w:rPr>
          <w:instrText xml:space="preserve"> PAGEREF _Toc133875263 \h </w:instrText>
        </w:r>
        <w:r>
          <w:rPr>
            <w:noProof/>
            <w:webHidden/>
          </w:rPr>
        </w:r>
        <w:r>
          <w:rPr>
            <w:noProof/>
            <w:webHidden/>
          </w:rPr>
          <w:fldChar w:fldCharType="separate"/>
        </w:r>
        <w:r>
          <w:rPr>
            <w:noProof/>
            <w:webHidden/>
          </w:rPr>
          <w:t>15</w:t>
        </w:r>
        <w:r>
          <w:rPr>
            <w:noProof/>
            <w:webHidden/>
          </w:rPr>
          <w:fldChar w:fldCharType="end"/>
        </w:r>
      </w:hyperlink>
    </w:p>
    <w:p w14:paraId="4D1337B9" w14:textId="1B8620AD" w:rsidR="00CD147A" w:rsidRDefault="00CD147A">
      <w:pPr>
        <w:pStyle w:val="TDC4"/>
        <w:tabs>
          <w:tab w:val="left" w:pos="1680"/>
          <w:tab w:val="right" w:leader="dot" w:pos="9926"/>
        </w:tabs>
        <w:rPr>
          <w:rFonts w:cstheme="minorBidi"/>
          <w:noProof/>
          <w:color w:val="auto"/>
          <w:sz w:val="22"/>
          <w:szCs w:val="22"/>
          <w:lang w:val="es-PE" w:eastAsia="es-PE"/>
        </w:rPr>
      </w:pPr>
      <w:hyperlink w:anchor="_Toc133875264" w:history="1">
        <w:r w:rsidRPr="00B12D7A">
          <w:rPr>
            <w:rStyle w:val="Hipervnculo"/>
            <w:noProof/>
            <w:lang w:val="es-PE"/>
          </w:rPr>
          <w:t>1.2.2.3.</w:t>
        </w:r>
        <w:r>
          <w:rPr>
            <w:rFonts w:cstheme="minorBidi"/>
            <w:noProof/>
            <w:color w:val="auto"/>
            <w:sz w:val="22"/>
            <w:szCs w:val="22"/>
            <w:lang w:val="es-PE" w:eastAsia="es-PE"/>
          </w:rPr>
          <w:tab/>
        </w:r>
        <w:r w:rsidRPr="00B12D7A">
          <w:rPr>
            <w:rStyle w:val="Hipervnculo"/>
            <w:noProof/>
            <w:lang w:val="es-PE"/>
          </w:rPr>
          <w:t>Lean UX Hypothesis Statements</w:t>
        </w:r>
        <w:r>
          <w:rPr>
            <w:noProof/>
            <w:webHidden/>
          </w:rPr>
          <w:tab/>
        </w:r>
        <w:r>
          <w:rPr>
            <w:noProof/>
            <w:webHidden/>
          </w:rPr>
          <w:fldChar w:fldCharType="begin"/>
        </w:r>
        <w:r>
          <w:rPr>
            <w:noProof/>
            <w:webHidden/>
          </w:rPr>
          <w:instrText xml:space="preserve"> PAGEREF _Toc133875264 \h </w:instrText>
        </w:r>
        <w:r>
          <w:rPr>
            <w:noProof/>
            <w:webHidden/>
          </w:rPr>
        </w:r>
        <w:r>
          <w:rPr>
            <w:noProof/>
            <w:webHidden/>
          </w:rPr>
          <w:fldChar w:fldCharType="separate"/>
        </w:r>
        <w:r>
          <w:rPr>
            <w:noProof/>
            <w:webHidden/>
          </w:rPr>
          <w:t>18</w:t>
        </w:r>
        <w:r>
          <w:rPr>
            <w:noProof/>
            <w:webHidden/>
          </w:rPr>
          <w:fldChar w:fldCharType="end"/>
        </w:r>
      </w:hyperlink>
    </w:p>
    <w:p w14:paraId="754D98C2" w14:textId="467D68D6" w:rsidR="00CD147A" w:rsidRDefault="00CD147A">
      <w:pPr>
        <w:pStyle w:val="TDC4"/>
        <w:tabs>
          <w:tab w:val="left" w:pos="1680"/>
          <w:tab w:val="right" w:leader="dot" w:pos="9926"/>
        </w:tabs>
        <w:rPr>
          <w:rFonts w:cstheme="minorBidi"/>
          <w:noProof/>
          <w:color w:val="auto"/>
          <w:sz w:val="22"/>
          <w:szCs w:val="22"/>
          <w:lang w:val="es-PE" w:eastAsia="es-PE"/>
        </w:rPr>
      </w:pPr>
      <w:hyperlink w:anchor="_Toc133875265" w:history="1">
        <w:r w:rsidRPr="00B12D7A">
          <w:rPr>
            <w:rStyle w:val="Hipervnculo"/>
            <w:noProof/>
            <w:lang w:val="es-PE"/>
          </w:rPr>
          <w:t>1.2.2.4.</w:t>
        </w:r>
        <w:r>
          <w:rPr>
            <w:rFonts w:cstheme="minorBidi"/>
            <w:noProof/>
            <w:color w:val="auto"/>
            <w:sz w:val="22"/>
            <w:szCs w:val="22"/>
            <w:lang w:val="es-PE" w:eastAsia="es-PE"/>
          </w:rPr>
          <w:tab/>
        </w:r>
        <w:r w:rsidRPr="00B12D7A">
          <w:rPr>
            <w:rStyle w:val="Hipervnculo"/>
            <w:noProof/>
            <w:lang w:val="es-PE"/>
          </w:rPr>
          <w:t>Lean UX Canvas(actualización)</w:t>
        </w:r>
        <w:r>
          <w:rPr>
            <w:noProof/>
            <w:webHidden/>
          </w:rPr>
          <w:tab/>
        </w:r>
        <w:r>
          <w:rPr>
            <w:noProof/>
            <w:webHidden/>
          </w:rPr>
          <w:fldChar w:fldCharType="begin"/>
        </w:r>
        <w:r>
          <w:rPr>
            <w:noProof/>
            <w:webHidden/>
          </w:rPr>
          <w:instrText xml:space="preserve"> PAGEREF _Toc133875265 \h </w:instrText>
        </w:r>
        <w:r>
          <w:rPr>
            <w:noProof/>
            <w:webHidden/>
          </w:rPr>
        </w:r>
        <w:r>
          <w:rPr>
            <w:noProof/>
            <w:webHidden/>
          </w:rPr>
          <w:fldChar w:fldCharType="separate"/>
        </w:r>
        <w:r>
          <w:rPr>
            <w:noProof/>
            <w:webHidden/>
          </w:rPr>
          <w:t>19</w:t>
        </w:r>
        <w:r>
          <w:rPr>
            <w:noProof/>
            <w:webHidden/>
          </w:rPr>
          <w:fldChar w:fldCharType="end"/>
        </w:r>
      </w:hyperlink>
    </w:p>
    <w:p w14:paraId="3CEA418A" w14:textId="36329BCE" w:rsidR="00CD147A" w:rsidRDefault="00CD147A">
      <w:pPr>
        <w:pStyle w:val="TDC1"/>
        <w:tabs>
          <w:tab w:val="right" w:leader="dot" w:pos="9926"/>
        </w:tabs>
        <w:rPr>
          <w:rFonts w:asciiTheme="minorHAnsi" w:hAnsiTheme="minorHAnsi" w:cstheme="minorBidi"/>
          <w:bCs w:val="0"/>
          <w:iCs w:val="0"/>
          <w:noProof/>
          <w:color w:val="auto"/>
          <w:sz w:val="22"/>
          <w:szCs w:val="22"/>
          <w:lang w:val="es-PE" w:eastAsia="es-PE"/>
        </w:rPr>
      </w:pPr>
      <w:hyperlink w:anchor="_Toc133875266" w:history="1">
        <w:r w:rsidRPr="00B12D7A">
          <w:rPr>
            <w:rStyle w:val="Hipervnculo"/>
            <w:noProof/>
          </w:rPr>
          <w:t xml:space="preserve"> CAPÍTULO II: RESEARCH</w:t>
        </w:r>
        <w:r>
          <w:rPr>
            <w:noProof/>
            <w:webHidden/>
          </w:rPr>
          <w:tab/>
        </w:r>
        <w:r>
          <w:rPr>
            <w:noProof/>
            <w:webHidden/>
          </w:rPr>
          <w:fldChar w:fldCharType="begin"/>
        </w:r>
        <w:r>
          <w:rPr>
            <w:noProof/>
            <w:webHidden/>
          </w:rPr>
          <w:instrText xml:space="preserve"> PAGEREF _Toc133875266 \h </w:instrText>
        </w:r>
        <w:r>
          <w:rPr>
            <w:noProof/>
            <w:webHidden/>
          </w:rPr>
        </w:r>
        <w:r>
          <w:rPr>
            <w:noProof/>
            <w:webHidden/>
          </w:rPr>
          <w:fldChar w:fldCharType="separate"/>
        </w:r>
        <w:r>
          <w:rPr>
            <w:noProof/>
            <w:webHidden/>
          </w:rPr>
          <w:t>20</w:t>
        </w:r>
        <w:r>
          <w:rPr>
            <w:noProof/>
            <w:webHidden/>
          </w:rPr>
          <w:fldChar w:fldCharType="end"/>
        </w:r>
      </w:hyperlink>
    </w:p>
    <w:p w14:paraId="01E116BD" w14:textId="4AB8AD57"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68" w:history="1">
        <w:r w:rsidRPr="00B12D7A">
          <w:rPr>
            <w:rStyle w:val="Hipervnculo"/>
            <w:noProof/>
          </w:rPr>
          <w:t>2.1.</w:t>
        </w:r>
        <w:r>
          <w:rPr>
            <w:rFonts w:asciiTheme="minorHAnsi" w:hAnsiTheme="minorHAnsi" w:cstheme="minorBidi"/>
            <w:bCs w:val="0"/>
            <w:noProof/>
            <w:color w:val="auto"/>
            <w:lang w:val="es-PE" w:eastAsia="es-PE"/>
          </w:rPr>
          <w:tab/>
        </w:r>
        <w:r w:rsidRPr="00B12D7A">
          <w:rPr>
            <w:rStyle w:val="Hipervnculo"/>
            <w:noProof/>
          </w:rPr>
          <w:t>Segmento Objetivo</w:t>
        </w:r>
        <w:r>
          <w:rPr>
            <w:noProof/>
            <w:webHidden/>
          </w:rPr>
          <w:tab/>
        </w:r>
        <w:r>
          <w:rPr>
            <w:noProof/>
            <w:webHidden/>
          </w:rPr>
          <w:fldChar w:fldCharType="begin"/>
        </w:r>
        <w:r>
          <w:rPr>
            <w:noProof/>
            <w:webHidden/>
          </w:rPr>
          <w:instrText xml:space="preserve"> PAGEREF _Toc133875268 \h </w:instrText>
        </w:r>
        <w:r>
          <w:rPr>
            <w:noProof/>
            <w:webHidden/>
          </w:rPr>
        </w:r>
        <w:r>
          <w:rPr>
            <w:noProof/>
            <w:webHidden/>
          </w:rPr>
          <w:fldChar w:fldCharType="separate"/>
        </w:r>
        <w:r>
          <w:rPr>
            <w:noProof/>
            <w:webHidden/>
          </w:rPr>
          <w:t>20</w:t>
        </w:r>
        <w:r>
          <w:rPr>
            <w:noProof/>
            <w:webHidden/>
          </w:rPr>
          <w:fldChar w:fldCharType="end"/>
        </w:r>
      </w:hyperlink>
    </w:p>
    <w:p w14:paraId="33320EB4" w14:textId="783C0287"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69" w:history="1">
        <w:r w:rsidRPr="00B12D7A">
          <w:rPr>
            <w:rStyle w:val="Hipervnculo"/>
            <w:noProof/>
          </w:rPr>
          <w:t>2.2.</w:t>
        </w:r>
        <w:r>
          <w:rPr>
            <w:rFonts w:asciiTheme="minorHAnsi" w:hAnsiTheme="minorHAnsi" w:cstheme="minorBidi"/>
            <w:bCs w:val="0"/>
            <w:noProof/>
            <w:color w:val="auto"/>
            <w:lang w:val="es-PE" w:eastAsia="es-PE"/>
          </w:rPr>
          <w:tab/>
        </w:r>
        <w:r w:rsidRPr="00B12D7A">
          <w:rPr>
            <w:rStyle w:val="Hipervnculo"/>
            <w:noProof/>
          </w:rPr>
          <w:t>Competidores</w:t>
        </w:r>
        <w:r>
          <w:rPr>
            <w:noProof/>
            <w:webHidden/>
          </w:rPr>
          <w:tab/>
        </w:r>
        <w:r>
          <w:rPr>
            <w:noProof/>
            <w:webHidden/>
          </w:rPr>
          <w:fldChar w:fldCharType="begin"/>
        </w:r>
        <w:r>
          <w:rPr>
            <w:noProof/>
            <w:webHidden/>
          </w:rPr>
          <w:instrText xml:space="preserve"> PAGEREF _Toc133875269 \h </w:instrText>
        </w:r>
        <w:r>
          <w:rPr>
            <w:noProof/>
            <w:webHidden/>
          </w:rPr>
        </w:r>
        <w:r>
          <w:rPr>
            <w:noProof/>
            <w:webHidden/>
          </w:rPr>
          <w:fldChar w:fldCharType="separate"/>
        </w:r>
        <w:r>
          <w:rPr>
            <w:noProof/>
            <w:webHidden/>
          </w:rPr>
          <w:t>21</w:t>
        </w:r>
        <w:r>
          <w:rPr>
            <w:noProof/>
            <w:webHidden/>
          </w:rPr>
          <w:fldChar w:fldCharType="end"/>
        </w:r>
      </w:hyperlink>
    </w:p>
    <w:p w14:paraId="226AD228" w14:textId="48267FD1"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70" w:history="1">
        <w:r w:rsidRPr="00B12D7A">
          <w:rPr>
            <w:rStyle w:val="Hipervnculo"/>
            <w:noProof/>
          </w:rPr>
          <w:t>2.3.</w:t>
        </w:r>
        <w:r>
          <w:rPr>
            <w:rFonts w:asciiTheme="minorHAnsi" w:hAnsiTheme="minorHAnsi" w:cstheme="minorBidi"/>
            <w:bCs w:val="0"/>
            <w:noProof/>
            <w:color w:val="auto"/>
            <w:lang w:val="es-PE" w:eastAsia="es-PE"/>
          </w:rPr>
          <w:tab/>
        </w:r>
        <w:r w:rsidRPr="00B12D7A">
          <w:rPr>
            <w:rStyle w:val="Hipervnculo"/>
            <w:noProof/>
          </w:rPr>
          <w:t>Análisis Competitivo</w:t>
        </w:r>
        <w:r>
          <w:rPr>
            <w:noProof/>
            <w:webHidden/>
          </w:rPr>
          <w:tab/>
        </w:r>
        <w:r>
          <w:rPr>
            <w:noProof/>
            <w:webHidden/>
          </w:rPr>
          <w:fldChar w:fldCharType="begin"/>
        </w:r>
        <w:r>
          <w:rPr>
            <w:noProof/>
            <w:webHidden/>
          </w:rPr>
          <w:instrText xml:space="preserve"> PAGEREF _Toc133875270 \h </w:instrText>
        </w:r>
        <w:r>
          <w:rPr>
            <w:noProof/>
            <w:webHidden/>
          </w:rPr>
        </w:r>
        <w:r>
          <w:rPr>
            <w:noProof/>
            <w:webHidden/>
          </w:rPr>
          <w:fldChar w:fldCharType="separate"/>
        </w:r>
        <w:r>
          <w:rPr>
            <w:noProof/>
            <w:webHidden/>
          </w:rPr>
          <w:t>23</w:t>
        </w:r>
        <w:r>
          <w:rPr>
            <w:noProof/>
            <w:webHidden/>
          </w:rPr>
          <w:fldChar w:fldCharType="end"/>
        </w:r>
      </w:hyperlink>
    </w:p>
    <w:p w14:paraId="770D0CF0" w14:textId="44C6246B"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71" w:history="1">
        <w:r w:rsidRPr="00B12D7A">
          <w:rPr>
            <w:rStyle w:val="Hipervnculo"/>
            <w:noProof/>
            <w:lang w:val="es-PE"/>
          </w:rPr>
          <w:t>2.4.</w:t>
        </w:r>
        <w:r>
          <w:rPr>
            <w:rFonts w:asciiTheme="minorHAnsi" w:hAnsiTheme="minorHAnsi" w:cstheme="minorBidi"/>
            <w:bCs w:val="0"/>
            <w:noProof/>
            <w:color w:val="auto"/>
            <w:lang w:val="es-PE" w:eastAsia="es-PE"/>
          </w:rPr>
          <w:tab/>
        </w:r>
        <w:r w:rsidRPr="00B12D7A">
          <w:rPr>
            <w:rStyle w:val="Hipervnculo"/>
            <w:noProof/>
            <w:lang w:val="es-PE"/>
          </w:rPr>
          <w:t>Estrategias y Tácticas frente a competidores</w:t>
        </w:r>
        <w:r>
          <w:rPr>
            <w:noProof/>
            <w:webHidden/>
          </w:rPr>
          <w:tab/>
        </w:r>
        <w:r>
          <w:rPr>
            <w:noProof/>
            <w:webHidden/>
          </w:rPr>
          <w:fldChar w:fldCharType="begin"/>
        </w:r>
        <w:r>
          <w:rPr>
            <w:noProof/>
            <w:webHidden/>
          </w:rPr>
          <w:instrText xml:space="preserve"> PAGEREF _Toc133875271 \h </w:instrText>
        </w:r>
        <w:r>
          <w:rPr>
            <w:noProof/>
            <w:webHidden/>
          </w:rPr>
        </w:r>
        <w:r>
          <w:rPr>
            <w:noProof/>
            <w:webHidden/>
          </w:rPr>
          <w:fldChar w:fldCharType="separate"/>
        </w:r>
        <w:r>
          <w:rPr>
            <w:noProof/>
            <w:webHidden/>
          </w:rPr>
          <w:t>28</w:t>
        </w:r>
        <w:r>
          <w:rPr>
            <w:noProof/>
            <w:webHidden/>
          </w:rPr>
          <w:fldChar w:fldCharType="end"/>
        </w:r>
      </w:hyperlink>
    </w:p>
    <w:p w14:paraId="4AB64D2C" w14:textId="7A988501"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72" w:history="1">
        <w:r w:rsidRPr="00B12D7A">
          <w:rPr>
            <w:rStyle w:val="Hipervnculo"/>
            <w:noProof/>
            <w:lang w:val="es-PE"/>
          </w:rPr>
          <w:t>2.5.</w:t>
        </w:r>
        <w:r>
          <w:rPr>
            <w:rFonts w:asciiTheme="minorHAnsi" w:hAnsiTheme="minorHAnsi" w:cstheme="minorBidi"/>
            <w:bCs w:val="0"/>
            <w:noProof/>
            <w:color w:val="auto"/>
            <w:lang w:val="es-PE" w:eastAsia="es-PE"/>
          </w:rPr>
          <w:tab/>
        </w:r>
        <w:r w:rsidRPr="00B12D7A">
          <w:rPr>
            <w:rStyle w:val="Hipervnculo"/>
            <w:noProof/>
            <w:lang w:val="es-PE"/>
          </w:rPr>
          <w:t>Entrevistas</w:t>
        </w:r>
        <w:r>
          <w:rPr>
            <w:noProof/>
            <w:webHidden/>
          </w:rPr>
          <w:tab/>
        </w:r>
        <w:r>
          <w:rPr>
            <w:noProof/>
            <w:webHidden/>
          </w:rPr>
          <w:fldChar w:fldCharType="begin"/>
        </w:r>
        <w:r>
          <w:rPr>
            <w:noProof/>
            <w:webHidden/>
          </w:rPr>
          <w:instrText xml:space="preserve"> PAGEREF _Toc133875272 \h </w:instrText>
        </w:r>
        <w:r>
          <w:rPr>
            <w:noProof/>
            <w:webHidden/>
          </w:rPr>
        </w:r>
        <w:r>
          <w:rPr>
            <w:noProof/>
            <w:webHidden/>
          </w:rPr>
          <w:fldChar w:fldCharType="separate"/>
        </w:r>
        <w:r>
          <w:rPr>
            <w:noProof/>
            <w:webHidden/>
          </w:rPr>
          <w:t>28</w:t>
        </w:r>
        <w:r>
          <w:rPr>
            <w:noProof/>
            <w:webHidden/>
          </w:rPr>
          <w:fldChar w:fldCharType="end"/>
        </w:r>
      </w:hyperlink>
    </w:p>
    <w:p w14:paraId="4EBB5FBC" w14:textId="46C6211D"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73" w:history="1">
        <w:r w:rsidRPr="00B12D7A">
          <w:rPr>
            <w:rStyle w:val="Hipervnculo"/>
            <w:noProof/>
            <w:lang w:val="es-PE"/>
          </w:rPr>
          <w:t>2.5.1.</w:t>
        </w:r>
        <w:r>
          <w:rPr>
            <w:rFonts w:asciiTheme="minorHAnsi" w:hAnsiTheme="minorHAnsi" w:cstheme="minorBidi"/>
            <w:noProof/>
            <w:color w:val="auto"/>
            <w:sz w:val="22"/>
            <w:szCs w:val="22"/>
            <w:lang w:val="es-PE" w:eastAsia="es-PE"/>
          </w:rPr>
          <w:tab/>
        </w:r>
        <w:r w:rsidRPr="00B12D7A">
          <w:rPr>
            <w:rStyle w:val="Hipervnculo"/>
            <w:noProof/>
            <w:lang w:val="es-PE"/>
          </w:rPr>
          <w:t>Diseño de Entrevistas</w:t>
        </w:r>
        <w:r>
          <w:rPr>
            <w:noProof/>
            <w:webHidden/>
          </w:rPr>
          <w:tab/>
        </w:r>
        <w:r>
          <w:rPr>
            <w:noProof/>
            <w:webHidden/>
          </w:rPr>
          <w:fldChar w:fldCharType="begin"/>
        </w:r>
        <w:r>
          <w:rPr>
            <w:noProof/>
            <w:webHidden/>
          </w:rPr>
          <w:instrText xml:space="preserve"> PAGEREF _Toc133875273 \h </w:instrText>
        </w:r>
        <w:r>
          <w:rPr>
            <w:noProof/>
            <w:webHidden/>
          </w:rPr>
        </w:r>
        <w:r>
          <w:rPr>
            <w:noProof/>
            <w:webHidden/>
          </w:rPr>
          <w:fldChar w:fldCharType="separate"/>
        </w:r>
        <w:r>
          <w:rPr>
            <w:noProof/>
            <w:webHidden/>
          </w:rPr>
          <w:t>28</w:t>
        </w:r>
        <w:r>
          <w:rPr>
            <w:noProof/>
            <w:webHidden/>
          </w:rPr>
          <w:fldChar w:fldCharType="end"/>
        </w:r>
      </w:hyperlink>
    </w:p>
    <w:p w14:paraId="05548578" w14:textId="481995F0"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74" w:history="1">
        <w:r w:rsidRPr="00B12D7A">
          <w:rPr>
            <w:rStyle w:val="Hipervnculo"/>
            <w:noProof/>
            <w:lang w:val="es-PE"/>
          </w:rPr>
          <w:t>2.5.2.</w:t>
        </w:r>
        <w:r>
          <w:rPr>
            <w:rFonts w:asciiTheme="minorHAnsi" w:hAnsiTheme="minorHAnsi" w:cstheme="minorBidi"/>
            <w:noProof/>
            <w:color w:val="auto"/>
            <w:sz w:val="22"/>
            <w:szCs w:val="22"/>
            <w:lang w:val="es-PE" w:eastAsia="es-PE"/>
          </w:rPr>
          <w:tab/>
        </w:r>
        <w:r w:rsidRPr="00B12D7A">
          <w:rPr>
            <w:rStyle w:val="Hipervnculo"/>
            <w:noProof/>
            <w:lang w:val="es-PE"/>
          </w:rPr>
          <w:t>Registro de Entrevistas (Video)</w:t>
        </w:r>
        <w:r>
          <w:rPr>
            <w:noProof/>
            <w:webHidden/>
          </w:rPr>
          <w:tab/>
        </w:r>
        <w:r>
          <w:rPr>
            <w:noProof/>
            <w:webHidden/>
          </w:rPr>
          <w:fldChar w:fldCharType="begin"/>
        </w:r>
        <w:r>
          <w:rPr>
            <w:noProof/>
            <w:webHidden/>
          </w:rPr>
          <w:instrText xml:space="preserve"> PAGEREF _Toc133875274 \h </w:instrText>
        </w:r>
        <w:r>
          <w:rPr>
            <w:noProof/>
            <w:webHidden/>
          </w:rPr>
        </w:r>
        <w:r>
          <w:rPr>
            <w:noProof/>
            <w:webHidden/>
          </w:rPr>
          <w:fldChar w:fldCharType="separate"/>
        </w:r>
        <w:r>
          <w:rPr>
            <w:noProof/>
            <w:webHidden/>
          </w:rPr>
          <w:t>30</w:t>
        </w:r>
        <w:r>
          <w:rPr>
            <w:noProof/>
            <w:webHidden/>
          </w:rPr>
          <w:fldChar w:fldCharType="end"/>
        </w:r>
      </w:hyperlink>
    </w:p>
    <w:p w14:paraId="1690FBBA" w14:textId="06C0DDA7"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75" w:history="1">
        <w:r w:rsidRPr="00B12D7A">
          <w:rPr>
            <w:rStyle w:val="Hipervnculo"/>
            <w:noProof/>
            <w:lang w:val="es-PE"/>
          </w:rPr>
          <w:t>2.5.3.</w:t>
        </w:r>
        <w:r>
          <w:rPr>
            <w:rFonts w:asciiTheme="minorHAnsi" w:hAnsiTheme="minorHAnsi" w:cstheme="minorBidi"/>
            <w:noProof/>
            <w:color w:val="auto"/>
            <w:sz w:val="22"/>
            <w:szCs w:val="22"/>
            <w:lang w:val="es-PE" w:eastAsia="es-PE"/>
          </w:rPr>
          <w:tab/>
        </w:r>
        <w:r w:rsidRPr="00B12D7A">
          <w:rPr>
            <w:rStyle w:val="Hipervnculo"/>
            <w:noProof/>
            <w:lang w:val="es-PE"/>
          </w:rPr>
          <w:t>Análisis de Entrevistas</w:t>
        </w:r>
        <w:r>
          <w:rPr>
            <w:noProof/>
            <w:webHidden/>
          </w:rPr>
          <w:tab/>
        </w:r>
        <w:r>
          <w:rPr>
            <w:noProof/>
            <w:webHidden/>
          </w:rPr>
          <w:fldChar w:fldCharType="begin"/>
        </w:r>
        <w:r>
          <w:rPr>
            <w:noProof/>
            <w:webHidden/>
          </w:rPr>
          <w:instrText xml:space="preserve"> PAGEREF _Toc133875275 \h </w:instrText>
        </w:r>
        <w:r>
          <w:rPr>
            <w:noProof/>
            <w:webHidden/>
          </w:rPr>
        </w:r>
        <w:r>
          <w:rPr>
            <w:noProof/>
            <w:webHidden/>
          </w:rPr>
          <w:fldChar w:fldCharType="separate"/>
        </w:r>
        <w:r>
          <w:rPr>
            <w:noProof/>
            <w:webHidden/>
          </w:rPr>
          <w:t>38</w:t>
        </w:r>
        <w:r>
          <w:rPr>
            <w:noProof/>
            <w:webHidden/>
          </w:rPr>
          <w:fldChar w:fldCharType="end"/>
        </w:r>
      </w:hyperlink>
    </w:p>
    <w:p w14:paraId="5315CBB6" w14:textId="63D39847"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76" w:history="1">
        <w:r w:rsidRPr="00B12D7A">
          <w:rPr>
            <w:rStyle w:val="Hipervnculo"/>
            <w:noProof/>
            <w:lang w:val="es-PE"/>
          </w:rPr>
          <w:t>2.6.</w:t>
        </w:r>
        <w:r>
          <w:rPr>
            <w:rFonts w:asciiTheme="minorHAnsi" w:hAnsiTheme="minorHAnsi" w:cstheme="minorBidi"/>
            <w:bCs w:val="0"/>
            <w:noProof/>
            <w:color w:val="auto"/>
            <w:lang w:val="es-PE" w:eastAsia="es-PE"/>
          </w:rPr>
          <w:tab/>
        </w:r>
        <w:r w:rsidRPr="00B12D7A">
          <w:rPr>
            <w:rStyle w:val="Hipervnculo"/>
            <w:b/>
            <w:noProof/>
          </w:rPr>
          <w:t>Requirements Elicitation &amp; Analysis</w:t>
        </w:r>
        <w:r>
          <w:rPr>
            <w:noProof/>
            <w:webHidden/>
          </w:rPr>
          <w:tab/>
        </w:r>
        <w:r>
          <w:rPr>
            <w:noProof/>
            <w:webHidden/>
          </w:rPr>
          <w:fldChar w:fldCharType="begin"/>
        </w:r>
        <w:r>
          <w:rPr>
            <w:noProof/>
            <w:webHidden/>
          </w:rPr>
          <w:instrText xml:space="preserve"> PAGEREF _Toc133875276 \h </w:instrText>
        </w:r>
        <w:r>
          <w:rPr>
            <w:noProof/>
            <w:webHidden/>
          </w:rPr>
        </w:r>
        <w:r>
          <w:rPr>
            <w:noProof/>
            <w:webHidden/>
          </w:rPr>
          <w:fldChar w:fldCharType="separate"/>
        </w:r>
        <w:r>
          <w:rPr>
            <w:noProof/>
            <w:webHidden/>
          </w:rPr>
          <w:t>38</w:t>
        </w:r>
        <w:r>
          <w:rPr>
            <w:noProof/>
            <w:webHidden/>
          </w:rPr>
          <w:fldChar w:fldCharType="end"/>
        </w:r>
      </w:hyperlink>
    </w:p>
    <w:p w14:paraId="0634E75A" w14:textId="566481D4"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77" w:history="1">
        <w:r w:rsidRPr="00B12D7A">
          <w:rPr>
            <w:rStyle w:val="Hipervnculo"/>
            <w:noProof/>
            <w:lang w:val="es-PE"/>
          </w:rPr>
          <w:t>2.6.1.</w:t>
        </w:r>
        <w:r>
          <w:rPr>
            <w:rFonts w:asciiTheme="minorHAnsi" w:hAnsiTheme="minorHAnsi" w:cstheme="minorBidi"/>
            <w:noProof/>
            <w:color w:val="auto"/>
            <w:sz w:val="22"/>
            <w:szCs w:val="22"/>
            <w:lang w:val="es-PE" w:eastAsia="es-PE"/>
          </w:rPr>
          <w:tab/>
        </w:r>
        <w:r w:rsidRPr="00B12D7A">
          <w:rPr>
            <w:rStyle w:val="Hipervnculo"/>
            <w:noProof/>
          </w:rPr>
          <w:t>Needfinding</w:t>
        </w:r>
        <w:r>
          <w:rPr>
            <w:noProof/>
            <w:webHidden/>
          </w:rPr>
          <w:tab/>
        </w:r>
        <w:r>
          <w:rPr>
            <w:noProof/>
            <w:webHidden/>
          </w:rPr>
          <w:fldChar w:fldCharType="begin"/>
        </w:r>
        <w:r>
          <w:rPr>
            <w:noProof/>
            <w:webHidden/>
          </w:rPr>
          <w:instrText xml:space="preserve"> PAGEREF _Toc133875277 \h </w:instrText>
        </w:r>
        <w:r>
          <w:rPr>
            <w:noProof/>
            <w:webHidden/>
          </w:rPr>
        </w:r>
        <w:r>
          <w:rPr>
            <w:noProof/>
            <w:webHidden/>
          </w:rPr>
          <w:fldChar w:fldCharType="separate"/>
        </w:r>
        <w:r>
          <w:rPr>
            <w:noProof/>
            <w:webHidden/>
          </w:rPr>
          <w:t>38</w:t>
        </w:r>
        <w:r>
          <w:rPr>
            <w:noProof/>
            <w:webHidden/>
          </w:rPr>
          <w:fldChar w:fldCharType="end"/>
        </w:r>
      </w:hyperlink>
    </w:p>
    <w:p w14:paraId="369C2031" w14:textId="4359F16E"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78" w:history="1">
        <w:r w:rsidRPr="00B12D7A">
          <w:rPr>
            <w:rStyle w:val="Hipervnculo"/>
            <w:noProof/>
            <w:lang w:val="es-PE"/>
          </w:rPr>
          <w:t>2.6.2.</w:t>
        </w:r>
        <w:r>
          <w:rPr>
            <w:rFonts w:asciiTheme="minorHAnsi" w:hAnsiTheme="minorHAnsi" w:cstheme="minorBidi"/>
            <w:noProof/>
            <w:color w:val="auto"/>
            <w:sz w:val="22"/>
            <w:szCs w:val="22"/>
            <w:lang w:val="es-PE" w:eastAsia="es-PE"/>
          </w:rPr>
          <w:tab/>
        </w:r>
        <w:r w:rsidRPr="00B12D7A">
          <w:rPr>
            <w:rStyle w:val="Hipervnculo"/>
            <w:noProof/>
            <w:lang w:val="es-PE"/>
          </w:rPr>
          <w:t>User Personas por cada segmento objetivo</w:t>
        </w:r>
        <w:r>
          <w:rPr>
            <w:noProof/>
            <w:webHidden/>
          </w:rPr>
          <w:tab/>
        </w:r>
        <w:r>
          <w:rPr>
            <w:noProof/>
            <w:webHidden/>
          </w:rPr>
          <w:fldChar w:fldCharType="begin"/>
        </w:r>
        <w:r>
          <w:rPr>
            <w:noProof/>
            <w:webHidden/>
          </w:rPr>
          <w:instrText xml:space="preserve"> PAGEREF _Toc133875278 \h </w:instrText>
        </w:r>
        <w:r>
          <w:rPr>
            <w:noProof/>
            <w:webHidden/>
          </w:rPr>
        </w:r>
        <w:r>
          <w:rPr>
            <w:noProof/>
            <w:webHidden/>
          </w:rPr>
          <w:fldChar w:fldCharType="separate"/>
        </w:r>
        <w:r>
          <w:rPr>
            <w:noProof/>
            <w:webHidden/>
          </w:rPr>
          <w:t>38</w:t>
        </w:r>
        <w:r>
          <w:rPr>
            <w:noProof/>
            <w:webHidden/>
          </w:rPr>
          <w:fldChar w:fldCharType="end"/>
        </w:r>
      </w:hyperlink>
    </w:p>
    <w:p w14:paraId="1E8BCFFE" w14:textId="346BD4D4"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79" w:history="1">
        <w:r w:rsidRPr="00B12D7A">
          <w:rPr>
            <w:rStyle w:val="Hipervnculo"/>
            <w:noProof/>
            <w:lang w:val="es-PE"/>
          </w:rPr>
          <w:t>2.6.3.</w:t>
        </w:r>
        <w:r>
          <w:rPr>
            <w:rFonts w:asciiTheme="minorHAnsi" w:hAnsiTheme="minorHAnsi" w:cstheme="minorBidi"/>
            <w:noProof/>
            <w:color w:val="auto"/>
            <w:sz w:val="22"/>
            <w:szCs w:val="22"/>
            <w:lang w:val="es-PE" w:eastAsia="es-PE"/>
          </w:rPr>
          <w:tab/>
        </w:r>
        <w:r w:rsidRPr="00B12D7A">
          <w:rPr>
            <w:rStyle w:val="Hipervnculo"/>
            <w:noProof/>
            <w:lang w:val="es-PE"/>
          </w:rPr>
          <w:t>User Task Matrix</w:t>
        </w:r>
        <w:r>
          <w:rPr>
            <w:noProof/>
            <w:webHidden/>
          </w:rPr>
          <w:tab/>
        </w:r>
        <w:r>
          <w:rPr>
            <w:noProof/>
            <w:webHidden/>
          </w:rPr>
          <w:fldChar w:fldCharType="begin"/>
        </w:r>
        <w:r>
          <w:rPr>
            <w:noProof/>
            <w:webHidden/>
          </w:rPr>
          <w:instrText xml:space="preserve"> PAGEREF _Toc133875279 \h </w:instrText>
        </w:r>
        <w:r>
          <w:rPr>
            <w:noProof/>
            <w:webHidden/>
          </w:rPr>
        </w:r>
        <w:r>
          <w:rPr>
            <w:noProof/>
            <w:webHidden/>
          </w:rPr>
          <w:fldChar w:fldCharType="separate"/>
        </w:r>
        <w:r>
          <w:rPr>
            <w:noProof/>
            <w:webHidden/>
          </w:rPr>
          <w:t>40</w:t>
        </w:r>
        <w:r>
          <w:rPr>
            <w:noProof/>
            <w:webHidden/>
          </w:rPr>
          <w:fldChar w:fldCharType="end"/>
        </w:r>
      </w:hyperlink>
    </w:p>
    <w:p w14:paraId="74B71518" w14:textId="04191074" w:rsidR="00CD147A" w:rsidRDefault="00CD147A">
      <w:pPr>
        <w:pStyle w:val="TDC3"/>
        <w:tabs>
          <w:tab w:val="left" w:pos="1400"/>
          <w:tab w:val="right" w:leader="dot" w:pos="9926"/>
        </w:tabs>
        <w:rPr>
          <w:rFonts w:asciiTheme="minorHAnsi" w:hAnsiTheme="minorHAnsi" w:cstheme="minorBidi"/>
          <w:noProof/>
          <w:color w:val="auto"/>
          <w:sz w:val="22"/>
          <w:szCs w:val="22"/>
          <w:lang w:val="es-PE" w:eastAsia="es-PE"/>
        </w:rPr>
      </w:pPr>
      <w:hyperlink w:anchor="_Toc133875280" w:history="1">
        <w:r w:rsidRPr="00B12D7A">
          <w:rPr>
            <w:rStyle w:val="Hipervnculo"/>
            <w:noProof/>
            <w:lang w:val="es-PE"/>
          </w:rPr>
          <w:t>2.6.4.</w:t>
        </w:r>
        <w:r>
          <w:rPr>
            <w:rFonts w:asciiTheme="minorHAnsi" w:hAnsiTheme="minorHAnsi" w:cstheme="minorBidi"/>
            <w:noProof/>
            <w:color w:val="auto"/>
            <w:sz w:val="22"/>
            <w:szCs w:val="22"/>
            <w:lang w:val="es-PE" w:eastAsia="es-PE"/>
          </w:rPr>
          <w:tab/>
        </w:r>
        <w:r w:rsidRPr="00B12D7A">
          <w:rPr>
            <w:rStyle w:val="Hipervnculo"/>
            <w:noProof/>
            <w:lang w:val="es-PE"/>
          </w:rPr>
          <w:t>Empathy Map</w:t>
        </w:r>
        <w:r>
          <w:rPr>
            <w:noProof/>
            <w:webHidden/>
          </w:rPr>
          <w:tab/>
        </w:r>
        <w:r>
          <w:rPr>
            <w:noProof/>
            <w:webHidden/>
          </w:rPr>
          <w:fldChar w:fldCharType="begin"/>
        </w:r>
        <w:r>
          <w:rPr>
            <w:noProof/>
            <w:webHidden/>
          </w:rPr>
          <w:instrText xml:space="preserve"> PAGEREF _Toc133875280 \h </w:instrText>
        </w:r>
        <w:r>
          <w:rPr>
            <w:noProof/>
            <w:webHidden/>
          </w:rPr>
        </w:r>
        <w:r>
          <w:rPr>
            <w:noProof/>
            <w:webHidden/>
          </w:rPr>
          <w:fldChar w:fldCharType="separate"/>
        </w:r>
        <w:r>
          <w:rPr>
            <w:noProof/>
            <w:webHidden/>
          </w:rPr>
          <w:t>41</w:t>
        </w:r>
        <w:r>
          <w:rPr>
            <w:noProof/>
            <w:webHidden/>
          </w:rPr>
          <w:fldChar w:fldCharType="end"/>
        </w:r>
      </w:hyperlink>
    </w:p>
    <w:p w14:paraId="2EB1210C" w14:textId="12242DAB" w:rsidR="00CD147A" w:rsidRDefault="00CD147A">
      <w:pPr>
        <w:pStyle w:val="TDC1"/>
        <w:tabs>
          <w:tab w:val="right" w:leader="dot" w:pos="9926"/>
        </w:tabs>
        <w:rPr>
          <w:rFonts w:asciiTheme="minorHAnsi" w:hAnsiTheme="minorHAnsi" w:cstheme="minorBidi"/>
          <w:bCs w:val="0"/>
          <w:iCs w:val="0"/>
          <w:noProof/>
          <w:color w:val="auto"/>
          <w:sz w:val="22"/>
          <w:szCs w:val="22"/>
          <w:lang w:val="es-PE" w:eastAsia="es-PE"/>
        </w:rPr>
      </w:pPr>
      <w:hyperlink w:anchor="_Toc133875281" w:history="1">
        <w:r w:rsidRPr="00B12D7A">
          <w:rPr>
            <w:rStyle w:val="Hipervnculo"/>
            <w:noProof/>
          </w:rPr>
          <w:t xml:space="preserve"> CAPÍTULO III: REQUERIMENTS SPECIFICATION</w:t>
        </w:r>
        <w:r>
          <w:rPr>
            <w:noProof/>
            <w:webHidden/>
          </w:rPr>
          <w:tab/>
        </w:r>
        <w:r>
          <w:rPr>
            <w:noProof/>
            <w:webHidden/>
          </w:rPr>
          <w:fldChar w:fldCharType="begin"/>
        </w:r>
        <w:r>
          <w:rPr>
            <w:noProof/>
            <w:webHidden/>
          </w:rPr>
          <w:instrText xml:space="preserve"> PAGEREF _Toc133875281 \h </w:instrText>
        </w:r>
        <w:r>
          <w:rPr>
            <w:noProof/>
            <w:webHidden/>
          </w:rPr>
        </w:r>
        <w:r>
          <w:rPr>
            <w:noProof/>
            <w:webHidden/>
          </w:rPr>
          <w:fldChar w:fldCharType="separate"/>
        </w:r>
        <w:r>
          <w:rPr>
            <w:noProof/>
            <w:webHidden/>
          </w:rPr>
          <w:t>42</w:t>
        </w:r>
        <w:r>
          <w:rPr>
            <w:noProof/>
            <w:webHidden/>
          </w:rPr>
          <w:fldChar w:fldCharType="end"/>
        </w:r>
      </w:hyperlink>
    </w:p>
    <w:p w14:paraId="5C4D8F6A" w14:textId="48C6977C"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82" w:history="1">
        <w:r w:rsidRPr="00B12D7A">
          <w:rPr>
            <w:rStyle w:val="Hipervnculo"/>
            <w:rFonts w:ascii="Zizou Slab Medium" w:eastAsia="Times New Roman" w:hAnsi="Zizou Slab Medium" w:cs="Times New Roman"/>
            <w:noProof/>
          </w:rPr>
          <w:t>3.</w:t>
        </w:r>
        <w:bookmarkStart w:id="0" w:name="_Toc133875210"/>
        <w:r>
          <w:rPr>
            <w:rFonts w:asciiTheme="minorHAnsi" w:hAnsiTheme="minorHAnsi" w:cstheme="minorBidi"/>
            <w:bCs w:val="0"/>
            <w:noProof/>
            <w:color w:val="auto"/>
            <w:lang w:val="es-PE" w:eastAsia="es-PE"/>
          </w:rPr>
          <w:tab/>
        </w:r>
        <w:bookmarkEnd w:id="0"/>
        <w:r>
          <w:rPr>
            <w:noProof/>
            <w:webHidden/>
          </w:rPr>
          <w:tab/>
        </w:r>
        <w:r>
          <w:rPr>
            <w:noProof/>
            <w:webHidden/>
          </w:rPr>
          <w:fldChar w:fldCharType="begin"/>
        </w:r>
        <w:r>
          <w:rPr>
            <w:noProof/>
            <w:webHidden/>
          </w:rPr>
          <w:instrText xml:space="preserve"> PAGEREF _Toc133875282 \h </w:instrText>
        </w:r>
        <w:r>
          <w:rPr>
            <w:noProof/>
            <w:webHidden/>
          </w:rPr>
        </w:r>
        <w:r>
          <w:rPr>
            <w:noProof/>
            <w:webHidden/>
          </w:rPr>
          <w:fldChar w:fldCharType="separate"/>
        </w:r>
        <w:r>
          <w:rPr>
            <w:noProof/>
            <w:webHidden/>
          </w:rPr>
          <w:t>42</w:t>
        </w:r>
        <w:r>
          <w:rPr>
            <w:noProof/>
            <w:webHidden/>
          </w:rPr>
          <w:fldChar w:fldCharType="end"/>
        </w:r>
      </w:hyperlink>
    </w:p>
    <w:p w14:paraId="2683CF58" w14:textId="2960A979"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83" w:history="1">
        <w:r w:rsidRPr="00B12D7A">
          <w:rPr>
            <w:rStyle w:val="Hipervnculo"/>
            <w:noProof/>
          </w:rPr>
          <w:t>3.1.</w:t>
        </w:r>
        <w:r>
          <w:rPr>
            <w:rFonts w:asciiTheme="minorHAnsi" w:hAnsiTheme="minorHAnsi" w:cstheme="minorBidi"/>
            <w:bCs w:val="0"/>
            <w:noProof/>
            <w:color w:val="auto"/>
            <w:lang w:val="es-PE" w:eastAsia="es-PE"/>
          </w:rPr>
          <w:tab/>
        </w:r>
        <w:r w:rsidRPr="00B12D7A">
          <w:rPr>
            <w:rStyle w:val="Hipervnculo"/>
            <w:noProof/>
          </w:rPr>
          <w:t>Segmento Objetivo</w:t>
        </w:r>
        <w:r>
          <w:rPr>
            <w:noProof/>
            <w:webHidden/>
          </w:rPr>
          <w:tab/>
        </w:r>
        <w:r>
          <w:rPr>
            <w:noProof/>
            <w:webHidden/>
          </w:rPr>
          <w:fldChar w:fldCharType="begin"/>
        </w:r>
        <w:r>
          <w:rPr>
            <w:noProof/>
            <w:webHidden/>
          </w:rPr>
          <w:instrText xml:space="preserve"> PAGEREF _Toc133875283 \h </w:instrText>
        </w:r>
        <w:r>
          <w:rPr>
            <w:noProof/>
            <w:webHidden/>
          </w:rPr>
        </w:r>
        <w:r>
          <w:rPr>
            <w:noProof/>
            <w:webHidden/>
          </w:rPr>
          <w:fldChar w:fldCharType="separate"/>
        </w:r>
        <w:r>
          <w:rPr>
            <w:noProof/>
            <w:webHidden/>
          </w:rPr>
          <w:t>42</w:t>
        </w:r>
        <w:r>
          <w:rPr>
            <w:noProof/>
            <w:webHidden/>
          </w:rPr>
          <w:fldChar w:fldCharType="end"/>
        </w:r>
      </w:hyperlink>
    </w:p>
    <w:p w14:paraId="29B623C9" w14:textId="5098F0EE" w:rsidR="00CD147A" w:rsidRDefault="00CD147A">
      <w:pPr>
        <w:pStyle w:val="TDC2"/>
        <w:tabs>
          <w:tab w:val="left" w:pos="840"/>
          <w:tab w:val="right" w:leader="dot" w:pos="9926"/>
        </w:tabs>
        <w:rPr>
          <w:rFonts w:asciiTheme="minorHAnsi" w:hAnsiTheme="minorHAnsi" w:cstheme="minorBidi"/>
          <w:bCs w:val="0"/>
          <w:noProof/>
          <w:color w:val="auto"/>
          <w:lang w:val="es-PE" w:eastAsia="es-PE"/>
        </w:rPr>
      </w:pPr>
      <w:hyperlink w:anchor="_Toc133875284" w:history="1">
        <w:r w:rsidRPr="00B12D7A">
          <w:rPr>
            <w:rStyle w:val="Hipervnculo"/>
            <w:noProof/>
          </w:rPr>
          <w:t>3.2.</w:t>
        </w:r>
        <w:r>
          <w:rPr>
            <w:rFonts w:asciiTheme="minorHAnsi" w:hAnsiTheme="minorHAnsi" w:cstheme="minorBidi"/>
            <w:bCs w:val="0"/>
            <w:noProof/>
            <w:color w:val="auto"/>
            <w:lang w:val="es-PE" w:eastAsia="es-PE"/>
          </w:rPr>
          <w:tab/>
        </w:r>
        <w:r w:rsidRPr="00B12D7A">
          <w:rPr>
            <w:rStyle w:val="Hipervnculo"/>
            <w:noProof/>
          </w:rPr>
          <w:t>To-be Scena</w:t>
        </w:r>
        <w:r w:rsidRPr="00B12D7A">
          <w:rPr>
            <w:rStyle w:val="Hipervnculo"/>
            <w:noProof/>
          </w:rPr>
          <w:t>r</w:t>
        </w:r>
        <w:r w:rsidRPr="00B12D7A">
          <w:rPr>
            <w:rStyle w:val="Hipervnculo"/>
            <w:noProof/>
          </w:rPr>
          <w:t>io Mapping</w:t>
        </w:r>
        <w:r>
          <w:rPr>
            <w:noProof/>
            <w:webHidden/>
          </w:rPr>
          <w:tab/>
        </w:r>
        <w:r>
          <w:rPr>
            <w:noProof/>
            <w:webHidden/>
          </w:rPr>
          <w:fldChar w:fldCharType="begin"/>
        </w:r>
        <w:r>
          <w:rPr>
            <w:noProof/>
            <w:webHidden/>
          </w:rPr>
          <w:instrText xml:space="preserve"> PAGEREF _Toc133875284 \h </w:instrText>
        </w:r>
        <w:r>
          <w:rPr>
            <w:noProof/>
            <w:webHidden/>
          </w:rPr>
        </w:r>
        <w:r>
          <w:rPr>
            <w:noProof/>
            <w:webHidden/>
          </w:rPr>
          <w:fldChar w:fldCharType="separate"/>
        </w:r>
        <w:r>
          <w:rPr>
            <w:noProof/>
            <w:webHidden/>
          </w:rPr>
          <w:t>43</w:t>
        </w:r>
        <w:r>
          <w:rPr>
            <w:noProof/>
            <w:webHidden/>
          </w:rPr>
          <w:fldChar w:fldCharType="end"/>
        </w:r>
      </w:hyperlink>
    </w:p>
    <w:p w14:paraId="5F71D6B7" w14:textId="4B878E11" w:rsidR="00D42D0F" w:rsidRDefault="00EB423E" w:rsidP="00D42D0F">
      <w:r>
        <w:rPr>
          <w:rFonts w:asciiTheme="minorHAnsi" w:hAnsiTheme="minorHAnsi" w:cstheme="minorHAnsi"/>
          <w:b/>
          <w:i/>
          <w:sz w:val="24"/>
          <w:szCs w:val="24"/>
        </w:rPr>
        <w:fldChar w:fldCharType="end"/>
      </w:r>
      <w:r w:rsidR="00D42D0F">
        <w:br w:type="page"/>
      </w:r>
    </w:p>
    <w:p w14:paraId="7BA84698" w14:textId="77777777" w:rsidR="00172061" w:rsidRDefault="00172061">
      <w:pPr>
        <w:spacing w:after="200"/>
      </w:pPr>
    </w:p>
    <w:p w14:paraId="2FD8C53D" w14:textId="13901C3F" w:rsidR="00172061" w:rsidRDefault="00172061" w:rsidP="00172061">
      <w:pPr>
        <w:pStyle w:val="Ttulo1"/>
      </w:pPr>
      <w:bookmarkStart w:id="1" w:name="_Toc133875254"/>
      <w:r>
        <w:rPr>
          <w:noProof/>
        </w:rPr>
        <mc:AlternateContent>
          <mc:Choice Requires="wps">
            <w:drawing>
              <wp:anchor distT="0" distB="0" distL="114300" distR="114300" simplePos="0" relativeHeight="251680768" behindDoc="0" locked="0" layoutInCell="1" allowOverlap="1" wp14:anchorId="2A139299" wp14:editId="2F766A2B">
                <wp:simplePos x="0" y="0"/>
                <wp:positionH relativeFrom="column">
                  <wp:posOffset>4911138</wp:posOffset>
                </wp:positionH>
                <wp:positionV relativeFrom="paragraph">
                  <wp:posOffset>132314</wp:posOffset>
                </wp:positionV>
                <wp:extent cx="1273143" cy="1215342"/>
                <wp:effectExtent l="0" t="0" r="0" b="4445"/>
                <wp:wrapNone/>
                <wp:docPr id="285145073"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E192D" w14:textId="275BFF9C" w:rsidR="00172061" w:rsidRPr="00D52776" w:rsidRDefault="00172061" w:rsidP="00172061">
                            <w:pPr>
                              <w:jc w:val="center"/>
                              <w:rPr>
                                <w:rFonts w:ascii="Solano Gothic MVB Lt" w:hAnsi="Solano Gothic MVB Lt"/>
                                <w:sz w:val="144"/>
                                <w:lang w:val="es-ES"/>
                              </w:rPr>
                            </w:pP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39299" id="Rectangle 13" o:spid="_x0000_s1034" style="position:absolute;margin-left:386.7pt;margin-top:10.4pt;width:100.25pt;height:9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" filled="f" stroked="f" strokeweight="2pt">
                <v:textbox inset="2.5mm,.5mm,2.5mm,.5mm">
                  <w:txbxContent>
                    <w:p w14:paraId="78BE192D" w14:textId="275BFF9C" w:rsidR="00172061" w:rsidRPr="00D52776" w:rsidRDefault="00172061" w:rsidP="00172061">
                      <w:pPr>
                        <w:jc w:val="center"/>
                        <w:rPr>
                          <w:rFonts w:ascii="Solano Gothic MVB Lt" w:hAnsi="Solano Gothic MVB Lt"/>
                          <w:sz w:val="144"/>
                          <w:lang w:val="es-ES"/>
                        </w:rPr>
                      </w:pPr>
                    </w:p>
                  </w:txbxContent>
                </v:textbox>
              </v:rect>
            </w:pict>
          </mc:Fallback>
        </mc:AlternateContent>
      </w:r>
      <w:r>
        <w:rPr>
          <w:caps w:val="0"/>
        </w:rPr>
        <w:t xml:space="preserve"> STUDENT OUTCOME</w:t>
      </w:r>
      <w:bookmarkEnd w:id="1"/>
    </w:p>
    <w:p w14:paraId="4F75BBEF" w14:textId="75CF7E85" w:rsidR="000A0F36" w:rsidRPr="006B1B89" w:rsidRDefault="000A0F36" w:rsidP="000A0F36">
      <w:pPr>
        <w:pStyle w:val="NormalWeb"/>
        <w:spacing w:before="0" w:beforeAutospacing="0" w:after="0" w:afterAutospacing="0"/>
        <w:ind w:firstLine="720"/>
        <w:textAlignment w:val="baseline"/>
        <w:rPr>
          <w:rFonts w:ascii="Zizou Slab Light" w:hAnsi="Zizou Slab Light"/>
          <w:color w:val="000000"/>
          <w:sz w:val="28"/>
          <w:szCs w:val="28"/>
          <w:lang w:val="en-US"/>
        </w:rPr>
      </w:pPr>
      <w:r w:rsidRPr="006B1B89">
        <w:rPr>
          <w:rFonts w:ascii="Zizou Slab Light" w:hAnsi="Zizou Slab Light"/>
          <w:color w:val="000000"/>
          <w:sz w:val="28"/>
          <w:szCs w:val="28"/>
          <w:lang w:val="en-US"/>
        </w:rPr>
        <w:t>ABET - EAC - Student Outcome 7</w:t>
      </w:r>
    </w:p>
    <w:p w14:paraId="6020AE53" w14:textId="1E20D139" w:rsidR="000A0F36" w:rsidRDefault="000A0F36"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Criterio: La capacidad de adquirir y aplicar nuevos conocimientos según sea</w:t>
      </w:r>
      <w:r w:rsidR="00CA58D5">
        <w:rPr>
          <w:rFonts w:eastAsia="Times New Roman" w:cs="Times New Roman"/>
          <w:color w:val="000000"/>
          <w:szCs w:val="28"/>
          <w:lang w:val="es-PE" w:eastAsia="es-PE"/>
        </w:rPr>
        <w:t xml:space="preserve"> </w:t>
      </w:r>
      <w:r w:rsidRPr="00CA58D5">
        <w:rPr>
          <w:rFonts w:eastAsia="Times New Roman" w:cs="Times New Roman"/>
          <w:color w:val="000000"/>
          <w:szCs w:val="28"/>
          <w:lang w:val="es-PE" w:eastAsia="es-PE"/>
        </w:rPr>
        <w:t>necesario, utilizando estrategias de aprendizaje apropiadas.</w:t>
      </w:r>
    </w:p>
    <w:p w14:paraId="68E92A74" w14:textId="77777777" w:rsidR="00CA58D5" w:rsidRPr="00CA58D5" w:rsidRDefault="00CA58D5" w:rsidP="00CA58D5">
      <w:pPr>
        <w:spacing w:after="0" w:line="240" w:lineRule="auto"/>
        <w:ind w:left="720"/>
        <w:textAlignment w:val="baseline"/>
        <w:rPr>
          <w:rFonts w:eastAsia="Times New Roman" w:cs="Times New Roman"/>
          <w:color w:val="000000"/>
          <w:szCs w:val="28"/>
          <w:lang w:val="es-PE" w:eastAsia="es-PE"/>
        </w:rPr>
      </w:pPr>
    </w:p>
    <w:p w14:paraId="60CC8F33" w14:textId="77777777" w:rsidR="000A0F36" w:rsidRPr="00CA58D5" w:rsidRDefault="000A0F36" w:rsidP="00CA58D5">
      <w:pPr>
        <w:spacing w:after="0" w:line="240" w:lineRule="auto"/>
        <w:ind w:left="720"/>
        <w:textAlignment w:val="baseline"/>
        <w:rPr>
          <w:rFonts w:eastAsia="Times New Roman" w:cs="Times New Roman"/>
          <w:color w:val="000000"/>
          <w:szCs w:val="28"/>
          <w:lang w:val="es-PE" w:eastAsia="es-PE"/>
        </w:rPr>
      </w:pPr>
      <w:r w:rsidRPr="00CA58D5">
        <w:rPr>
          <w:rFonts w:eastAsia="Times New Roman" w:cs="Times New Roman"/>
          <w:color w:val="000000"/>
          <w:szCs w:val="28"/>
          <w:lang w:val="es-PE" w:eastAsia="es-PE"/>
        </w:rPr>
        <w:t>En el siguiente cuadro se describen las acciones realizadas y enunciados de conclusiones por parte del grupo, que permiten sustentar el haber alcanzado el logro del ABET - EAC - Student Outcome 7.</w:t>
      </w:r>
      <w:r w:rsidRPr="00CA58D5">
        <w:rPr>
          <w:rFonts w:eastAsia="Times New Roman" w:cs="Times New Roman"/>
          <w:color w:val="000000"/>
          <w:szCs w:val="28"/>
          <w:lang w:val="es-PE" w:eastAsia="es-PE"/>
        </w:rPr>
        <w:br/>
      </w:r>
      <w:r w:rsidRPr="00CA58D5">
        <w:rPr>
          <w:rFonts w:eastAsia="Times New Roman" w:cs="Times New Roman"/>
          <w:color w:val="000000"/>
          <w:szCs w:val="28"/>
          <w:lang w:val="es-PE" w:eastAsia="es-PE"/>
        </w:rPr>
        <w:br/>
      </w:r>
    </w:p>
    <w:tbl>
      <w:tblPr>
        <w:tblW w:w="0" w:type="auto"/>
        <w:tblCellMar>
          <w:top w:w="15" w:type="dxa"/>
          <w:left w:w="15" w:type="dxa"/>
          <w:bottom w:w="15" w:type="dxa"/>
          <w:right w:w="15" w:type="dxa"/>
        </w:tblCellMar>
        <w:tblLook w:val="04A0" w:firstRow="1" w:lastRow="0" w:firstColumn="1" w:lastColumn="0" w:noHBand="0" w:noVBand="1"/>
      </w:tblPr>
      <w:tblGrid>
        <w:gridCol w:w="2118"/>
        <w:gridCol w:w="4818"/>
        <w:gridCol w:w="2980"/>
      </w:tblGrid>
      <w:tr w:rsidR="000A0F36" w:rsidRPr="00CA58D5" w14:paraId="7F12C6F8" w14:textId="77777777" w:rsidTr="00D162CD">
        <w:trPr>
          <w:trHeight w:val="2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E8AB2" w14:textId="77777777" w:rsidR="000A0F36" w:rsidRPr="00CA58D5" w:rsidRDefault="000A0F36" w:rsidP="00D162CD">
            <w:pPr>
              <w:spacing w:after="0" w:line="240" w:lineRule="auto"/>
              <w:jc w:val="center"/>
              <w:rPr>
                <w:rFonts w:eastAsia="Times New Roman" w:cs="Times New Roman"/>
                <w:color w:val="000000"/>
                <w:szCs w:val="28"/>
                <w:lang w:val="es-PE" w:eastAsia="es-PE"/>
              </w:rPr>
            </w:pPr>
            <w:r w:rsidRPr="00CA58D5">
              <w:rPr>
                <w:rFonts w:eastAsia="Times New Roman" w:cs="Times New Roman"/>
                <w:color w:val="000000"/>
                <w:szCs w:val="28"/>
                <w:lang w:val="es-PE" w:eastAsia="es-PE"/>
              </w:rPr>
              <w:t>Criterio específico</w:t>
            </w:r>
          </w:p>
        </w:tc>
        <w:tc>
          <w:tcPr>
            <w:tcW w:w="4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3B891C" w14:textId="77777777" w:rsidR="000A0F36" w:rsidRPr="00CA58D5" w:rsidRDefault="000A0F36" w:rsidP="00D162CD">
            <w:pPr>
              <w:spacing w:after="0" w:line="240" w:lineRule="auto"/>
              <w:jc w:val="center"/>
              <w:rPr>
                <w:rFonts w:eastAsia="Times New Roman" w:cs="Times New Roman"/>
                <w:color w:val="000000"/>
                <w:szCs w:val="28"/>
                <w:lang w:val="es-PE" w:eastAsia="es-PE"/>
              </w:rPr>
            </w:pPr>
            <w:r w:rsidRPr="00CA58D5">
              <w:rPr>
                <w:rFonts w:eastAsia="Times New Roman" w:cs="Times New Roman"/>
                <w:color w:val="000000"/>
                <w:szCs w:val="28"/>
                <w:lang w:val="es-PE" w:eastAsia="es-PE"/>
              </w:rPr>
              <w:t>Acciones realizadas</w:t>
            </w:r>
          </w:p>
        </w:tc>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7C4BA" w14:textId="77777777" w:rsidR="000A0F36" w:rsidRPr="00CA58D5" w:rsidRDefault="000A0F36" w:rsidP="00D162CD">
            <w:pPr>
              <w:spacing w:after="0" w:line="240" w:lineRule="auto"/>
              <w:jc w:val="center"/>
              <w:rPr>
                <w:rFonts w:eastAsia="Times New Roman" w:cs="Times New Roman"/>
                <w:color w:val="000000"/>
                <w:szCs w:val="28"/>
                <w:lang w:val="es-PE" w:eastAsia="es-PE"/>
              </w:rPr>
            </w:pPr>
            <w:r w:rsidRPr="00CA58D5">
              <w:rPr>
                <w:rFonts w:eastAsia="Times New Roman" w:cs="Times New Roman"/>
                <w:color w:val="000000"/>
                <w:szCs w:val="28"/>
                <w:lang w:val="es-PE" w:eastAsia="es-PE"/>
              </w:rPr>
              <w:t>Conclusiones</w:t>
            </w:r>
          </w:p>
        </w:tc>
      </w:tr>
      <w:tr w:rsidR="000A0F36" w:rsidRPr="00E55C56" w14:paraId="2137617A" w14:textId="77777777" w:rsidTr="00D162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092B"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Actualiza conceptos y conocimientos</w:t>
            </w:r>
          </w:p>
          <w:p w14:paraId="48345E68"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necesarios para su desarrollo profesional y en</w:t>
            </w:r>
          </w:p>
          <w:p w14:paraId="1C16A6EE"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especial para su proyecto en soluciones de</w:t>
            </w:r>
          </w:p>
          <w:p w14:paraId="2C0EC890"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tecnologías de la información.</w:t>
            </w:r>
          </w:p>
        </w:tc>
        <w:tc>
          <w:tcPr>
            <w:tcW w:w="4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D145D" w14:textId="2653BA8B" w:rsidR="005B3FD2" w:rsidRPr="00D162CD" w:rsidRDefault="005B3FD2"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Del Carpio Flores, Ariana Ileen</w:t>
            </w:r>
            <w:r w:rsidRPr="00D162CD">
              <w:rPr>
                <w:rFonts w:eastAsia="Times New Roman" w:cs="Times New Roman"/>
                <w:b/>
                <w:bCs/>
                <w:color w:val="000000"/>
                <w:szCs w:val="28"/>
                <w:lang w:val="es-PE" w:eastAsia="es-PE"/>
              </w:rPr>
              <w:br/>
            </w:r>
            <w:r w:rsidR="00E55C56" w:rsidRPr="00D162CD">
              <w:rPr>
                <w:rFonts w:eastAsia="Times New Roman" w:cs="Times New Roman"/>
                <w:b/>
                <w:bCs/>
                <w:color w:val="000000"/>
                <w:szCs w:val="28"/>
                <w:lang w:val="es-PE" w:eastAsia="es-PE"/>
              </w:rPr>
              <w:t>TP1</w:t>
            </w:r>
          </w:p>
          <w:p w14:paraId="31FFF5E2" w14:textId="53FB59B4" w:rsidR="00E55C56" w:rsidRPr="00D162CD" w:rsidRDefault="00E55C56" w:rsidP="005B3FD2">
            <w:pPr>
              <w:spacing w:after="0" w:line="240" w:lineRule="auto"/>
              <w:rPr>
                <w:rFonts w:eastAsia="Times New Roman" w:cs="Times New Roman"/>
                <w:color w:val="auto"/>
                <w:szCs w:val="28"/>
                <w:lang w:val="es-PE" w:eastAsia="es-PE"/>
              </w:rPr>
            </w:pPr>
            <w:r w:rsidRPr="00D162CD">
              <w:rPr>
                <w:color w:val="000000"/>
                <w:szCs w:val="28"/>
                <w:lang w:val="es-PE"/>
              </w:rPr>
              <w:t>En el desarrollo de este trabajo, he comprendido la utilidad de segmentar y llegar a conocer al público al que se dirige la empresa, entender sus necesidades y crear un modelo que sea de ayuda y bienestar para ellos. Ser empático tuvo un gran rol en el proyecto</w:t>
            </w:r>
            <w:r w:rsidRPr="00D162CD">
              <w:rPr>
                <w:b/>
                <w:bCs/>
                <w:color w:val="000000"/>
                <w:szCs w:val="28"/>
                <w:lang w:val="es-PE"/>
              </w:rPr>
              <w:br/>
            </w:r>
          </w:p>
          <w:p w14:paraId="559637F4"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Fernández Villacis, Mathias Benjamin</w:t>
            </w:r>
          </w:p>
          <w:p w14:paraId="7EED67E0" w14:textId="1EF4D192"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2122902D"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Al desarrollar el trabajo parcial, me he dado</w:t>
            </w:r>
          </w:p>
          <w:p w14:paraId="4601CE90"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cuenta lo importante que es dar una gran </w:t>
            </w:r>
          </w:p>
          <w:p w14:paraId="4E5E3757"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satisfacción al cliente debido a la demanda </w:t>
            </w:r>
          </w:p>
          <w:p w14:paraId="0F7DD3F5"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que este posee y procesos tecnológicos con el</w:t>
            </w:r>
          </w:p>
          <w:p w14:paraId="69391F30"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cuál ayudar a nuestros users.</w:t>
            </w:r>
          </w:p>
          <w:p w14:paraId="6BEAA32D" w14:textId="77777777" w:rsidR="005B3FD2" w:rsidRPr="00D162CD" w:rsidRDefault="005B3FD2" w:rsidP="005B3FD2">
            <w:pPr>
              <w:spacing w:after="0" w:line="240" w:lineRule="auto"/>
              <w:rPr>
                <w:rFonts w:eastAsia="Times New Roman" w:cs="Times New Roman"/>
                <w:color w:val="auto"/>
                <w:szCs w:val="28"/>
                <w:lang w:val="es-PE" w:eastAsia="es-PE"/>
              </w:rPr>
            </w:pPr>
          </w:p>
          <w:p w14:paraId="2382E525"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Juanante Rodriguez Josfer Jeanpiere</w:t>
            </w:r>
          </w:p>
          <w:p w14:paraId="6F9D7037" w14:textId="164F9E0E"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6DD4C977"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En el proceso del desarrollo de este trabajo,</w:t>
            </w:r>
          </w:p>
          <w:p w14:paraId="1741D856"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lastRenderedPageBreak/>
              <w:t>he podido evidenciar que es necesario entender </w:t>
            </w:r>
          </w:p>
          <w:p w14:paraId="541529B1"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 fondo la problemática para poder llegar a </w:t>
            </w:r>
          </w:p>
          <w:p w14:paraId="4AED4BF5"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una solución, ya que involucra paso y procesos</w:t>
            </w:r>
          </w:p>
          <w:p w14:paraId="0C87DBFC" w14:textId="2653B572"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 xml:space="preserve">que influyen de gran manera en </w:t>
            </w:r>
            <w:r w:rsidRPr="00D162CD">
              <w:rPr>
                <w:rFonts w:ascii="Zizou Slab Light" w:hAnsi="Zizou Slab Light"/>
                <w:color w:val="000000"/>
                <w:sz w:val="28"/>
                <w:szCs w:val="28"/>
              </w:rPr>
              <w:t>cómo</w:t>
            </w:r>
            <w:r w:rsidRPr="00D162CD">
              <w:rPr>
                <w:rFonts w:ascii="Zizou Slab Light" w:hAnsi="Zizou Slab Light"/>
                <w:color w:val="000000"/>
                <w:sz w:val="28"/>
                <w:szCs w:val="28"/>
              </w:rPr>
              <w:t xml:space="preserve"> se </w:t>
            </w:r>
          </w:p>
          <w:p w14:paraId="530F0E30" w14:textId="77777777" w:rsidR="00D162CD" w:rsidRPr="00D162CD" w:rsidRDefault="00D162CD" w:rsidP="00D162CD">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proyecta dicho proyecto en su fase pre final. </w:t>
            </w:r>
          </w:p>
          <w:p w14:paraId="3538D198" w14:textId="77777777" w:rsidR="005B3FD2" w:rsidRPr="00D162CD" w:rsidRDefault="005B3FD2" w:rsidP="005B3FD2">
            <w:pPr>
              <w:spacing w:after="0" w:line="240" w:lineRule="auto"/>
              <w:rPr>
                <w:rFonts w:eastAsia="Times New Roman" w:cs="Times New Roman"/>
                <w:color w:val="auto"/>
                <w:szCs w:val="28"/>
                <w:lang w:val="es-PE" w:eastAsia="es-PE"/>
              </w:rPr>
            </w:pPr>
          </w:p>
          <w:p w14:paraId="5FCD958D"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Marín Sánchez Jairo Joseph </w:t>
            </w:r>
          </w:p>
          <w:p w14:paraId="6CEF1A30" w14:textId="534669B4" w:rsidR="005B3FD2" w:rsidRPr="00D162CD" w:rsidRDefault="00E55C56"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TP1</w:t>
            </w:r>
          </w:p>
          <w:p w14:paraId="24294055"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Durante el desarrollo del trabajo parcial pude </w:t>
            </w:r>
          </w:p>
          <w:p w14:paraId="5D95D13F"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comprender varios criterios, los cuales me </w:t>
            </w:r>
          </w:p>
          <w:p w14:paraId="57894BF5"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ayudarán a tener un mejor rendimiento en el </w:t>
            </w:r>
          </w:p>
          <w:p w14:paraId="4933C953"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manejo de tecnologías de información.</w:t>
            </w:r>
          </w:p>
          <w:p w14:paraId="5E664629" w14:textId="77777777" w:rsidR="00E55C56" w:rsidRPr="00D162CD" w:rsidRDefault="00E55C56" w:rsidP="005B3FD2">
            <w:pPr>
              <w:spacing w:after="0" w:line="240" w:lineRule="auto"/>
              <w:rPr>
                <w:rFonts w:eastAsia="Times New Roman" w:cs="Times New Roman"/>
                <w:color w:val="auto"/>
                <w:szCs w:val="28"/>
                <w:lang w:val="es-PE" w:eastAsia="es-PE"/>
              </w:rPr>
            </w:pPr>
          </w:p>
          <w:p w14:paraId="6BE3D950"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Negrete Arámbulo, José Miguel</w:t>
            </w:r>
          </w:p>
          <w:p w14:paraId="1F14CA8D" w14:textId="17C6746F" w:rsidR="005B3FD2" w:rsidRPr="00D162CD" w:rsidRDefault="00E55C56"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TP1</w:t>
            </w:r>
          </w:p>
          <w:p w14:paraId="3AF63279" w14:textId="77777777" w:rsidR="00E55C56" w:rsidRPr="00D162CD" w:rsidRDefault="00E55C56" w:rsidP="00E55C56">
            <w:pPr>
              <w:pStyle w:val="NormalWeb"/>
              <w:spacing w:before="0" w:beforeAutospacing="0" w:after="0" w:afterAutospacing="0"/>
              <w:ind w:right="-155"/>
              <w:rPr>
                <w:rFonts w:ascii="Zizou Slab Light" w:hAnsi="Zizou Slab Light"/>
                <w:sz w:val="28"/>
                <w:szCs w:val="28"/>
              </w:rPr>
            </w:pPr>
            <w:r w:rsidRPr="00D162CD">
              <w:rPr>
                <w:rFonts w:ascii="Zizou Slab Light" w:hAnsi="Zizou Slab Light"/>
                <w:color w:val="000000"/>
                <w:sz w:val="28"/>
                <w:szCs w:val="28"/>
              </w:rPr>
              <w:t>En este proceso de desarrollo del trabajo parcial puede aprender sobre procesos que se deben realizar para una satisfacción del cliente, lo que me ayudara mucho a sobresalir en mis conocimientos de tecnologías de la información.</w:t>
            </w:r>
          </w:p>
          <w:p w14:paraId="5D3A81F9" w14:textId="77777777" w:rsidR="00E55C56" w:rsidRPr="00D162CD" w:rsidRDefault="00E55C56" w:rsidP="005B3FD2">
            <w:pPr>
              <w:spacing w:after="0" w:line="240" w:lineRule="auto"/>
              <w:rPr>
                <w:rFonts w:eastAsia="Times New Roman" w:cs="Times New Roman"/>
                <w:color w:val="auto"/>
                <w:szCs w:val="28"/>
                <w:lang w:val="es-PE" w:eastAsia="es-PE"/>
              </w:rPr>
            </w:pPr>
          </w:p>
          <w:p w14:paraId="72D13D86"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Yovera Gallo, Anthony Valentin</w:t>
            </w:r>
          </w:p>
          <w:p w14:paraId="60323231" w14:textId="0C8CE0A1" w:rsidR="005B3FD2" w:rsidRDefault="00E55C56" w:rsidP="005B3FD2">
            <w:pPr>
              <w:spacing w:after="0" w:line="240" w:lineRule="auto"/>
              <w:rPr>
                <w:rFonts w:eastAsia="Times New Roman" w:cs="Times New Roman"/>
                <w:b/>
                <w:bCs/>
                <w:color w:val="000000"/>
                <w:szCs w:val="28"/>
                <w:lang w:val="es-PE" w:eastAsia="es-PE"/>
              </w:rPr>
            </w:pPr>
            <w:r w:rsidRPr="00D162CD">
              <w:rPr>
                <w:rFonts w:eastAsia="Times New Roman" w:cs="Times New Roman"/>
                <w:b/>
                <w:bCs/>
                <w:color w:val="000000"/>
                <w:szCs w:val="28"/>
                <w:lang w:val="es-PE" w:eastAsia="es-PE"/>
              </w:rPr>
              <w:t>TP1</w:t>
            </w:r>
          </w:p>
          <w:p w14:paraId="5EA8618F" w14:textId="44DC8D64" w:rsidR="00C2423D" w:rsidRPr="00C2423D" w:rsidRDefault="00C2423D" w:rsidP="005B3FD2">
            <w:pPr>
              <w:spacing w:after="0" w:line="240" w:lineRule="auto"/>
              <w:rPr>
                <w:rFonts w:eastAsia="Times New Roman" w:cs="Times New Roman"/>
                <w:color w:val="auto"/>
                <w:szCs w:val="28"/>
                <w:lang w:val="es-PE" w:eastAsia="es-PE"/>
              </w:rPr>
            </w:pPr>
            <w:r w:rsidRPr="00C2423D">
              <w:rPr>
                <w:color w:val="000000"/>
                <w:lang w:val="es-PE"/>
              </w:rPr>
              <w:t>En la parte individual puedo resaltar que mi capacidad para la investigación mejoro, tuve nuevos aprendizajes con la elaboración de este proyecto, y tener el conocimiento de las molestias a través de las entrevistas de otros usuarios con el transporte público.</w:t>
            </w:r>
          </w:p>
          <w:p w14:paraId="5590DCD5" w14:textId="77777777" w:rsidR="000A0F36" w:rsidRPr="00D162CD" w:rsidRDefault="000A0F36" w:rsidP="00E55C56">
            <w:pPr>
              <w:spacing w:after="0" w:line="240" w:lineRule="auto"/>
              <w:rPr>
                <w:rFonts w:eastAsia="Times New Roman" w:cs="Times New Roman"/>
                <w:color w:val="000000"/>
                <w:szCs w:val="28"/>
                <w:lang w:val="es-PE" w:eastAsia="es-PE"/>
              </w:rPr>
            </w:pPr>
          </w:p>
        </w:tc>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6B490" w14:textId="5CBD8E49" w:rsidR="00D162CD" w:rsidRPr="00D162CD" w:rsidRDefault="00D162CD" w:rsidP="00D162CD">
            <w:pPr>
              <w:pStyle w:val="NormalWeb"/>
              <w:spacing w:before="0" w:beforeAutospacing="0" w:after="0" w:afterAutospacing="0"/>
              <w:rPr>
                <w:rFonts w:ascii="Zizou Slab Light" w:eastAsiaTheme="minorEastAsia" w:hAnsi="Zizou Slab Light" w:cstheme="minorBidi"/>
                <w:color w:val="000000"/>
                <w:sz w:val="28"/>
                <w:szCs w:val="28"/>
                <w:lang w:eastAsia="en-US"/>
              </w:rPr>
            </w:pPr>
            <w:r w:rsidRPr="00D162CD">
              <w:rPr>
                <w:rFonts w:ascii="Zizou Slab Light" w:eastAsiaTheme="minorEastAsia" w:hAnsi="Zizou Slab Light" w:cstheme="minorBidi"/>
                <w:color w:val="000000"/>
                <w:sz w:val="28"/>
                <w:szCs w:val="28"/>
                <w:lang w:eastAsia="en-US"/>
              </w:rPr>
              <w:lastRenderedPageBreak/>
              <w:t xml:space="preserve">El trabajo en equipo es una de las formas en que el proyecto tendrá un final esperado, ya que el intercambio de ideas en el </w:t>
            </w:r>
            <w:r w:rsidRPr="00D162CD">
              <w:rPr>
                <w:rFonts w:ascii="Zizou Slab Light" w:eastAsiaTheme="minorEastAsia" w:hAnsi="Zizou Slab Light" w:cstheme="minorBidi"/>
                <w:color w:val="000000"/>
                <w:sz w:val="28"/>
                <w:szCs w:val="28"/>
                <w:lang w:eastAsia="en-US"/>
              </w:rPr>
              <w:t>equipo</w:t>
            </w:r>
            <w:r w:rsidRPr="00D162CD">
              <w:rPr>
                <w:rFonts w:ascii="Zizou Slab Light" w:eastAsiaTheme="minorEastAsia" w:hAnsi="Zizou Slab Light" w:cstheme="minorBidi"/>
                <w:color w:val="000000"/>
                <w:sz w:val="28"/>
                <w:szCs w:val="28"/>
                <w:lang w:eastAsia="en-US"/>
              </w:rPr>
              <w:t xml:space="preserve"> nos permite estar preparados para tomar cualquier decisión que podría suponer un peligro a nuestra idea hecho proyecto, por </w:t>
            </w:r>
            <w:r w:rsidRPr="00D162CD">
              <w:rPr>
                <w:rFonts w:ascii="Zizou Slab Light" w:eastAsiaTheme="minorEastAsia" w:hAnsi="Zizou Slab Light" w:cstheme="minorBidi"/>
                <w:color w:val="000000"/>
                <w:sz w:val="28"/>
                <w:szCs w:val="28"/>
                <w:lang w:eastAsia="en-US"/>
              </w:rPr>
              <w:t>ende,</w:t>
            </w:r>
            <w:r w:rsidRPr="00D162CD">
              <w:rPr>
                <w:rFonts w:ascii="Zizou Slab Light" w:eastAsiaTheme="minorEastAsia" w:hAnsi="Zizou Slab Light" w:cstheme="minorBidi"/>
                <w:color w:val="000000"/>
                <w:sz w:val="28"/>
                <w:szCs w:val="28"/>
                <w:lang w:eastAsia="en-US"/>
              </w:rPr>
              <w:t xml:space="preserve"> es la importancia de un trabajo </w:t>
            </w:r>
            <w:r w:rsidRPr="00D162CD">
              <w:rPr>
                <w:rFonts w:ascii="Zizou Slab Light" w:eastAsiaTheme="minorEastAsia" w:hAnsi="Zizou Slab Light" w:cstheme="minorBidi"/>
                <w:color w:val="000000"/>
                <w:sz w:val="28"/>
                <w:szCs w:val="28"/>
                <w:lang w:eastAsia="en-US"/>
              </w:rPr>
              <w:t>cooperativo nos</w:t>
            </w:r>
            <w:r w:rsidRPr="00D162CD">
              <w:rPr>
                <w:rFonts w:ascii="Zizou Slab Light" w:eastAsiaTheme="minorEastAsia" w:hAnsi="Zizou Slab Light" w:cstheme="minorBidi"/>
                <w:color w:val="000000"/>
                <w:sz w:val="28"/>
                <w:szCs w:val="28"/>
                <w:lang w:eastAsia="en-US"/>
              </w:rPr>
              <w:t xml:space="preserve"> permite abarcar una diversidad de situaciones que beneficia al proyecto final.</w:t>
            </w:r>
          </w:p>
          <w:p w14:paraId="3174AB3A" w14:textId="77777777" w:rsidR="000A0F36" w:rsidRPr="00D162CD" w:rsidRDefault="000A0F36" w:rsidP="000A0F36">
            <w:pPr>
              <w:spacing w:after="0" w:line="240" w:lineRule="auto"/>
              <w:rPr>
                <w:color w:val="000000"/>
                <w:szCs w:val="28"/>
                <w:lang w:val="es-PE"/>
              </w:rPr>
            </w:pPr>
          </w:p>
          <w:p w14:paraId="2C10F297" w14:textId="77777777" w:rsidR="000A0F36" w:rsidRPr="00D162CD" w:rsidRDefault="000A0F36" w:rsidP="000A0F36">
            <w:pPr>
              <w:spacing w:line="240" w:lineRule="auto"/>
              <w:rPr>
                <w:color w:val="000000"/>
                <w:szCs w:val="28"/>
                <w:lang w:val="es-PE"/>
              </w:rPr>
            </w:pPr>
            <w:r w:rsidRPr="00D162CD">
              <w:rPr>
                <w:color w:val="000000"/>
                <w:szCs w:val="28"/>
                <w:lang w:val="es-PE"/>
              </w:rPr>
              <w:lastRenderedPageBreak/>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r w:rsidRPr="00D162CD">
              <w:rPr>
                <w:color w:val="000000"/>
                <w:szCs w:val="28"/>
                <w:lang w:val="es-PE"/>
              </w:rPr>
              <w:br/>
            </w:r>
          </w:p>
        </w:tc>
      </w:tr>
      <w:tr w:rsidR="000A0F36" w:rsidRPr="00E55C56" w14:paraId="420BCC03" w14:textId="77777777" w:rsidTr="00D162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337E5"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Reconoce la necesidad del aprendizaje</w:t>
            </w:r>
          </w:p>
          <w:p w14:paraId="64A43D55"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 xml:space="preserve">permanente para el </w:t>
            </w:r>
            <w:r w:rsidRPr="00CA58D5">
              <w:rPr>
                <w:rFonts w:eastAsia="Times New Roman" w:cs="Times New Roman"/>
                <w:color w:val="000000"/>
                <w:szCs w:val="28"/>
                <w:lang w:val="es-PE" w:eastAsia="es-PE"/>
              </w:rPr>
              <w:lastRenderedPageBreak/>
              <w:t>desempeño profesional y</w:t>
            </w:r>
          </w:p>
          <w:p w14:paraId="0BD1CA5C"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el desarrollo de proyectos en soluciones de</w:t>
            </w:r>
          </w:p>
          <w:p w14:paraId="0A4CF528" w14:textId="77777777" w:rsidR="000A0F36" w:rsidRPr="00CA58D5" w:rsidRDefault="000A0F36" w:rsidP="000A0F36">
            <w:pPr>
              <w:spacing w:after="0" w:line="240" w:lineRule="auto"/>
              <w:rPr>
                <w:rFonts w:eastAsia="Times New Roman" w:cs="Times New Roman"/>
                <w:color w:val="000000"/>
                <w:szCs w:val="28"/>
                <w:lang w:val="es-PE" w:eastAsia="es-PE"/>
              </w:rPr>
            </w:pPr>
            <w:r w:rsidRPr="00CA58D5">
              <w:rPr>
                <w:rFonts w:eastAsia="Times New Roman" w:cs="Times New Roman"/>
                <w:color w:val="000000"/>
                <w:szCs w:val="28"/>
                <w:lang w:val="es-PE" w:eastAsia="es-PE"/>
              </w:rPr>
              <w:t>tecnologías de la información.</w:t>
            </w:r>
          </w:p>
        </w:tc>
        <w:tc>
          <w:tcPr>
            <w:tcW w:w="4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BFC1" w14:textId="77777777" w:rsidR="005B3FD2" w:rsidRPr="00D162CD" w:rsidRDefault="005B3FD2"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lastRenderedPageBreak/>
              <w:t>Del Carpio Flores, Ariana Ileen</w:t>
            </w:r>
          </w:p>
          <w:p w14:paraId="4A7F1193" w14:textId="68C9B474"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47DC943B" w14:textId="77777777" w:rsidR="00E55C56" w:rsidRPr="00D162CD" w:rsidRDefault="00E55C56" w:rsidP="00E55C56">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 xml:space="preserve">Fue necesario para mi entender el enfoque que le estábamos dando al proyecto, actualizarnos en cuanto a </w:t>
            </w:r>
            <w:r w:rsidRPr="00D162CD">
              <w:rPr>
                <w:rFonts w:ascii="Zizou Slab Light" w:hAnsi="Zizou Slab Light"/>
                <w:color w:val="000000"/>
                <w:sz w:val="28"/>
                <w:szCs w:val="28"/>
              </w:rPr>
              <w:lastRenderedPageBreak/>
              <w:t>herramientas tecnológicas y métodos que nos agilicen los procesos de creación para los trabajos. He aprendido mucho más sobre ofimática y sobre los métodos de análisis que brinda el curso.</w:t>
            </w:r>
          </w:p>
          <w:p w14:paraId="2122CA91" w14:textId="77777777" w:rsidR="005B3FD2" w:rsidRPr="00D162CD" w:rsidRDefault="005B3FD2" w:rsidP="005B3FD2">
            <w:pPr>
              <w:spacing w:after="0" w:line="240" w:lineRule="auto"/>
              <w:rPr>
                <w:rFonts w:eastAsia="Times New Roman" w:cs="Times New Roman"/>
                <w:color w:val="auto"/>
                <w:szCs w:val="28"/>
                <w:lang w:val="es-PE" w:eastAsia="es-PE"/>
              </w:rPr>
            </w:pPr>
          </w:p>
          <w:p w14:paraId="4EC1E91A" w14:textId="44238EF2" w:rsidR="005B3FD2" w:rsidRPr="00D162CD" w:rsidRDefault="005B3FD2" w:rsidP="005B3FD2">
            <w:pPr>
              <w:spacing w:after="0" w:line="240" w:lineRule="auto"/>
              <w:ind w:left="-1701" w:right="-1175" w:hanging="1134"/>
              <w:jc w:val="center"/>
              <w:rPr>
                <w:rFonts w:eastAsia="Times New Roman" w:cs="Times New Roman"/>
                <w:color w:val="auto"/>
                <w:szCs w:val="28"/>
                <w:lang w:val="es-PE" w:eastAsia="es-PE"/>
              </w:rPr>
            </w:pPr>
            <w:r w:rsidRPr="00D162CD">
              <w:rPr>
                <w:rFonts w:eastAsia="Times New Roman" w:cs="Times New Roman"/>
                <w:b/>
                <w:bCs/>
                <w:color w:val="000000"/>
                <w:szCs w:val="28"/>
                <w:lang w:val="es-PE" w:eastAsia="es-PE"/>
              </w:rPr>
              <w:t xml:space="preserve">                     Fernández Villacis, Mathias Benjamin</w:t>
            </w:r>
          </w:p>
          <w:p w14:paraId="00186EC7" w14:textId="73C3F1B5"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0288EF3F"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Al desarrollar el trabajo con mis compañeros,</w:t>
            </w:r>
          </w:p>
          <w:p w14:paraId="5A4EF843"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me ayudaron a mejorar mis conocimientos en</w:t>
            </w:r>
          </w:p>
          <w:p w14:paraId="2296FAE9"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el tema. Asimismo, también aprendí a encontrar </w:t>
            </w:r>
          </w:p>
          <w:p w14:paraId="15247B96"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características para la app en las entrevistas y</w:t>
            </w:r>
          </w:p>
          <w:p w14:paraId="33A5F326" w14:textId="77777777" w:rsidR="00E55C56" w:rsidRPr="00D162CD" w:rsidRDefault="00E55C56" w:rsidP="00E55C56">
            <w:pPr>
              <w:pStyle w:val="NormalWeb"/>
              <w:spacing w:before="0" w:beforeAutospacing="0" w:after="0" w:afterAutospacing="0"/>
              <w:ind w:right="-1175"/>
              <w:rPr>
                <w:rFonts w:ascii="Zizou Slab Light" w:hAnsi="Zizou Slab Light"/>
                <w:sz w:val="28"/>
                <w:szCs w:val="28"/>
              </w:rPr>
            </w:pPr>
            <w:r w:rsidRPr="00D162CD">
              <w:rPr>
                <w:rFonts w:ascii="Zizou Slab Light" w:hAnsi="Zizou Slab Light"/>
                <w:color w:val="000000"/>
                <w:sz w:val="28"/>
                <w:szCs w:val="28"/>
              </w:rPr>
              <w:t>cómo usarlos para mejorar este mismo.</w:t>
            </w:r>
          </w:p>
          <w:p w14:paraId="78FE17E2" w14:textId="77777777" w:rsidR="005B3FD2" w:rsidRPr="00D162CD" w:rsidRDefault="005B3FD2" w:rsidP="005B3FD2">
            <w:pPr>
              <w:spacing w:after="0" w:line="240" w:lineRule="auto"/>
              <w:rPr>
                <w:rFonts w:eastAsia="Times New Roman" w:cs="Times New Roman"/>
                <w:color w:val="auto"/>
                <w:szCs w:val="28"/>
                <w:lang w:val="es-PE" w:eastAsia="es-PE"/>
              </w:rPr>
            </w:pPr>
          </w:p>
          <w:p w14:paraId="46E7230D"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Juanante Rodriguez Josfer Jeanpiere</w:t>
            </w:r>
          </w:p>
          <w:p w14:paraId="2C387D92" w14:textId="4874D826"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30F5D3AA" w14:textId="77777777" w:rsidR="00D162CD"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Desde un principio siempre he tenido claro </w:t>
            </w:r>
          </w:p>
          <w:p w14:paraId="61C5DDF9" w14:textId="77777777" w:rsidR="00D162CD"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el papel que juegan las personas de un grupo </w:t>
            </w:r>
          </w:p>
          <w:p w14:paraId="7EE182A7" w14:textId="77777777" w:rsidR="00D162CD"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de trabajo, este es el claro ejemplo, ya que es</w:t>
            </w:r>
          </w:p>
          <w:p w14:paraId="2A3698CE" w14:textId="0C3119F3" w:rsidR="005B3FD2" w:rsidRPr="00D162CD" w:rsidRDefault="00D162CD"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 xml:space="preserve">un </w:t>
            </w:r>
            <w:r w:rsidRPr="00D162CD">
              <w:rPr>
                <w:rFonts w:ascii="Zizou Slab Light" w:hAnsi="Zizou Slab Light"/>
                <w:color w:val="000000"/>
                <w:sz w:val="28"/>
                <w:szCs w:val="28"/>
              </w:rPr>
              <w:t>pre-alcance</w:t>
            </w:r>
            <w:r w:rsidRPr="00D162CD">
              <w:rPr>
                <w:rFonts w:ascii="Zizou Slab Light" w:hAnsi="Zizou Slab Light"/>
                <w:color w:val="000000"/>
                <w:sz w:val="28"/>
                <w:szCs w:val="28"/>
              </w:rPr>
              <w:t xml:space="preserve"> de cómo realmente funciona el mundo y los proyectos, ya que todo nace de una </w:t>
            </w:r>
            <w:r w:rsidRPr="00D162CD">
              <w:rPr>
                <w:rFonts w:ascii="Zizou Slab Light" w:hAnsi="Zizou Slab Light"/>
                <w:color w:val="000000"/>
                <w:sz w:val="28"/>
                <w:szCs w:val="28"/>
              </w:rPr>
              <w:t>idea,</w:t>
            </w:r>
            <w:r w:rsidRPr="00D162CD">
              <w:rPr>
                <w:rFonts w:ascii="Zizou Slab Light" w:hAnsi="Zizou Slab Light"/>
                <w:color w:val="000000"/>
                <w:sz w:val="28"/>
                <w:szCs w:val="28"/>
              </w:rPr>
              <w:t xml:space="preserve"> pero esa idea se completa cuando un grupo unido trabaja hasta el final. </w:t>
            </w:r>
          </w:p>
          <w:p w14:paraId="0B90EBF5" w14:textId="77777777" w:rsidR="005B3FD2" w:rsidRPr="00D162CD" w:rsidRDefault="005B3FD2" w:rsidP="005B3FD2">
            <w:pPr>
              <w:spacing w:after="0" w:line="240" w:lineRule="auto"/>
              <w:ind w:left="-567" w:right="-1175" w:firstLine="567"/>
              <w:rPr>
                <w:rFonts w:eastAsia="Times New Roman" w:cs="Times New Roman"/>
                <w:color w:val="auto"/>
                <w:szCs w:val="28"/>
                <w:lang w:val="es-PE" w:eastAsia="es-PE"/>
              </w:rPr>
            </w:pPr>
            <w:r w:rsidRPr="00D162CD">
              <w:rPr>
                <w:rFonts w:eastAsia="Times New Roman" w:cs="Times New Roman"/>
                <w:b/>
                <w:bCs/>
                <w:color w:val="000000"/>
                <w:szCs w:val="28"/>
                <w:lang w:val="es-PE" w:eastAsia="es-PE"/>
              </w:rPr>
              <w:t>Marín Sánchez, Jairo Joseph</w:t>
            </w:r>
          </w:p>
          <w:p w14:paraId="51B8D6AB" w14:textId="025A6FDD"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0D98E166" w14:textId="6DEE9B92" w:rsidR="00E55C56" w:rsidRPr="00D162CD" w:rsidRDefault="00E55C56"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Pude desarrollar muchas habilidades durante el desarrollo del trabajo parcial las cuales me ayudarán a desempeñarse laboralmente mejor</w:t>
            </w:r>
            <w:r w:rsidR="00D162CD">
              <w:rPr>
                <w:rFonts w:ascii="Zizou Slab Light" w:hAnsi="Zizou Slab Light"/>
                <w:color w:val="000000"/>
                <w:sz w:val="28"/>
                <w:szCs w:val="28"/>
              </w:rPr>
              <w:t xml:space="preserve"> </w:t>
            </w:r>
            <w:r w:rsidRPr="00D162CD">
              <w:rPr>
                <w:rFonts w:ascii="Zizou Slab Light" w:hAnsi="Zizou Slab Light"/>
                <w:color w:val="000000"/>
                <w:sz w:val="28"/>
                <w:szCs w:val="28"/>
              </w:rPr>
              <w:t xml:space="preserve">en proyectos tecnológicos más adelante. También, pude comprender los criterios que se necesitan para un buen manejo de datos y que el cliente se sienta </w:t>
            </w:r>
            <w:r w:rsidRPr="00D162CD">
              <w:rPr>
                <w:rFonts w:ascii="Zizou Slab Light" w:hAnsi="Zizou Slab Light"/>
                <w:color w:val="000000"/>
                <w:sz w:val="28"/>
                <w:szCs w:val="28"/>
              </w:rPr>
              <w:lastRenderedPageBreak/>
              <w:t>satisfecho con el desarrollo de algún proyecto.</w:t>
            </w:r>
          </w:p>
          <w:p w14:paraId="19BDC072" w14:textId="77777777" w:rsidR="005B3FD2" w:rsidRPr="00D162CD" w:rsidRDefault="005B3FD2" w:rsidP="005B3FD2">
            <w:pPr>
              <w:spacing w:after="0" w:line="240" w:lineRule="auto"/>
              <w:rPr>
                <w:rFonts w:eastAsia="Times New Roman" w:cs="Times New Roman"/>
                <w:color w:val="auto"/>
                <w:szCs w:val="28"/>
                <w:lang w:val="es-PE" w:eastAsia="es-PE"/>
              </w:rPr>
            </w:pPr>
          </w:p>
          <w:p w14:paraId="1F8C8BF7" w14:textId="77777777" w:rsidR="005B3FD2" w:rsidRPr="00D162CD" w:rsidRDefault="005B3FD2" w:rsidP="005B3FD2">
            <w:pPr>
              <w:spacing w:after="0" w:line="240" w:lineRule="auto"/>
              <w:ind w:right="-1175"/>
              <w:rPr>
                <w:rFonts w:eastAsia="Times New Roman" w:cs="Times New Roman"/>
                <w:color w:val="auto"/>
                <w:szCs w:val="28"/>
                <w:lang w:val="es-PE" w:eastAsia="es-PE"/>
              </w:rPr>
            </w:pPr>
            <w:r w:rsidRPr="00D162CD">
              <w:rPr>
                <w:rFonts w:eastAsia="Times New Roman" w:cs="Times New Roman"/>
                <w:b/>
                <w:bCs/>
                <w:color w:val="000000"/>
                <w:szCs w:val="28"/>
                <w:lang w:val="es-PE" w:eastAsia="es-PE"/>
              </w:rPr>
              <w:t>Negrete Arámbulo, José Miguel</w:t>
            </w:r>
          </w:p>
          <w:p w14:paraId="6DE23F32" w14:textId="3827A33A" w:rsidR="005B3FD2" w:rsidRPr="00D162CD" w:rsidRDefault="00E55C56"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TP1</w:t>
            </w:r>
          </w:p>
          <w:p w14:paraId="359E89C1" w14:textId="77777777" w:rsidR="00E55C56" w:rsidRPr="00D162CD" w:rsidRDefault="00E55C56" w:rsidP="00E55C56">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Pude mejorar mis habilidades gracias al trabajo realizado junto a mis compañeros, tanto a nivel individual como a nivel grupal, esto me ayudará a desempeñarse mejor en la forma como me realicen trabajar. Todo esto será beneficiario para realizar proyectos de tecnologías de la información.</w:t>
            </w:r>
          </w:p>
          <w:p w14:paraId="4A02E084" w14:textId="77777777" w:rsidR="005B3FD2" w:rsidRPr="00D162CD" w:rsidRDefault="005B3FD2" w:rsidP="005B3FD2">
            <w:pPr>
              <w:spacing w:after="0" w:line="240" w:lineRule="auto"/>
              <w:rPr>
                <w:rFonts w:eastAsia="Times New Roman" w:cs="Times New Roman"/>
                <w:color w:val="auto"/>
                <w:szCs w:val="28"/>
                <w:lang w:val="es-PE" w:eastAsia="es-PE"/>
              </w:rPr>
            </w:pPr>
          </w:p>
          <w:p w14:paraId="6B6C0AB5" w14:textId="77777777" w:rsidR="005B3FD2" w:rsidRPr="00D162CD" w:rsidRDefault="005B3FD2" w:rsidP="005B3FD2">
            <w:pPr>
              <w:spacing w:after="0" w:line="240" w:lineRule="auto"/>
              <w:rPr>
                <w:rFonts w:eastAsia="Times New Roman" w:cs="Times New Roman"/>
                <w:color w:val="auto"/>
                <w:szCs w:val="28"/>
                <w:lang w:val="es-PE" w:eastAsia="es-PE"/>
              </w:rPr>
            </w:pPr>
            <w:r w:rsidRPr="00D162CD">
              <w:rPr>
                <w:rFonts w:eastAsia="Times New Roman" w:cs="Times New Roman"/>
                <w:b/>
                <w:bCs/>
                <w:color w:val="000000"/>
                <w:szCs w:val="28"/>
                <w:lang w:val="es-PE" w:eastAsia="es-PE"/>
              </w:rPr>
              <w:t>Yovera Gallo, Anthony Valentin</w:t>
            </w:r>
          </w:p>
          <w:p w14:paraId="2AE3AB08" w14:textId="7078B6CC" w:rsidR="005B3FD2" w:rsidRPr="00D162CD" w:rsidRDefault="00E55C56" w:rsidP="005B3FD2">
            <w:pPr>
              <w:spacing w:after="0" w:line="240" w:lineRule="auto"/>
              <w:rPr>
                <w:rFonts w:eastAsia="Times New Roman" w:cs="Times New Roman"/>
                <w:b/>
                <w:bCs/>
                <w:color w:val="auto"/>
                <w:szCs w:val="28"/>
                <w:lang w:val="es-PE" w:eastAsia="es-PE"/>
              </w:rPr>
            </w:pPr>
            <w:r w:rsidRPr="00D162CD">
              <w:rPr>
                <w:rFonts w:eastAsia="Times New Roman" w:cs="Times New Roman"/>
                <w:b/>
                <w:bCs/>
                <w:color w:val="auto"/>
                <w:szCs w:val="28"/>
                <w:lang w:val="es-PE" w:eastAsia="es-PE"/>
              </w:rPr>
              <w:t>TP1</w:t>
            </w:r>
          </w:p>
          <w:p w14:paraId="162BA329" w14:textId="75D32E4A" w:rsidR="00E55C56" w:rsidRPr="00D162CD" w:rsidRDefault="00E55C56" w:rsidP="00D162CD">
            <w:pPr>
              <w:pStyle w:val="NormalWeb"/>
              <w:spacing w:before="0" w:beforeAutospacing="0" w:after="0" w:afterAutospacing="0"/>
              <w:rPr>
                <w:rFonts w:ascii="Zizou Slab Light" w:hAnsi="Zizou Slab Light"/>
                <w:sz w:val="28"/>
                <w:szCs w:val="28"/>
              </w:rPr>
            </w:pPr>
            <w:r w:rsidRPr="00D162CD">
              <w:rPr>
                <w:rFonts w:ascii="Zizou Slab Light" w:hAnsi="Zizou Slab Light"/>
                <w:color w:val="000000"/>
                <w:sz w:val="28"/>
                <w:szCs w:val="28"/>
              </w:rPr>
              <w:t>En la elaboración de este trabajo pude desarrollar una de mis cuales, qué es el trabajo en grupo, coordinamos y nos entendimos muy bien, en la parte individual puedo resaltar que mi capacidad para la investigación mejoro, tuve nuevos aprendizajes con la elaboración de este proyecto, y tener el conocimiento de las molestias a través de las entrevistas de otros usuarios con el transporte público. </w:t>
            </w:r>
          </w:p>
          <w:p w14:paraId="0D6EBE57" w14:textId="77777777" w:rsidR="000A0F36" w:rsidRPr="00D162CD" w:rsidRDefault="000A0F36" w:rsidP="00E55C56">
            <w:pPr>
              <w:spacing w:after="0" w:line="240" w:lineRule="auto"/>
              <w:rPr>
                <w:rFonts w:eastAsia="Times New Roman" w:cs="Times New Roman"/>
                <w:color w:val="000000"/>
                <w:szCs w:val="28"/>
                <w:lang w:val="es-PE" w:eastAsia="es-PE"/>
              </w:rPr>
            </w:pPr>
          </w:p>
        </w:tc>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8B90A" w14:textId="404DDC68" w:rsidR="000A0F36" w:rsidRPr="00D162CD" w:rsidRDefault="00D162CD" w:rsidP="000A0F36">
            <w:pPr>
              <w:spacing w:after="0" w:line="240" w:lineRule="auto"/>
              <w:rPr>
                <w:rFonts w:eastAsia="Times New Roman" w:cs="Times New Roman"/>
                <w:color w:val="000000"/>
                <w:sz w:val="24"/>
                <w:szCs w:val="24"/>
                <w:lang w:val="es-PE" w:eastAsia="es-PE"/>
              </w:rPr>
            </w:pPr>
            <w:r w:rsidRPr="00D162CD">
              <w:rPr>
                <w:color w:val="000000"/>
                <w:lang w:val="es-PE"/>
              </w:rPr>
              <w:lastRenderedPageBreak/>
              <w:t xml:space="preserve">Como todo ser humano estamos en constante aprendizaje, por ello es de suma importancia que el aprendizaje esté </w:t>
            </w:r>
            <w:r w:rsidRPr="00D162CD">
              <w:rPr>
                <w:color w:val="000000"/>
                <w:lang w:val="es-PE"/>
              </w:rPr>
              <w:lastRenderedPageBreak/>
              <w:t xml:space="preserve">acompañado de situaciones reales enfocados </w:t>
            </w:r>
            <w:r w:rsidRPr="00D162CD">
              <w:rPr>
                <w:color w:val="000000"/>
                <w:lang w:val="es-PE"/>
              </w:rPr>
              <w:t>en resolver</w:t>
            </w:r>
            <w:r w:rsidRPr="00D162CD">
              <w:rPr>
                <w:color w:val="000000"/>
                <w:lang w:val="es-PE"/>
              </w:rPr>
              <w:t xml:space="preserve"> problemas de la vida real, ya que solo así tendremos un </w:t>
            </w:r>
            <w:r w:rsidRPr="00D162CD">
              <w:rPr>
                <w:color w:val="000000"/>
                <w:lang w:val="es-PE"/>
              </w:rPr>
              <w:t>panorama claro</w:t>
            </w:r>
            <w:r w:rsidRPr="00D162CD">
              <w:rPr>
                <w:color w:val="000000"/>
                <w:lang w:val="es-PE"/>
              </w:rPr>
              <w:t xml:space="preserve"> de lo que nos espera en el mundo laboral.</w:t>
            </w:r>
          </w:p>
          <w:p w14:paraId="542F9FA1" w14:textId="4A5933C0" w:rsidR="000A0F36" w:rsidRPr="00A23BCF" w:rsidRDefault="000A0F36" w:rsidP="00E55C56">
            <w:pPr>
              <w:spacing w:after="0" w:line="240" w:lineRule="auto"/>
              <w:rPr>
                <w:rFonts w:eastAsia="Times New Roman" w:cs="Times New Roman"/>
                <w:color w:val="000000"/>
                <w:sz w:val="24"/>
                <w:szCs w:val="24"/>
                <w:lang w:val="es-PE" w:eastAsia="es-PE"/>
              </w:rPr>
            </w:pPr>
          </w:p>
        </w:tc>
      </w:tr>
    </w:tbl>
    <w:p w14:paraId="599E77D7" w14:textId="77777777" w:rsidR="000A0F36" w:rsidRDefault="000A0F36" w:rsidP="000A0F36">
      <w:pPr>
        <w:spacing w:beforeAutospacing="1" w:after="0" w:afterAutospacing="1" w:line="240" w:lineRule="auto"/>
        <w:textAlignment w:val="baseline"/>
        <w:rPr>
          <w:rFonts w:ascii="Times New Roman" w:eastAsia="Times New Roman" w:hAnsi="Times New Roman" w:cs="Times New Roman"/>
          <w:color w:val="FFFFFF"/>
          <w:sz w:val="24"/>
          <w:szCs w:val="24"/>
          <w:lang w:val="es-PE" w:eastAsia="es-PE"/>
        </w:rPr>
      </w:pPr>
    </w:p>
    <w:p w14:paraId="539B9719" w14:textId="42AF30B9" w:rsidR="00172061" w:rsidRPr="000A0F36" w:rsidRDefault="000A0F36">
      <w:pPr>
        <w:spacing w:after="200"/>
        <w:rPr>
          <w:rFonts w:ascii="Times New Roman" w:eastAsia="Times New Roman" w:hAnsi="Times New Roman" w:cs="Times New Roman"/>
          <w:color w:val="FFFFFF"/>
          <w:sz w:val="24"/>
          <w:szCs w:val="24"/>
          <w:lang w:val="es-PE" w:eastAsia="es-PE"/>
        </w:rPr>
      </w:pPr>
      <w:r>
        <w:rPr>
          <w:rFonts w:ascii="Times New Roman" w:eastAsia="Times New Roman" w:hAnsi="Times New Roman" w:cs="Times New Roman"/>
          <w:color w:val="FFFFFF"/>
          <w:sz w:val="24"/>
          <w:szCs w:val="24"/>
          <w:lang w:val="es-PE" w:eastAsia="es-PE"/>
        </w:rPr>
        <w:br w:type="page"/>
      </w:r>
    </w:p>
    <w:p w14:paraId="2D470C0A" w14:textId="01A9367A" w:rsidR="004B7E44" w:rsidRDefault="00D52776">
      <w:pPr>
        <w:spacing w:after="200"/>
      </w:pPr>
      <w:r>
        <w:rPr>
          <w:noProof/>
        </w:rPr>
        <w:lastRenderedPageBreak/>
        <mc:AlternateContent>
          <mc:Choice Requires="wps">
            <w:drawing>
              <wp:anchor distT="0" distB="0" distL="114300" distR="114300" simplePos="0" relativeHeight="251619328" behindDoc="0" locked="0" layoutInCell="1" allowOverlap="1" wp14:anchorId="1C78C59E" wp14:editId="0B392847">
                <wp:simplePos x="0" y="0"/>
                <wp:positionH relativeFrom="column">
                  <wp:posOffset>4909259</wp:posOffset>
                </wp:positionH>
                <wp:positionV relativeFrom="paragraph">
                  <wp:posOffset>124971</wp:posOffset>
                </wp:positionV>
                <wp:extent cx="1448790" cy="532263"/>
                <wp:effectExtent l="0" t="0" r="0" b="1270"/>
                <wp:wrapNone/>
                <wp:docPr id="15" name="Rectangle 15"/>
                <wp:cNvGraphicFramePr/>
                <a:graphic xmlns:a="http://schemas.openxmlformats.org/drawingml/2006/main">
                  <a:graphicData uri="http://schemas.microsoft.com/office/word/2010/wordprocessingShape">
                    <wps:wsp>
                      <wps:cNvSpPr/>
                      <wps:spPr>
                        <a:xfrm>
                          <a:off x="0" y="0"/>
                          <a:ext cx="1448790"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6715F"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C59E" id="Rectangle 15" o:spid="_x0000_s1035" style="position:absolute;margin-left:386.55pt;margin-top:9.85pt;width:114.1pt;height:41.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" fillcolor="red" stroked="f" strokeweight="2pt">
                <v:textbox>
                  <w:txbxContent>
                    <w:p w14:paraId="4CA6715F"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v:textbox>
              </v:rect>
            </w:pict>
          </mc:Fallback>
        </mc:AlternateContent>
      </w:r>
      <w:r w:rsidR="00481712">
        <w:rPr>
          <w:noProof/>
        </w:rPr>
        <mc:AlternateContent>
          <mc:Choice Requires="wps">
            <w:drawing>
              <wp:inline distT="0" distB="0" distL="0" distR="0" wp14:anchorId="5CE6102D" wp14:editId="01076BDD">
                <wp:extent cx="4450466" cy="318303"/>
                <wp:effectExtent l="0" t="0" r="0" b="0"/>
                <wp:docPr id="10"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58EF1E41"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E6102D" id="Text Box 10" o:spid="_x0000_s1036"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" filled="f" stroked="f" strokeweight=".5pt">
                <v:textbox>
                  <w:txbxContent>
                    <w:p w14:paraId="58EF1E41"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v:textbox>
                <w10:anchorlock/>
              </v:shape>
            </w:pict>
          </mc:Fallback>
        </mc:AlternateContent>
      </w:r>
    </w:p>
    <w:p w14:paraId="19A5A225" w14:textId="33017945" w:rsidR="004B7E44" w:rsidRPr="006E545A" w:rsidRDefault="00D52776" w:rsidP="00CA39D0">
      <w:pPr>
        <w:pStyle w:val="Ttulo1"/>
      </w:pPr>
      <w:bookmarkStart w:id="2" w:name="_Toc133875255"/>
      <w:r>
        <w:rPr>
          <w:noProof/>
        </w:rPr>
        <mc:AlternateContent>
          <mc:Choice Requires="wps">
            <w:drawing>
              <wp:anchor distT="0" distB="0" distL="114300" distR="114300" simplePos="0" relativeHeight="251613184" behindDoc="0" locked="0" layoutInCell="1" allowOverlap="1" wp14:anchorId="14C1A4C6" wp14:editId="71D9CA99">
                <wp:simplePos x="0" y="0"/>
                <wp:positionH relativeFrom="column">
                  <wp:posOffset>4909258</wp:posOffset>
                </wp:positionH>
                <wp:positionV relativeFrom="paragraph">
                  <wp:posOffset>134340</wp:posOffset>
                </wp:positionV>
                <wp:extent cx="1448435" cy="1215342"/>
                <wp:effectExtent l="0" t="0" r="0" b="4445"/>
                <wp:wrapNone/>
                <wp:docPr id="13" name="Rectangle 13"/>
                <wp:cNvGraphicFramePr/>
                <a:graphic xmlns:a="http://schemas.openxmlformats.org/drawingml/2006/main">
                  <a:graphicData uri="http://schemas.microsoft.com/office/word/2010/wordprocessingShape">
                    <wps:wsp>
                      <wps:cNvSpPr/>
                      <wps:spPr>
                        <a:xfrm>
                          <a:off x="0" y="0"/>
                          <a:ext cx="1448435"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1A4C6" id="_x0000_s1037" style="position:absolute;margin-left:386.55pt;margin-top:10.6pt;width:114.05pt;height:95.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" fillcolor="red" stroked="f" strokeweight="2pt">
                <v:textbox inset="2.5mm,.5mm,2.5mm,.5mm">
                  <w:txbxContent>
                    <w:p w14:paraId="0C177783"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v:textbox>
              </v:rect>
            </w:pict>
          </mc:Fallback>
        </mc:AlternateContent>
      </w:r>
      <w:r w:rsidR="00A12239">
        <w:rPr>
          <w:caps w:val="0"/>
        </w:rPr>
        <w:t xml:space="preserve"> INTRODUCCIÓN</w:t>
      </w:r>
      <w:bookmarkEnd w:id="2"/>
    </w:p>
    <w:p w14:paraId="6F3AA616" w14:textId="77777777" w:rsidR="00D52776" w:rsidRDefault="00D52776" w:rsidP="00CA39D0"/>
    <w:p w14:paraId="070C9FA0" w14:textId="68294B21" w:rsidR="004B7E44" w:rsidRPr="00EB423E" w:rsidRDefault="00BA0E0D" w:rsidP="00EB423E">
      <w:pPr>
        <w:pStyle w:val="Ttulo2"/>
      </w:pPr>
      <w:bookmarkStart w:id="3" w:name="_Toc133875256"/>
      <w:r w:rsidRPr="00BA0E0D">
        <w:t>Startup Profile</w:t>
      </w:r>
      <w:bookmarkEnd w:id="3"/>
    </w:p>
    <w:p w14:paraId="0A548356" w14:textId="77777777" w:rsidR="00EA47C7" w:rsidRPr="00EA3EC8" w:rsidRDefault="00EA3EC8" w:rsidP="00EA47C7">
      <w:pPr>
        <w:pStyle w:val="Ttulo3"/>
        <w:rPr>
          <w:rFonts w:eastAsiaTheme="minorEastAsia"/>
          <w:lang w:val="es-PE"/>
        </w:rPr>
      </w:pPr>
      <w:bookmarkStart w:id="4" w:name="_Toc133875257"/>
      <w:r w:rsidRPr="00EA3EC8">
        <w:rPr>
          <w:rFonts w:eastAsiaTheme="minorEastAsia"/>
          <w:lang w:val="es-PE"/>
        </w:rPr>
        <w:t>Descripción de la Startup</w:t>
      </w:r>
      <w:bookmarkEnd w:id="4"/>
    </w:p>
    <w:p w14:paraId="25BD5A26" w14:textId="5094C33F" w:rsidR="00327636" w:rsidRPr="00327636" w:rsidRDefault="00327636" w:rsidP="00327636">
      <w:pPr>
        <w:pStyle w:val="NormalWeb"/>
        <w:spacing w:before="0" w:beforeAutospacing="0" w:after="0" w:afterAutospacing="0"/>
        <w:jc w:val="both"/>
      </w:pPr>
      <w:r w:rsidRPr="00EB423E">
        <w:rPr>
          <w:rFonts w:ascii="Zizou Slab Light" w:hAnsi="Zizou Slab Light"/>
          <w:color w:val="000000"/>
          <w:sz w:val="28"/>
          <w:szCs w:val="28"/>
        </w:rPr>
        <w:t>UrbanUser es un startup que se basa en un aplicativo móvil lo cual proporciona información actualizada sobre los horarios y las rutas de transporte público en una determinada área, ya sea de una ciudad, región o país. La aplicación permite a los usuarios buscar horarios de salida y de llegada, y obtener información detallada sobre las diferentes opciones de transporte disponibles, como autobuses, trenes, taxis, metros, entre otros. Además, el aplicativo puede ofrecer información en tiempo real sobre la ubicación y el tiempo de llegada de los vehículos de transporte, esto permitiría a los usuarios viajar de manera más eficiente, evitando así la aglomeración y los prolongados tiempos de espera. En resumen, la aplicación ayuda a los usuarios a ahorrar tiempo y esfuerzo al planificar sus desplazamientos en transporte público, lo cual satisface a aquellas personas que usan el transporte público en su vida diaria</w:t>
      </w:r>
      <w:r w:rsidRPr="00327636">
        <w:rPr>
          <w:color w:val="000000"/>
          <w:sz w:val="26"/>
          <w:szCs w:val="26"/>
        </w:rPr>
        <w:t>. </w:t>
      </w:r>
    </w:p>
    <w:p w14:paraId="6C38345A" w14:textId="77777777" w:rsidR="00327636" w:rsidRPr="00327636" w:rsidRDefault="00327636" w:rsidP="00327636">
      <w:pPr>
        <w:spacing w:after="0" w:line="240" w:lineRule="auto"/>
        <w:rPr>
          <w:rFonts w:ascii="Times New Roman" w:eastAsia="Times New Roman" w:hAnsi="Times New Roman" w:cs="Times New Roman"/>
          <w:color w:val="auto"/>
          <w:sz w:val="24"/>
          <w:szCs w:val="24"/>
          <w:lang w:val="es-PE" w:eastAsia="es-PE"/>
        </w:rPr>
      </w:pPr>
    </w:p>
    <w:p w14:paraId="433D44A6" w14:textId="77777777" w:rsidR="00327636" w:rsidRPr="00327636" w:rsidRDefault="00327636" w:rsidP="00327636">
      <w:pPr>
        <w:spacing w:after="0" w:line="240" w:lineRule="auto"/>
        <w:jc w:val="both"/>
        <w:rPr>
          <w:rFonts w:ascii="Times New Roman" w:eastAsia="Times New Roman" w:hAnsi="Times New Roman" w:cs="Times New Roman"/>
          <w:color w:val="auto"/>
          <w:sz w:val="24"/>
          <w:szCs w:val="24"/>
          <w:lang w:val="es-PE" w:eastAsia="es-PE"/>
        </w:rPr>
      </w:pPr>
      <w:r w:rsidRPr="00327636">
        <w:rPr>
          <w:rFonts w:ascii="Times New Roman" w:eastAsia="Times New Roman" w:hAnsi="Times New Roman" w:cs="Times New Roman"/>
          <w:b/>
          <w:bCs/>
          <w:color w:val="000000"/>
          <w:sz w:val="40"/>
          <w:szCs w:val="40"/>
          <w:lang w:val="es-PE" w:eastAsia="es-PE"/>
        </w:rPr>
        <w:t>Misión</w:t>
      </w:r>
    </w:p>
    <w:p w14:paraId="207F7A22" w14:textId="5B422E71" w:rsidR="00327636" w:rsidRPr="00327636" w:rsidRDefault="00327636" w:rsidP="00327636">
      <w:pPr>
        <w:spacing w:after="0" w:line="240" w:lineRule="auto"/>
        <w:jc w:val="both"/>
        <w:rPr>
          <w:rFonts w:eastAsia="Times New Roman" w:cs="Times New Roman"/>
          <w:color w:val="000000"/>
          <w:szCs w:val="28"/>
          <w:lang w:val="es-PE" w:eastAsia="es-PE"/>
        </w:rPr>
      </w:pPr>
      <w:r w:rsidRPr="00327636">
        <w:rPr>
          <w:rFonts w:eastAsia="Times New Roman" w:cs="Times New Roman"/>
          <w:color w:val="000000"/>
          <w:szCs w:val="28"/>
          <w:lang w:val="es-PE" w:eastAsia="es-PE"/>
        </w:rPr>
        <w:t xml:space="preserve">Nuestra misión es brindar un servicio eficaz y de calidad, a través de una aplicación, que oriente a las personas sobre las rutas más convenientes para llegar a su destino a nivel regional. Así también, nuestro aplicativo ayudará a acortar los tiempos de espera en los paraderos </w:t>
      </w:r>
      <w:r w:rsidR="00CA58D5" w:rsidRPr="00327636">
        <w:rPr>
          <w:rFonts w:eastAsia="Times New Roman" w:cs="Times New Roman"/>
          <w:color w:val="000000"/>
          <w:szCs w:val="28"/>
          <w:lang w:val="es-PE" w:eastAsia="es-PE"/>
        </w:rPr>
        <w:t>y una</w:t>
      </w:r>
      <w:r w:rsidRPr="00327636">
        <w:rPr>
          <w:rFonts w:eastAsia="Times New Roman" w:cs="Times New Roman"/>
          <w:color w:val="000000"/>
          <w:szCs w:val="28"/>
          <w:lang w:val="es-PE" w:eastAsia="es-PE"/>
        </w:rPr>
        <w:t xml:space="preserve"> mejor fluidez en el tránsito.</w:t>
      </w:r>
    </w:p>
    <w:p w14:paraId="557D3E6C" w14:textId="77777777" w:rsidR="00327636" w:rsidRPr="00327636" w:rsidRDefault="00327636" w:rsidP="00327636">
      <w:pPr>
        <w:spacing w:after="0" w:line="240" w:lineRule="auto"/>
        <w:rPr>
          <w:rFonts w:eastAsia="Times New Roman" w:cs="Times New Roman"/>
          <w:color w:val="000000"/>
          <w:szCs w:val="28"/>
          <w:lang w:val="es-PE" w:eastAsia="es-PE"/>
        </w:rPr>
      </w:pPr>
    </w:p>
    <w:p w14:paraId="40D0876E" w14:textId="77777777" w:rsidR="00327636" w:rsidRPr="00327636" w:rsidRDefault="00327636" w:rsidP="00327636">
      <w:pPr>
        <w:spacing w:after="0" w:line="240" w:lineRule="auto"/>
        <w:jc w:val="both"/>
        <w:rPr>
          <w:rFonts w:ascii="Times New Roman" w:eastAsia="Times New Roman" w:hAnsi="Times New Roman" w:cs="Times New Roman"/>
          <w:color w:val="auto"/>
          <w:sz w:val="24"/>
          <w:szCs w:val="24"/>
          <w:lang w:val="es-PE" w:eastAsia="es-PE"/>
        </w:rPr>
      </w:pPr>
      <w:r w:rsidRPr="00327636">
        <w:rPr>
          <w:rFonts w:ascii="Times New Roman" w:eastAsia="Times New Roman" w:hAnsi="Times New Roman" w:cs="Times New Roman"/>
          <w:b/>
          <w:bCs/>
          <w:color w:val="000000"/>
          <w:sz w:val="40"/>
          <w:szCs w:val="40"/>
          <w:lang w:val="es-PE" w:eastAsia="es-PE"/>
        </w:rPr>
        <w:t>Visión</w:t>
      </w:r>
    </w:p>
    <w:p w14:paraId="1AE86AC5" w14:textId="77777777" w:rsidR="00327636" w:rsidRPr="00EB423E" w:rsidRDefault="00327636" w:rsidP="00327636">
      <w:pPr>
        <w:spacing w:after="0" w:line="240" w:lineRule="auto"/>
        <w:jc w:val="both"/>
        <w:rPr>
          <w:rFonts w:eastAsia="Times New Roman" w:cs="Times New Roman"/>
          <w:color w:val="000000"/>
          <w:szCs w:val="28"/>
          <w:lang w:val="es-PE" w:eastAsia="es-PE"/>
        </w:rPr>
      </w:pPr>
      <w:r w:rsidRPr="00327636">
        <w:rPr>
          <w:rFonts w:eastAsia="Times New Roman" w:cs="Times New Roman"/>
          <w:color w:val="000000"/>
          <w:szCs w:val="28"/>
          <w:lang w:val="es-PE" w:eastAsia="es-PE"/>
        </w:rPr>
        <w:t>Nuestra visión es lograr un mayor alcance con nuestro aplicativo, es decir, expandirnos hacia las regiones del Perú. Generar alianzas con empresas de transporte urbano para dar formalidad a nuestra empresa y tener una base de datos constantemente actualizada sobre los cambios de ruta y horarios de las líneas de transporte. Lograr establecernos como una empresa con recursos de ayuda de transporte para el público a nivel nacional.</w:t>
      </w:r>
    </w:p>
    <w:p w14:paraId="144D9E7A" w14:textId="77777777" w:rsidR="00DA7C0B" w:rsidRDefault="00DA7C0B" w:rsidP="00327636">
      <w:pPr>
        <w:spacing w:after="0" w:line="240" w:lineRule="auto"/>
        <w:jc w:val="both"/>
        <w:rPr>
          <w:rFonts w:ascii="Times New Roman" w:eastAsia="Times New Roman" w:hAnsi="Times New Roman" w:cs="Times New Roman"/>
          <w:color w:val="auto"/>
          <w:sz w:val="24"/>
          <w:szCs w:val="24"/>
          <w:lang w:val="es-PE" w:eastAsia="es-PE"/>
        </w:rPr>
      </w:pPr>
    </w:p>
    <w:p w14:paraId="65C3A9CB" w14:textId="77777777" w:rsidR="005505DE" w:rsidRDefault="005505DE" w:rsidP="00327636">
      <w:pPr>
        <w:spacing w:after="0" w:line="240" w:lineRule="auto"/>
        <w:jc w:val="both"/>
        <w:rPr>
          <w:rFonts w:ascii="Times New Roman" w:eastAsia="Times New Roman" w:hAnsi="Times New Roman" w:cs="Times New Roman"/>
          <w:color w:val="auto"/>
          <w:sz w:val="24"/>
          <w:szCs w:val="24"/>
          <w:lang w:val="es-PE" w:eastAsia="es-PE"/>
        </w:rPr>
      </w:pPr>
    </w:p>
    <w:p w14:paraId="5C4976F1" w14:textId="77777777" w:rsidR="005505DE" w:rsidRPr="00327636" w:rsidRDefault="005505DE" w:rsidP="00327636">
      <w:pPr>
        <w:spacing w:after="0" w:line="240" w:lineRule="auto"/>
        <w:jc w:val="both"/>
        <w:rPr>
          <w:rFonts w:ascii="Times New Roman" w:eastAsia="Times New Roman" w:hAnsi="Times New Roman" w:cs="Times New Roman"/>
          <w:color w:val="auto"/>
          <w:sz w:val="24"/>
          <w:szCs w:val="24"/>
          <w:lang w:val="es-PE" w:eastAsia="es-PE"/>
        </w:rPr>
      </w:pPr>
    </w:p>
    <w:p w14:paraId="4140114D" w14:textId="30B5DB12" w:rsidR="004B7E44" w:rsidRPr="004909FF" w:rsidRDefault="00DA7C0B" w:rsidP="00F73C19">
      <w:pPr>
        <w:pStyle w:val="Ttulo3"/>
        <w:rPr>
          <w:lang w:val="es-PE"/>
        </w:rPr>
      </w:pPr>
      <w:bookmarkStart w:id="5" w:name="_Toc133875258"/>
      <w:r w:rsidRPr="00DA7C0B">
        <w:rPr>
          <w:rFonts w:eastAsiaTheme="minorEastAsia"/>
          <w:lang w:val="es-PE"/>
        </w:rPr>
        <w:t>Perfiles de integrantes del grupo</w:t>
      </w:r>
      <w:bookmarkEnd w:id="5"/>
    </w:p>
    <w:p w14:paraId="1510FE52" w14:textId="36D33489"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Ariana Ileen del Carpio Flores - u</w:t>
      </w:r>
      <w:r w:rsidR="00CA58D5" w:rsidRPr="004909FF">
        <w:rPr>
          <w:rFonts w:eastAsia="Times New Roman" w:cs="Times New Roman"/>
          <w:color w:val="000000"/>
          <w:szCs w:val="28"/>
          <w:lang w:val="es-PE" w:eastAsia="es-PE"/>
        </w:rPr>
        <w:t>202211917 (</w:t>
      </w:r>
      <w:r w:rsidRPr="004909FF">
        <w:rPr>
          <w:rFonts w:eastAsia="Times New Roman" w:cs="Times New Roman"/>
          <w:color w:val="000000"/>
          <w:szCs w:val="28"/>
          <w:lang w:val="es-PE" w:eastAsia="es-PE"/>
        </w:rPr>
        <w:t>Ingeniería de Sistemas de Información)</w:t>
      </w:r>
    </w:p>
    <w:p w14:paraId="47F94F7A" w14:textId="07D62366"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686912" behindDoc="0" locked="0" layoutInCell="1" allowOverlap="1" wp14:anchorId="42AE9E2B" wp14:editId="75D2290E">
            <wp:simplePos x="0" y="0"/>
            <wp:positionH relativeFrom="column">
              <wp:posOffset>4383405</wp:posOffset>
            </wp:positionH>
            <wp:positionV relativeFrom="paragraph">
              <wp:posOffset>-635</wp:posOffset>
            </wp:positionV>
            <wp:extent cx="1914525" cy="1428750"/>
            <wp:effectExtent l="0" t="0" r="9525" b="0"/>
            <wp:wrapThrough wrapText="bothSides">
              <wp:wrapPolygon edited="0">
                <wp:start x="0" y="0"/>
                <wp:lineTo x="0" y="21312"/>
                <wp:lineTo x="21493" y="21312"/>
                <wp:lineTo x="21493" y="0"/>
                <wp:lineTo x="0" y="0"/>
              </wp:wrapPolygon>
            </wp:wrapThrough>
            <wp:docPr id="1631222455" name="Imagen 8" descr="Una mujer sonr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2455" name="Imagen 8" descr="Una mujer sonriend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14525"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09FF">
        <w:rPr>
          <w:rFonts w:eastAsia="Times New Roman" w:cs="Times New Roman"/>
          <w:color w:val="000000"/>
          <w:szCs w:val="28"/>
          <w:lang w:val="es-PE" w:eastAsia="es-PE"/>
        </w:rPr>
        <w:t> </w:t>
      </w:r>
    </w:p>
    <w:p w14:paraId="426AE44C" w14:textId="77777777"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Me considero una persona constante y responsable. Estoy dispuesta a apoyar a mis compañeros en los inconvenientes que tengan y siempre mostrar una buena actitud ante cualquier situación. Tengo un buen desempeño en el campo de la matemática y la ciencia, así también conocimientos en ofimática y lenguajes de programación.</w:t>
      </w:r>
    </w:p>
    <w:p w14:paraId="19C4FD72" w14:textId="77777777" w:rsidR="004909FF" w:rsidRDefault="004909FF" w:rsidP="00EB423E">
      <w:pPr>
        <w:spacing w:after="0" w:line="240" w:lineRule="auto"/>
        <w:jc w:val="both"/>
        <w:rPr>
          <w:rFonts w:eastAsia="Times New Roman" w:cs="Times New Roman"/>
          <w:color w:val="000000"/>
          <w:szCs w:val="28"/>
          <w:lang w:val="es-PE" w:eastAsia="es-PE"/>
        </w:rPr>
      </w:pPr>
    </w:p>
    <w:p w14:paraId="2676A313" w14:textId="77777777" w:rsidR="005505DE" w:rsidRPr="004909FF" w:rsidRDefault="005505DE" w:rsidP="00EB423E">
      <w:pPr>
        <w:spacing w:after="0" w:line="240" w:lineRule="auto"/>
        <w:jc w:val="both"/>
        <w:rPr>
          <w:rFonts w:eastAsia="Times New Roman" w:cs="Times New Roman"/>
          <w:color w:val="000000"/>
          <w:szCs w:val="28"/>
          <w:lang w:val="es-PE" w:eastAsia="es-PE"/>
        </w:rPr>
      </w:pPr>
    </w:p>
    <w:p w14:paraId="353BBCFB" w14:textId="53E07EB0"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 xml:space="preserve">Mathias Benjamin Fernández Villacis - u202213760 (Ciencias de la </w:t>
      </w:r>
      <w:r w:rsidR="00CA58D5" w:rsidRPr="004909FF">
        <w:rPr>
          <w:rFonts w:eastAsia="Times New Roman" w:cs="Times New Roman"/>
          <w:color w:val="000000"/>
          <w:szCs w:val="28"/>
          <w:lang w:val="es-PE" w:eastAsia="es-PE"/>
        </w:rPr>
        <w:t>computación)</w:t>
      </w:r>
    </w:p>
    <w:p w14:paraId="4FCDB65C" w14:textId="622AB7C1"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693056" behindDoc="0" locked="0" layoutInCell="1" allowOverlap="1" wp14:anchorId="3FF6AAF1" wp14:editId="6405DCEA">
            <wp:simplePos x="0" y="0"/>
            <wp:positionH relativeFrom="column">
              <wp:posOffset>4745355</wp:posOffset>
            </wp:positionH>
            <wp:positionV relativeFrom="paragraph">
              <wp:posOffset>29210</wp:posOffset>
            </wp:positionV>
            <wp:extent cx="1504950" cy="1733550"/>
            <wp:effectExtent l="0" t="0" r="0" b="0"/>
            <wp:wrapThrough wrapText="bothSides">
              <wp:wrapPolygon edited="0">
                <wp:start x="0" y="0"/>
                <wp:lineTo x="0" y="21363"/>
                <wp:lineTo x="21327" y="21363"/>
                <wp:lineTo x="21327" y="0"/>
                <wp:lineTo x="0" y="0"/>
              </wp:wrapPolygon>
            </wp:wrapThrough>
            <wp:docPr id="204034329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495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9C4B6" w14:textId="29D5A7E2"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Lo que puedo decir sobre mi persona es que soy calmada, responsable y puntual. Poseo conocimientos en C++ y en matemática, Dentro del trabajo puedo aportar ideas para dar una mejor solución, si en caso de equivocarme confío en mis compañeros en ayudarme y corregirme.</w:t>
      </w:r>
    </w:p>
    <w:p w14:paraId="3A5C3310"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54DB844F"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4A69CF68" w14:textId="77777777" w:rsidR="004909FF" w:rsidRDefault="004909FF" w:rsidP="00EB423E">
      <w:pPr>
        <w:spacing w:after="0" w:line="240" w:lineRule="auto"/>
        <w:jc w:val="both"/>
        <w:rPr>
          <w:rFonts w:eastAsia="Times New Roman" w:cs="Times New Roman"/>
          <w:color w:val="000000"/>
          <w:szCs w:val="28"/>
          <w:lang w:val="es-PE" w:eastAsia="es-PE"/>
        </w:rPr>
      </w:pPr>
    </w:p>
    <w:p w14:paraId="630D6DA8" w14:textId="77777777" w:rsidR="005505DE" w:rsidRPr="004909FF" w:rsidRDefault="005505DE" w:rsidP="00EB423E">
      <w:pPr>
        <w:spacing w:after="0" w:line="240" w:lineRule="auto"/>
        <w:jc w:val="both"/>
        <w:rPr>
          <w:rFonts w:eastAsia="Times New Roman" w:cs="Times New Roman"/>
          <w:color w:val="000000"/>
          <w:szCs w:val="28"/>
          <w:lang w:val="es-PE" w:eastAsia="es-PE"/>
        </w:rPr>
      </w:pPr>
    </w:p>
    <w:p w14:paraId="7E1FC872" w14:textId="7E41312F" w:rsid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699200" behindDoc="0" locked="0" layoutInCell="1" allowOverlap="1" wp14:anchorId="7508B8CA" wp14:editId="50A5CA20">
            <wp:simplePos x="0" y="0"/>
            <wp:positionH relativeFrom="column">
              <wp:posOffset>4888230</wp:posOffset>
            </wp:positionH>
            <wp:positionV relativeFrom="paragraph">
              <wp:posOffset>368935</wp:posOffset>
            </wp:positionV>
            <wp:extent cx="1362075" cy="1647825"/>
            <wp:effectExtent l="0" t="0" r="9525" b="9525"/>
            <wp:wrapThrough wrapText="bothSides">
              <wp:wrapPolygon edited="0">
                <wp:start x="0" y="0"/>
                <wp:lineTo x="0" y="21475"/>
                <wp:lineTo x="21449" y="21475"/>
                <wp:lineTo x="21449" y="0"/>
                <wp:lineTo x="0" y="0"/>
              </wp:wrapPolygon>
            </wp:wrapThrough>
            <wp:docPr id="1178624934" name="Imagen 6" descr="Un joven con una sudadera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4934" name="Imagen 6" descr="Un joven con una sudadera azul&#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2075"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09FF">
        <w:rPr>
          <w:rFonts w:eastAsia="Times New Roman" w:cs="Times New Roman"/>
          <w:color w:val="000000"/>
          <w:szCs w:val="28"/>
          <w:lang w:val="es-PE" w:eastAsia="es-PE"/>
        </w:rPr>
        <w:t>Jairo Joseph Marín Sánchez - u202216861 (Ingeniería de Sistemas de Información)</w:t>
      </w:r>
    </w:p>
    <w:p w14:paraId="1EE5FFB0" w14:textId="77777777" w:rsidR="005505DE" w:rsidRPr="004909FF" w:rsidRDefault="005505DE" w:rsidP="00EB423E">
      <w:pPr>
        <w:spacing w:after="0" w:line="240" w:lineRule="auto"/>
        <w:jc w:val="both"/>
        <w:rPr>
          <w:rFonts w:eastAsia="Times New Roman" w:cs="Times New Roman"/>
          <w:color w:val="000000"/>
          <w:szCs w:val="28"/>
          <w:lang w:val="es-PE" w:eastAsia="es-PE"/>
        </w:rPr>
      </w:pPr>
    </w:p>
    <w:p w14:paraId="2459C33D" w14:textId="4DE53E4E"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Soy una persona responsable, considerada y sobre todo muy organizada en mis proyectos y actividades en general. Considero que me desenvuelvo mejor en la programación y en el desarrollo de soluciones matemáticas. Soy perseverante y siempre encuentro la solución adecuada para cualquier tipo de problema.</w:t>
      </w:r>
    </w:p>
    <w:p w14:paraId="22A3BE86"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7ED0D977" w14:textId="77777777" w:rsidR="004909FF" w:rsidRPr="00EB423E"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br/>
        <w:t> </w:t>
      </w:r>
    </w:p>
    <w:p w14:paraId="584F770C" w14:textId="77777777" w:rsidR="004909FF" w:rsidRDefault="004909FF" w:rsidP="00EB423E">
      <w:pPr>
        <w:spacing w:after="0" w:line="240" w:lineRule="auto"/>
        <w:jc w:val="both"/>
        <w:rPr>
          <w:rFonts w:eastAsia="Times New Roman" w:cs="Times New Roman"/>
          <w:color w:val="000000"/>
          <w:szCs w:val="28"/>
          <w:lang w:val="es-PE" w:eastAsia="es-PE"/>
        </w:rPr>
      </w:pPr>
    </w:p>
    <w:p w14:paraId="15E792F5" w14:textId="77777777" w:rsidR="005505DE" w:rsidRDefault="005505DE" w:rsidP="00EB423E">
      <w:pPr>
        <w:spacing w:after="0" w:line="240" w:lineRule="auto"/>
        <w:jc w:val="both"/>
        <w:rPr>
          <w:rFonts w:eastAsia="Times New Roman" w:cs="Times New Roman"/>
          <w:color w:val="000000"/>
          <w:szCs w:val="28"/>
          <w:lang w:val="es-PE" w:eastAsia="es-PE"/>
        </w:rPr>
      </w:pPr>
    </w:p>
    <w:p w14:paraId="6D0DBA74" w14:textId="77777777" w:rsidR="005505DE" w:rsidRPr="00EB423E" w:rsidRDefault="005505DE" w:rsidP="00EB423E">
      <w:pPr>
        <w:spacing w:after="0" w:line="240" w:lineRule="auto"/>
        <w:jc w:val="both"/>
        <w:rPr>
          <w:rFonts w:eastAsia="Times New Roman" w:cs="Times New Roman"/>
          <w:color w:val="000000"/>
          <w:szCs w:val="28"/>
          <w:lang w:val="es-PE" w:eastAsia="es-PE"/>
        </w:rPr>
      </w:pPr>
    </w:p>
    <w:p w14:paraId="69974D2D"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6ABC9535"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3E8C7B74"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2D33B2AD" w14:textId="6BA3447C"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José Miguel Negrete Arámbulo - u202214291 (Ingeniería de Sistemas de Información)</w:t>
      </w:r>
    </w:p>
    <w:p w14:paraId="335A67D9" w14:textId="71874606"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709440" behindDoc="0" locked="0" layoutInCell="1" allowOverlap="1" wp14:anchorId="6AA60408" wp14:editId="70113F0D">
            <wp:simplePos x="0" y="0"/>
            <wp:positionH relativeFrom="column">
              <wp:posOffset>5011420</wp:posOffset>
            </wp:positionH>
            <wp:positionV relativeFrom="paragraph">
              <wp:posOffset>31115</wp:posOffset>
            </wp:positionV>
            <wp:extent cx="1171575" cy="1647825"/>
            <wp:effectExtent l="0" t="0" r="9525" b="9525"/>
            <wp:wrapThrough wrapText="bothSides">
              <wp:wrapPolygon edited="0">
                <wp:start x="0" y="0"/>
                <wp:lineTo x="0" y="21475"/>
                <wp:lineTo x="21424" y="21475"/>
                <wp:lineTo x="21424" y="0"/>
                <wp:lineTo x="0" y="0"/>
              </wp:wrapPolygon>
            </wp:wrapThrough>
            <wp:docPr id="1331662173" name="Imagen 5" descr="Imagen que contiene persona, interior, gabinete,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62173" name="Imagen 5" descr="Imagen que contiene persona, interior, gabinete, espejo&#10;&#10;Descripción generada automá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134" r="21052" b="23881"/>
                    <a:stretch/>
                  </pic:blipFill>
                  <pic:spPr bwMode="auto">
                    <a:xfrm>
                      <a:off x="0" y="0"/>
                      <a:ext cx="1171575" cy="1647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4EB0DF" w14:textId="68C9BD31"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 xml:space="preserve">Me presento como una persona responsable, perseverante y curiosa. De igual manera soy amable y </w:t>
      </w:r>
      <w:r w:rsidR="00CA58D5" w:rsidRPr="004909FF">
        <w:rPr>
          <w:rFonts w:eastAsia="Times New Roman" w:cs="Times New Roman"/>
          <w:color w:val="000000"/>
          <w:szCs w:val="28"/>
          <w:lang w:val="es-PE" w:eastAsia="es-PE"/>
        </w:rPr>
        <w:t>empático, y</w:t>
      </w:r>
      <w:r w:rsidRPr="004909FF">
        <w:rPr>
          <w:rFonts w:eastAsia="Times New Roman" w:cs="Times New Roman"/>
          <w:color w:val="000000"/>
          <w:szCs w:val="28"/>
          <w:lang w:val="es-PE" w:eastAsia="es-PE"/>
        </w:rPr>
        <w:t xml:space="preserve"> esto me ayuda en trabajos grupales para poder complementarme con mi grupo de trabajo. Tengo conocimientos en el lenguaje C + + de programación a nivel intermedio, también en matemática y edición de video.</w:t>
      </w:r>
    </w:p>
    <w:p w14:paraId="1BE427F7"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3B0D86E7"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5784F8D7"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1ADDF71D" w14:textId="7367BA54"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715584" behindDoc="0" locked="0" layoutInCell="1" allowOverlap="1" wp14:anchorId="7DF5A169" wp14:editId="73F87B71">
            <wp:simplePos x="0" y="0"/>
            <wp:positionH relativeFrom="column">
              <wp:posOffset>4926330</wp:posOffset>
            </wp:positionH>
            <wp:positionV relativeFrom="paragraph">
              <wp:posOffset>257810</wp:posOffset>
            </wp:positionV>
            <wp:extent cx="1257300" cy="1752600"/>
            <wp:effectExtent l="0" t="0" r="0" b="0"/>
            <wp:wrapThrough wrapText="bothSides">
              <wp:wrapPolygon edited="0">
                <wp:start x="0" y="0"/>
                <wp:lineTo x="0" y="21365"/>
                <wp:lineTo x="21273" y="21365"/>
                <wp:lineTo x="21273" y="0"/>
                <wp:lineTo x="0" y="0"/>
              </wp:wrapPolygon>
            </wp:wrapThrough>
            <wp:docPr id="380393597" name="Imagen 4" descr="Un hombre con lentes y camisa blan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93597" name="Imagen 4" descr="Un hombre con lentes y camisa blanca&#10;&#10;Descripción generada automá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0689"/>
                    <a:stretch/>
                  </pic:blipFill>
                  <pic:spPr bwMode="auto">
                    <a:xfrm>
                      <a:off x="0" y="0"/>
                      <a:ext cx="125730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09FF">
        <w:rPr>
          <w:rFonts w:eastAsia="Times New Roman" w:cs="Times New Roman"/>
          <w:color w:val="000000"/>
          <w:szCs w:val="28"/>
          <w:lang w:val="es-PE" w:eastAsia="es-PE"/>
        </w:rPr>
        <w:t>Anthony Yovera Gallo - u202213689 (Ingeniería de Sistemas de Información)</w:t>
      </w:r>
    </w:p>
    <w:p w14:paraId="505DD8D8"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3B54B0FC" w14:textId="77777777" w:rsidR="004909FF" w:rsidRPr="004909FF"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Soy una persona responsable, amigable y que le gusta superarse, me gusta mucho apoyar a mis compañeros y el trabajo en equipo, tengo conocimientos medios en el Lenguaje C++, me gustan demasiado las matemáticas e investigo mucho sobre otros lenguajes, ya que me interesan demasiado la programación y el conocimiento en ellos. </w:t>
      </w:r>
    </w:p>
    <w:p w14:paraId="3B167735"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366F6D1C"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42896FA7" w14:textId="77777777" w:rsidR="004909FF" w:rsidRPr="00EB423E" w:rsidRDefault="004909FF" w:rsidP="00EB423E">
      <w:pPr>
        <w:spacing w:after="0" w:line="240" w:lineRule="auto"/>
        <w:jc w:val="both"/>
        <w:rPr>
          <w:rFonts w:eastAsia="Times New Roman" w:cs="Times New Roman"/>
          <w:color w:val="000000"/>
          <w:szCs w:val="28"/>
          <w:lang w:val="es-PE" w:eastAsia="es-PE"/>
        </w:rPr>
      </w:pPr>
    </w:p>
    <w:p w14:paraId="1E5104A4"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67E806EA" w14:textId="46A24204" w:rsidR="004909FF" w:rsidRPr="004909FF" w:rsidRDefault="004909FF" w:rsidP="00EB423E">
      <w:pPr>
        <w:spacing w:after="0" w:line="240" w:lineRule="auto"/>
        <w:jc w:val="both"/>
        <w:rPr>
          <w:rFonts w:eastAsia="Times New Roman" w:cs="Times New Roman"/>
          <w:color w:val="000000"/>
          <w:szCs w:val="28"/>
          <w:lang w:val="es-PE" w:eastAsia="es-PE"/>
        </w:rPr>
      </w:pPr>
      <w:r w:rsidRPr="00EB423E">
        <w:rPr>
          <w:rFonts w:eastAsia="Times New Roman" w:cs="Times New Roman"/>
          <w:noProof/>
          <w:color w:val="000000"/>
          <w:szCs w:val="28"/>
          <w:lang w:val="es-PE" w:eastAsia="es-PE"/>
        </w:rPr>
        <w:drawing>
          <wp:anchor distT="0" distB="0" distL="114300" distR="114300" simplePos="0" relativeHeight="251721728" behindDoc="0" locked="0" layoutInCell="1" allowOverlap="1" wp14:anchorId="533E38AC" wp14:editId="35FCFDE6">
            <wp:simplePos x="0" y="0"/>
            <wp:positionH relativeFrom="column">
              <wp:posOffset>4945380</wp:posOffset>
            </wp:positionH>
            <wp:positionV relativeFrom="paragraph">
              <wp:posOffset>329565</wp:posOffset>
            </wp:positionV>
            <wp:extent cx="1238250" cy="1724025"/>
            <wp:effectExtent l="0" t="0" r="0" b="9525"/>
            <wp:wrapThrough wrapText="bothSides">
              <wp:wrapPolygon edited="0">
                <wp:start x="0" y="0"/>
                <wp:lineTo x="0" y="21481"/>
                <wp:lineTo x="21268" y="21481"/>
                <wp:lineTo x="21268" y="0"/>
                <wp:lineTo x="0" y="0"/>
              </wp:wrapPolygon>
            </wp:wrapThrough>
            <wp:docPr id="10354527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3825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09FF">
        <w:rPr>
          <w:rFonts w:eastAsia="Times New Roman" w:cs="Times New Roman"/>
          <w:color w:val="000000"/>
          <w:szCs w:val="28"/>
          <w:lang w:val="es-PE" w:eastAsia="es-PE"/>
        </w:rPr>
        <w:t>Josfer Juanante Rodriguez - u202214778 (Ingeniería de sistemas de información)</w:t>
      </w:r>
    </w:p>
    <w:p w14:paraId="4B5E36F8" w14:textId="77777777" w:rsidR="004909FF" w:rsidRPr="004909FF" w:rsidRDefault="004909FF" w:rsidP="00EB423E">
      <w:pPr>
        <w:spacing w:after="0" w:line="240" w:lineRule="auto"/>
        <w:jc w:val="both"/>
        <w:rPr>
          <w:rFonts w:eastAsia="Times New Roman" w:cs="Times New Roman"/>
          <w:color w:val="000000"/>
          <w:szCs w:val="28"/>
          <w:lang w:val="es-PE" w:eastAsia="es-PE"/>
        </w:rPr>
      </w:pPr>
    </w:p>
    <w:p w14:paraId="218100D8" w14:textId="397AA9A8" w:rsidR="004909FF" w:rsidRPr="00EB423E" w:rsidRDefault="004909FF" w:rsidP="00EB423E">
      <w:pPr>
        <w:spacing w:after="0" w:line="240" w:lineRule="auto"/>
        <w:jc w:val="both"/>
        <w:rPr>
          <w:rFonts w:eastAsia="Times New Roman" w:cs="Times New Roman"/>
          <w:color w:val="000000"/>
          <w:szCs w:val="28"/>
          <w:lang w:val="es-PE" w:eastAsia="es-PE"/>
        </w:rPr>
      </w:pPr>
      <w:r w:rsidRPr="004909FF">
        <w:rPr>
          <w:rFonts w:eastAsia="Times New Roman" w:cs="Times New Roman"/>
          <w:color w:val="000000"/>
          <w:szCs w:val="28"/>
          <w:lang w:val="es-PE" w:eastAsia="es-PE"/>
        </w:rPr>
        <w:t xml:space="preserve">Soy una persona apuesta a retos, lo cual me permite descubrir muchas cosas que me ayudaran en mi día a día, asimismo me gusta trabajar en equipo lo </w:t>
      </w:r>
      <w:r w:rsidR="00CA58D5" w:rsidRPr="004909FF">
        <w:rPr>
          <w:rFonts w:eastAsia="Times New Roman" w:cs="Times New Roman"/>
          <w:color w:val="000000"/>
          <w:szCs w:val="28"/>
          <w:lang w:val="es-PE" w:eastAsia="es-PE"/>
        </w:rPr>
        <w:t>cual facilita</w:t>
      </w:r>
      <w:r w:rsidRPr="004909FF">
        <w:rPr>
          <w:rFonts w:eastAsia="Times New Roman" w:cs="Times New Roman"/>
          <w:color w:val="000000"/>
          <w:szCs w:val="28"/>
          <w:lang w:val="es-PE" w:eastAsia="es-PE"/>
        </w:rPr>
        <w:t xml:space="preserve"> desarrollar nuevas habilidades y socializar de </w:t>
      </w:r>
      <w:r w:rsidR="00CA58D5" w:rsidRPr="004909FF">
        <w:rPr>
          <w:rFonts w:eastAsia="Times New Roman" w:cs="Times New Roman"/>
          <w:color w:val="000000"/>
          <w:szCs w:val="28"/>
          <w:lang w:val="es-PE" w:eastAsia="es-PE"/>
        </w:rPr>
        <w:t>diferentes temas</w:t>
      </w:r>
      <w:r w:rsidRPr="004909FF">
        <w:rPr>
          <w:rFonts w:eastAsia="Times New Roman" w:cs="Times New Roman"/>
          <w:color w:val="000000"/>
          <w:szCs w:val="28"/>
          <w:lang w:val="es-PE" w:eastAsia="es-PE"/>
        </w:rPr>
        <w:t xml:space="preserve"> en común. Por otro </w:t>
      </w:r>
      <w:r w:rsidR="00CA58D5" w:rsidRPr="004909FF">
        <w:rPr>
          <w:rFonts w:eastAsia="Times New Roman" w:cs="Times New Roman"/>
          <w:color w:val="000000"/>
          <w:szCs w:val="28"/>
          <w:lang w:val="es-PE" w:eastAsia="es-PE"/>
        </w:rPr>
        <w:t>lado,</w:t>
      </w:r>
      <w:r w:rsidRPr="004909FF">
        <w:rPr>
          <w:rFonts w:eastAsia="Times New Roman" w:cs="Times New Roman"/>
          <w:color w:val="000000"/>
          <w:szCs w:val="28"/>
          <w:lang w:val="es-PE" w:eastAsia="es-PE"/>
        </w:rPr>
        <w:t xml:space="preserve"> soy una </w:t>
      </w:r>
      <w:r w:rsidR="00CA58D5" w:rsidRPr="004909FF">
        <w:rPr>
          <w:rFonts w:eastAsia="Times New Roman" w:cs="Times New Roman"/>
          <w:color w:val="000000"/>
          <w:szCs w:val="28"/>
          <w:lang w:val="es-PE" w:eastAsia="es-PE"/>
        </w:rPr>
        <w:t>persona enfocada</w:t>
      </w:r>
      <w:r w:rsidRPr="004909FF">
        <w:rPr>
          <w:rFonts w:eastAsia="Times New Roman" w:cs="Times New Roman"/>
          <w:color w:val="000000"/>
          <w:szCs w:val="28"/>
          <w:lang w:val="es-PE" w:eastAsia="es-PE"/>
        </w:rPr>
        <w:t xml:space="preserve"> en lograr objetivos finales. </w:t>
      </w:r>
    </w:p>
    <w:p w14:paraId="72019EDA" w14:textId="77777777" w:rsidR="005332D2" w:rsidRPr="00EB423E" w:rsidRDefault="005332D2" w:rsidP="00EB423E">
      <w:pPr>
        <w:spacing w:after="0" w:line="240" w:lineRule="auto"/>
        <w:jc w:val="both"/>
        <w:rPr>
          <w:rFonts w:eastAsia="Times New Roman" w:cs="Times New Roman"/>
          <w:color w:val="000000"/>
          <w:szCs w:val="28"/>
          <w:lang w:val="es-PE" w:eastAsia="es-PE"/>
        </w:rPr>
      </w:pPr>
    </w:p>
    <w:p w14:paraId="588A6D2D" w14:textId="77777777" w:rsidR="005332D2" w:rsidRPr="00EB423E" w:rsidRDefault="005332D2" w:rsidP="00EB423E">
      <w:pPr>
        <w:spacing w:after="0" w:line="240" w:lineRule="auto"/>
        <w:jc w:val="both"/>
        <w:rPr>
          <w:rFonts w:eastAsia="Times New Roman" w:cs="Times New Roman"/>
          <w:color w:val="000000"/>
          <w:szCs w:val="28"/>
          <w:lang w:val="es-PE" w:eastAsia="es-PE"/>
        </w:rPr>
      </w:pPr>
    </w:p>
    <w:p w14:paraId="68433E0F" w14:textId="77777777" w:rsidR="005332D2" w:rsidRDefault="005332D2" w:rsidP="005332D2">
      <w:pPr>
        <w:spacing w:after="0" w:line="240" w:lineRule="auto"/>
        <w:ind w:left="142" w:right="1660"/>
        <w:jc w:val="both"/>
        <w:rPr>
          <w:rFonts w:ascii="Times New Roman" w:eastAsia="Times New Roman" w:hAnsi="Times New Roman" w:cs="Times New Roman"/>
          <w:color w:val="000000"/>
          <w:sz w:val="26"/>
          <w:szCs w:val="26"/>
          <w:lang w:val="es-PE" w:eastAsia="es-PE"/>
        </w:rPr>
      </w:pPr>
    </w:p>
    <w:p w14:paraId="733FF001" w14:textId="27E34732" w:rsidR="00DB4365" w:rsidRDefault="00DB4365">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552F2447" w14:textId="77777777" w:rsidR="005332D2" w:rsidRPr="005332D2" w:rsidRDefault="005332D2" w:rsidP="005332D2">
      <w:pPr>
        <w:spacing w:after="0" w:line="240" w:lineRule="auto"/>
        <w:ind w:left="142" w:right="1660"/>
        <w:jc w:val="both"/>
        <w:rPr>
          <w:rFonts w:ascii="Times New Roman" w:eastAsia="Times New Roman" w:hAnsi="Times New Roman" w:cs="Times New Roman"/>
          <w:color w:val="auto"/>
          <w:sz w:val="24"/>
          <w:szCs w:val="24"/>
          <w:lang w:val="es-PE" w:eastAsia="es-PE"/>
        </w:rPr>
      </w:pPr>
    </w:p>
    <w:p w14:paraId="033298F9" w14:textId="269572B2" w:rsidR="005332D2" w:rsidRPr="005332D2" w:rsidRDefault="005332D2" w:rsidP="005332D2">
      <w:pPr>
        <w:pStyle w:val="Ttulo2"/>
      </w:pPr>
      <w:bookmarkStart w:id="6" w:name="_Toc133875259"/>
      <w:r w:rsidRPr="00BA0E0D">
        <w:t>S</w:t>
      </w:r>
      <w:r w:rsidR="00B4784F">
        <w:t>olution</w:t>
      </w:r>
      <w:r w:rsidRPr="00BA0E0D">
        <w:t xml:space="preserve"> Profile</w:t>
      </w:r>
      <w:bookmarkEnd w:id="6"/>
    </w:p>
    <w:p w14:paraId="7F431732" w14:textId="6AFE8BF4" w:rsidR="00B4784F" w:rsidRDefault="00924260" w:rsidP="00B4784F">
      <w:pPr>
        <w:pStyle w:val="Ttulo3"/>
        <w:rPr>
          <w:rFonts w:eastAsiaTheme="minorEastAsia"/>
          <w:lang w:val="es-PE"/>
        </w:rPr>
      </w:pPr>
      <w:bookmarkStart w:id="7" w:name="_Toc133875260"/>
      <w:r>
        <w:rPr>
          <w:rFonts w:eastAsiaTheme="minorEastAsia"/>
          <w:lang w:val="es-PE"/>
        </w:rPr>
        <w:t>A</w:t>
      </w:r>
      <w:r w:rsidRPr="00924260">
        <w:rPr>
          <w:rFonts w:eastAsiaTheme="minorEastAsia"/>
          <w:lang w:val="es-PE"/>
        </w:rPr>
        <w:t>ntecedentes y Problemática</w:t>
      </w:r>
      <w:r w:rsidR="001C4B89">
        <w:rPr>
          <w:rFonts w:eastAsiaTheme="minorEastAsia"/>
          <w:lang w:val="es-PE"/>
        </w:rPr>
        <w:t xml:space="preserve"> (actualización)</w:t>
      </w:r>
      <w:bookmarkEnd w:id="7"/>
    </w:p>
    <w:tbl>
      <w:tblPr>
        <w:tblW w:w="0" w:type="auto"/>
        <w:tblCellMar>
          <w:top w:w="15" w:type="dxa"/>
          <w:left w:w="15" w:type="dxa"/>
          <w:bottom w:w="15" w:type="dxa"/>
          <w:right w:w="15" w:type="dxa"/>
        </w:tblCellMar>
        <w:tblLook w:val="04A0" w:firstRow="1" w:lastRow="0" w:firstColumn="1" w:lastColumn="0" w:noHBand="0" w:noVBand="1"/>
      </w:tblPr>
      <w:tblGrid>
        <w:gridCol w:w="1143"/>
        <w:gridCol w:w="1982"/>
        <w:gridCol w:w="6791"/>
      </w:tblGrid>
      <w:tr w:rsidR="00924260" w:rsidRPr="00924260" w14:paraId="58D2C90D" w14:textId="77777777" w:rsidTr="00924260">
        <w:trPr>
          <w:trHeight w:val="448"/>
          <w:tblHead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D6F8" w14:textId="77777777" w:rsidR="00924260" w:rsidRPr="00924260" w:rsidRDefault="00924260" w:rsidP="00924260">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Antecedentes y Problemática</w:t>
            </w:r>
          </w:p>
        </w:tc>
      </w:tr>
      <w:tr w:rsidR="00924260" w:rsidRPr="00E55C56" w14:paraId="3C4CB753" w14:textId="77777777" w:rsidTr="00924260">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7D336" w14:textId="77777777" w:rsidR="00924260" w:rsidRPr="00924260" w:rsidRDefault="00924260" w:rsidP="00924260">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WHAT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E9023" w14:textId="77777777" w:rsidR="00924260" w:rsidRPr="00924260" w:rsidRDefault="00924260" w:rsidP="00924260">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¿Qué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BB7F4" w14:textId="22B5CAED" w:rsidR="00924260" w:rsidRPr="00924260" w:rsidRDefault="00924260" w:rsidP="001C4B89">
            <w:pPr>
              <w:spacing w:after="0" w:line="240" w:lineRule="auto"/>
              <w:jc w:val="center"/>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Se hará una aplicación para facilitar el desplazamiento seguro y rápido de las </w:t>
            </w:r>
            <w:r w:rsidR="00CA58D5" w:rsidRPr="00924260">
              <w:rPr>
                <w:rFonts w:eastAsia="Times New Roman" w:cs="Times New Roman"/>
                <w:color w:val="000000"/>
                <w:szCs w:val="28"/>
                <w:lang w:val="es-PE" w:eastAsia="es-PE"/>
              </w:rPr>
              <w:t>personas</w:t>
            </w:r>
            <w:r w:rsidR="001C4B89">
              <w:rPr>
                <w:rFonts w:eastAsia="Times New Roman" w:cs="Times New Roman"/>
                <w:color w:val="000000"/>
                <w:szCs w:val="28"/>
                <w:lang w:val="es-PE" w:eastAsia="es-PE"/>
              </w:rPr>
              <w:t>.</w:t>
            </w:r>
          </w:p>
        </w:tc>
      </w:tr>
      <w:tr w:rsidR="00924260" w:rsidRPr="00E55C56" w14:paraId="4D49E9D0" w14:textId="77777777" w:rsidTr="001C4B89">
        <w:trPr>
          <w:trHeight w:val="11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C105"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6BCCD"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¿Para quién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D21A" w14:textId="7B36A125" w:rsidR="00924260" w:rsidRPr="00924260" w:rsidRDefault="00924260" w:rsidP="00924260">
            <w:pPr>
              <w:shd w:val="clear" w:color="auto" w:fill="FFFFFF"/>
              <w:spacing w:before="240" w:after="6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Se hará para las personas que necesitan desplazarse de un lugar a otro, como son los estudiantes, trabajadores, empresarios</w:t>
            </w:r>
            <w:r w:rsidR="001C4B89">
              <w:rPr>
                <w:rFonts w:eastAsia="Times New Roman" w:cs="Times New Roman"/>
                <w:color w:val="000000"/>
                <w:szCs w:val="28"/>
                <w:lang w:val="es-PE" w:eastAsia="es-PE"/>
              </w:rPr>
              <w:t>.</w:t>
            </w:r>
          </w:p>
        </w:tc>
      </w:tr>
      <w:tr w:rsidR="00924260" w:rsidRPr="00E55C56" w14:paraId="5A9064E1" w14:textId="77777777" w:rsidTr="00924260">
        <w:trPr>
          <w:trHeight w:val="10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BD83"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021D"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¿Cuándo el cliente usará la aplicación?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EB51" w14:textId="4AADA7C9" w:rsidR="00924260" w:rsidRPr="00924260" w:rsidRDefault="00924260" w:rsidP="001C4B89">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El cliente lo usará en el momento en que necesite movilizarse, ya sea por emergencia, por trabajo o estudio. </w:t>
            </w:r>
          </w:p>
        </w:tc>
      </w:tr>
      <w:tr w:rsidR="00924260" w:rsidRPr="00E55C56" w14:paraId="2A0FBDA6" w14:textId="77777777" w:rsidTr="00924260">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AFF80"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C3B1"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¿Dónde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83040" w14:textId="5BE061E0"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La aplicación se extendería para usar en todo el </w:t>
            </w:r>
            <w:r w:rsidR="00CA58D5" w:rsidRPr="00924260">
              <w:rPr>
                <w:rFonts w:eastAsia="Times New Roman" w:cs="Times New Roman"/>
                <w:color w:val="000000"/>
                <w:szCs w:val="28"/>
                <w:lang w:val="es-PE" w:eastAsia="es-PE"/>
              </w:rPr>
              <w:t>mundo,</w:t>
            </w:r>
            <w:r w:rsidRPr="00924260">
              <w:rPr>
                <w:rFonts w:eastAsia="Times New Roman" w:cs="Times New Roman"/>
                <w:color w:val="000000"/>
                <w:szCs w:val="28"/>
                <w:lang w:val="es-PE" w:eastAsia="es-PE"/>
              </w:rPr>
              <w:t xml:space="preserve"> pero inicialmente iniciando en Perú para buscar la aceptación del público con el fin de seguir expandiéndose a otros destinos.</w:t>
            </w:r>
          </w:p>
        </w:tc>
      </w:tr>
      <w:tr w:rsidR="00924260" w:rsidRPr="00E55C56" w14:paraId="720D65F0" w14:textId="77777777" w:rsidTr="0092426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EB5E33" w14:textId="77777777" w:rsidR="00924260" w:rsidRPr="00924260" w:rsidRDefault="00924260" w:rsidP="00924260">
            <w:pPr>
              <w:spacing w:after="0" w:line="240" w:lineRule="auto"/>
              <w:rPr>
                <w:rFonts w:eastAsia="Times New Roman" w:cs="Times New Roman"/>
                <w:color w:val="000000"/>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9CA6"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¿Dónde surge el problema?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B6925" w14:textId="5753A3E9" w:rsidR="00924260" w:rsidRPr="00924260" w:rsidRDefault="001C4B89" w:rsidP="00924260">
            <w:pPr>
              <w:spacing w:after="0" w:line="240" w:lineRule="auto"/>
              <w:rPr>
                <w:rFonts w:eastAsia="Times New Roman" w:cs="Times New Roman"/>
                <w:color w:val="000000"/>
                <w:szCs w:val="28"/>
                <w:lang w:val="es-PE" w:eastAsia="es-PE"/>
              </w:rPr>
            </w:pPr>
            <w:r>
              <w:rPr>
                <w:rFonts w:eastAsia="Times New Roman" w:cs="Times New Roman"/>
                <w:color w:val="000000"/>
                <w:szCs w:val="28"/>
                <w:lang w:val="es-PE" w:eastAsia="es-PE"/>
              </w:rPr>
              <w:t>S</w:t>
            </w:r>
            <w:r w:rsidR="00924260" w:rsidRPr="00924260">
              <w:rPr>
                <w:rFonts w:eastAsia="Times New Roman" w:cs="Times New Roman"/>
                <w:color w:val="000000"/>
                <w:szCs w:val="28"/>
                <w:lang w:val="es-PE" w:eastAsia="es-PE"/>
              </w:rPr>
              <w:t xml:space="preserve">urge en base a las aglomeraciones de las vías más concurridas de la ciudad. Dado que el grado de concurrencia en dichas zonas es bastante alto, produciendo largas colas de espera durante los </w:t>
            </w:r>
            <w:r w:rsidR="00CA58D5" w:rsidRPr="00924260">
              <w:rPr>
                <w:rFonts w:eastAsia="Times New Roman" w:cs="Times New Roman"/>
                <w:color w:val="000000"/>
                <w:szCs w:val="28"/>
                <w:lang w:val="es-PE" w:eastAsia="es-PE"/>
              </w:rPr>
              <w:t>Rush</w:t>
            </w:r>
            <w:r w:rsidR="00924260" w:rsidRPr="00924260">
              <w:rPr>
                <w:rFonts w:eastAsia="Times New Roman" w:cs="Times New Roman"/>
                <w:color w:val="000000"/>
                <w:szCs w:val="28"/>
                <w:lang w:val="es-PE" w:eastAsia="es-PE"/>
              </w:rPr>
              <w:t xml:space="preserve"> hour, y consecuentemente, el tráfico se incrementa.</w:t>
            </w:r>
          </w:p>
        </w:tc>
      </w:tr>
      <w:tr w:rsidR="00924260" w:rsidRPr="00E55C56" w14:paraId="5F38D5BC" w14:textId="77777777" w:rsidTr="00924260">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9C8E"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HOW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AA83"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¿Cómo se hará?</w:t>
            </w:r>
          </w:p>
          <w:p w14:paraId="3E401C89" w14:textId="77777777" w:rsidR="00924260" w:rsidRPr="00924260" w:rsidRDefault="00924260" w:rsidP="00924260">
            <w:pPr>
              <w:spacing w:after="0" w:line="240" w:lineRule="auto"/>
              <w:rPr>
                <w:rFonts w:eastAsia="Times New Roman" w:cs="Times New Roman"/>
                <w:color w:val="000000"/>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8F68" w14:textId="55E0A738"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El usuario utilizará la aplicación</w:t>
            </w:r>
            <w:r w:rsidR="001C4B89">
              <w:rPr>
                <w:rFonts w:eastAsia="Times New Roman" w:cs="Times New Roman"/>
                <w:color w:val="000000"/>
                <w:szCs w:val="28"/>
                <w:lang w:val="es-PE" w:eastAsia="es-PE"/>
              </w:rPr>
              <w:t xml:space="preserve"> de descarga gratuita</w:t>
            </w:r>
            <w:r w:rsidRPr="00924260">
              <w:rPr>
                <w:rFonts w:eastAsia="Times New Roman" w:cs="Times New Roman"/>
                <w:color w:val="000000"/>
                <w:szCs w:val="28"/>
                <w:lang w:val="es-PE" w:eastAsia="es-PE"/>
              </w:rPr>
              <w:t xml:space="preserve"> mediante un dispositivo</w:t>
            </w:r>
            <w:r w:rsidR="001C4B89">
              <w:rPr>
                <w:rFonts w:eastAsia="Times New Roman" w:cs="Times New Roman"/>
                <w:color w:val="000000"/>
                <w:szCs w:val="28"/>
                <w:lang w:val="es-PE" w:eastAsia="es-PE"/>
              </w:rPr>
              <w:t xml:space="preserve"> tecnológico</w:t>
            </w:r>
            <w:r w:rsidRPr="00924260">
              <w:rPr>
                <w:rFonts w:eastAsia="Times New Roman" w:cs="Times New Roman"/>
                <w:color w:val="000000"/>
                <w:szCs w:val="28"/>
                <w:lang w:val="es-PE" w:eastAsia="es-PE"/>
              </w:rPr>
              <w:t xml:space="preserve"> visualizando las rutas disponibles para tener un </w:t>
            </w:r>
            <w:r w:rsidR="001C4B89">
              <w:rPr>
                <w:rFonts w:eastAsia="Times New Roman" w:cs="Times New Roman"/>
                <w:color w:val="000000"/>
                <w:szCs w:val="28"/>
                <w:lang w:val="es-PE" w:eastAsia="es-PE"/>
              </w:rPr>
              <w:t>mejor</w:t>
            </w:r>
            <w:r w:rsidRPr="00924260">
              <w:rPr>
                <w:rFonts w:eastAsia="Times New Roman" w:cs="Times New Roman"/>
                <w:color w:val="000000"/>
                <w:szCs w:val="28"/>
                <w:lang w:val="es-PE" w:eastAsia="es-PE"/>
              </w:rPr>
              <w:t xml:space="preserve"> manejo de su tiempo.</w:t>
            </w:r>
          </w:p>
          <w:p w14:paraId="03F1683E" w14:textId="77777777" w:rsidR="00924260" w:rsidRPr="00924260" w:rsidRDefault="00924260" w:rsidP="00924260">
            <w:pPr>
              <w:spacing w:after="0" w:line="240" w:lineRule="auto"/>
              <w:rPr>
                <w:rFonts w:eastAsia="Times New Roman" w:cs="Times New Roman"/>
                <w:color w:val="000000"/>
                <w:szCs w:val="28"/>
                <w:lang w:val="es-PE" w:eastAsia="es-PE"/>
              </w:rPr>
            </w:pPr>
          </w:p>
        </w:tc>
      </w:tr>
      <w:tr w:rsidR="00924260" w:rsidRPr="006B1B89" w14:paraId="6548A02F" w14:textId="77777777" w:rsidTr="0092426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6C6484" w14:textId="77777777" w:rsidR="00924260" w:rsidRPr="00924260" w:rsidRDefault="00924260" w:rsidP="00924260">
            <w:pPr>
              <w:spacing w:after="0" w:line="240" w:lineRule="auto"/>
              <w:rPr>
                <w:rFonts w:eastAsia="Times New Roman" w:cs="Times New Roman"/>
                <w:color w:val="000000"/>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DFEA" w14:textId="433ACA7F"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¿Cómo conocerán </w:t>
            </w:r>
            <w:r w:rsidR="00CA58D5" w:rsidRPr="00924260">
              <w:rPr>
                <w:rFonts w:eastAsia="Times New Roman" w:cs="Times New Roman"/>
                <w:color w:val="000000"/>
                <w:szCs w:val="28"/>
                <w:lang w:val="es-PE" w:eastAsia="es-PE"/>
              </w:rPr>
              <w:t>nuestro startup</w:t>
            </w:r>
            <w:r w:rsidRPr="00924260">
              <w:rPr>
                <w:rFonts w:eastAsia="Times New Roman" w:cs="Times New Roman"/>
                <w:color w:val="000000"/>
                <w:szCs w:val="28"/>
                <w:lang w:val="es-PE"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2E42E" w14:textId="2257DD4D"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A través de publicidad en los medios de transportes y avisos publicitarios en avenidas principales. Así también, anuncios en </w:t>
            </w:r>
            <w:r w:rsidR="001C4B89">
              <w:rPr>
                <w:rFonts w:eastAsia="Times New Roman" w:cs="Times New Roman"/>
                <w:color w:val="000000"/>
                <w:szCs w:val="28"/>
                <w:lang w:val="es-PE" w:eastAsia="es-PE"/>
              </w:rPr>
              <w:t>p</w:t>
            </w:r>
            <w:r w:rsidRPr="00924260">
              <w:rPr>
                <w:rFonts w:eastAsia="Times New Roman" w:cs="Times New Roman"/>
                <w:color w:val="000000"/>
                <w:szCs w:val="28"/>
                <w:lang w:val="es-PE" w:eastAsia="es-PE"/>
              </w:rPr>
              <w:t>áginas web</w:t>
            </w:r>
            <w:r w:rsidR="001C4B89">
              <w:rPr>
                <w:rFonts w:eastAsia="Times New Roman" w:cs="Times New Roman"/>
                <w:color w:val="000000"/>
                <w:szCs w:val="28"/>
                <w:lang w:val="es-PE" w:eastAsia="es-PE"/>
              </w:rPr>
              <w:t xml:space="preserve"> y redes sociales.</w:t>
            </w:r>
          </w:p>
        </w:tc>
      </w:tr>
      <w:tr w:rsidR="00924260" w:rsidRPr="00E55C56" w14:paraId="555875C0" w14:textId="77777777" w:rsidTr="00924260">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256F"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lastRenderedPageBreak/>
              <w:t>HOW MUCH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DE8D" w14:textId="77777777" w:rsidR="00924260" w:rsidRPr="00924260" w:rsidRDefault="00924260" w:rsidP="001C4B89">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¿Cuánto costará?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AF26"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 La aplicación móvil será gratis con todas sus funciones importantes, tal vez más adelante se agregarán más funciones premium, en donde ya tendrá un costo para poder usarlos. </w:t>
            </w:r>
          </w:p>
          <w:p w14:paraId="0D501C40" w14:textId="77777777" w:rsidR="00924260" w:rsidRPr="00924260" w:rsidRDefault="00924260" w:rsidP="00924260">
            <w:pPr>
              <w:spacing w:after="0" w:line="240" w:lineRule="auto"/>
              <w:rPr>
                <w:rFonts w:eastAsia="Times New Roman" w:cs="Times New Roman"/>
                <w:color w:val="000000"/>
                <w:szCs w:val="28"/>
                <w:lang w:val="es-PE" w:eastAsia="es-PE"/>
              </w:rPr>
            </w:pPr>
          </w:p>
        </w:tc>
      </w:tr>
      <w:tr w:rsidR="00924260" w:rsidRPr="00E55C56" w14:paraId="336722C1" w14:textId="77777777" w:rsidTr="00924260">
        <w:trPr>
          <w:trHeight w:val="6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A30ED"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WHY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B656" w14:textId="77777777" w:rsidR="00924260" w:rsidRPr="00924260" w:rsidRDefault="00924260" w:rsidP="00924260">
            <w:pPr>
              <w:spacing w:after="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¿Por qué se hará?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CA9A" w14:textId="19C71EA0" w:rsidR="00924260" w:rsidRPr="00924260" w:rsidRDefault="00924260" w:rsidP="00924260">
            <w:pPr>
              <w:shd w:val="clear" w:color="auto" w:fill="FFFFFF"/>
              <w:spacing w:before="240" w:after="60" w:line="240" w:lineRule="auto"/>
              <w:rPr>
                <w:rFonts w:eastAsia="Times New Roman" w:cs="Times New Roman"/>
                <w:color w:val="000000"/>
                <w:szCs w:val="28"/>
                <w:lang w:val="es-PE" w:eastAsia="es-PE"/>
              </w:rPr>
            </w:pPr>
            <w:r w:rsidRPr="00924260">
              <w:rPr>
                <w:rFonts w:eastAsia="Times New Roman" w:cs="Times New Roman"/>
                <w:color w:val="000000"/>
                <w:szCs w:val="28"/>
                <w:lang w:val="es-PE" w:eastAsia="es-PE"/>
              </w:rPr>
              <w:t xml:space="preserve">Por el </w:t>
            </w:r>
            <w:r w:rsidR="00CA58D5" w:rsidRPr="00924260">
              <w:rPr>
                <w:rFonts w:eastAsia="Times New Roman" w:cs="Times New Roman"/>
                <w:color w:val="000000"/>
                <w:szCs w:val="28"/>
                <w:lang w:val="es-PE" w:eastAsia="es-PE"/>
              </w:rPr>
              <w:t>tráfico</w:t>
            </w:r>
            <w:r w:rsidRPr="00924260">
              <w:rPr>
                <w:rFonts w:eastAsia="Times New Roman" w:cs="Times New Roman"/>
                <w:color w:val="000000"/>
                <w:szCs w:val="28"/>
                <w:lang w:val="es-PE" w:eastAsia="es-PE"/>
              </w:rPr>
              <w:t xml:space="preserve"> y la delincuencia en nuestro </w:t>
            </w:r>
            <w:r w:rsidR="001C4B89">
              <w:rPr>
                <w:rFonts w:eastAsia="Times New Roman" w:cs="Times New Roman"/>
                <w:color w:val="000000"/>
                <w:szCs w:val="28"/>
                <w:lang w:val="es-PE" w:eastAsia="es-PE"/>
              </w:rPr>
              <w:t>país. Esta aplicación</w:t>
            </w:r>
            <w:r w:rsidRPr="00924260">
              <w:rPr>
                <w:rFonts w:eastAsia="Times New Roman" w:cs="Times New Roman"/>
                <w:color w:val="000000"/>
                <w:szCs w:val="28"/>
                <w:lang w:val="es-PE" w:eastAsia="es-PE"/>
              </w:rPr>
              <w:t xml:space="preserve"> ayudará a mejorar la situación de transporte de nuestro país.</w:t>
            </w:r>
          </w:p>
        </w:tc>
      </w:tr>
    </w:tbl>
    <w:p w14:paraId="16AD116B" w14:textId="69F0B432" w:rsidR="00DB4365" w:rsidRDefault="00DB4365" w:rsidP="00924260">
      <w:pPr>
        <w:spacing w:after="0" w:line="240" w:lineRule="auto"/>
        <w:rPr>
          <w:rFonts w:ascii="Times New Roman" w:eastAsia="Times New Roman" w:hAnsi="Times New Roman" w:cs="Times New Roman"/>
          <w:color w:val="auto"/>
          <w:sz w:val="24"/>
          <w:szCs w:val="24"/>
          <w:lang w:val="es-PE" w:eastAsia="es-PE"/>
        </w:rPr>
      </w:pPr>
    </w:p>
    <w:p w14:paraId="523DCCB6" w14:textId="77777777" w:rsidR="00DB4365" w:rsidRDefault="00DB4365">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38EFFE04" w14:textId="77777777" w:rsidR="00924260" w:rsidRPr="00924260" w:rsidRDefault="00924260" w:rsidP="00924260">
      <w:pPr>
        <w:spacing w:after="0" w:line="240" w:lineRule="auto"/>
        <w:rPr>
          <w:rFonts w:ascii="Times New Roman" w:eastAsia="Times New Roman" w:hAnsi="Times New Roman" w:cs="Times New Roman"/>
          <w:color w:val="auto"/>
          <w:sz w:val="24"/>
          <w:szCs w:val="24"/>
          <w:lang w:val="es-PE" w:eastAsia="es-PE"/>
        </w:rPr>
      </w:pPr>
    </w:p>
    <w:p w14:paraId="6B9865E2" w14:textId="12BD7E6F" w:rsidR="00924260" w:rsidRPr="00924260" w:rsidRDefault="00924260" w:rsidP="00B4784F">
      <w:pPr>
        <w:pStyle w:val="Ttulo3"/>
        <w:rPr>
          <w:rFonts w:eastAsiaTheme="minorEastAsia"/>
          <w:lang w:val="es-PE"/>
        </w:rPr>
      </w:pPr>
      <w:bookmarkStart w:id="8" w:name="_Toc133875261"/>
      <w:r>
        <w:rPr>
          <w:rFonts w:eastAsiaTheme="minorEastAsia"/>
          <w:lang w:val="es-PE"/>
        </w:rPr>
        <w:t xml:space="preserve">Lean UX </w:t>
      </w:r>
      <w:r w:rsidR="00AF60B9">
        <w:rPr>
          <w:rFonts w:eastAsiaTheme="minorEastAsia"/>
          <w:lang w:val="es-PE"/>
        </w:rPr>
        <w:t>Process</w:t>
      </w:r>
      <w:bookmarkEnd w:id="8"/>
    </w:p>
    <w:p w14:paraId="43058A34" w14:textId="54702AE5" w:rsidR="0043230D" w:rsidRPr="0043230D" w:rsidRDefault="00AF60B9" w:rsidP="0043230D">
      <w:pPr>
        <w:pStyle w:val="Ttulo4"/>
        <w:rPr>
          <w:rFonts w:eastAsiaTheme="minorEastAsia"/>
          <w:lang w:val="es-PE"/>
        </w:rPr>
      </w:pPr>
      <w:bookmarkStart w:id="9" w:name="_Toc133875262"/>
      <w:r>
        <w:rPr>
          <w:rFonts w:eastAsiaTheme="minorEastAsia"/>
          <w:lang w:val="es-PE"/>
        </w:rPr>
        <w:t>Lean UX Pro</w:t>
      </w:r>
      <w:r w:rsidR="0043230D">
        <w:rPr>
          <w:rFonts w:eastAsiaTheme="minorEastAsia"/>
          <w:lang w:val="es-PE"/>
        </w:rPr>
        <w:t>blem Statements</w:t>
      </w:r>
      <w:bookmarkEnd w:id="9"/>
    </w:p>
    <w:p w14:paraId="2C4A33E8"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b/>
          <w:bCs/>
          <w:color w:val="000000"/>
          <w:szCs w:val="28"/>
          <w:lang w:val="es-PE" w:eastAsia="es-PE"/>
        </w:rPr>
        <w:t>Problem Statement 1</w:t>
      </w:r>
    </w:p>
    <w:p w14:paraId="35B6117D"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Nuestro servicio ofrece ayudar a los usuarios a ahorrar tiempo y esfuerzo al planificar sus desplazamientos en transporte público, lo cual satisface a aquellas personas que usan el transporte público en su vida diaria. </w:t>
      </w:r>
    </w:p>
    <w:p w14:paraId="24C9C9D2" w14:textId="047E2F34"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br/>
        <w:t xml:space="preserve">Hemos observado que hay usuarios que se les dificulta ingresar a aplicativo, mayormente aquellas personas que no están al tanto de las actualizaciones y demás, es por ello </w:t>
      </w:r>
      <w:r w:rsidR="00D162CD" w:rsidRPr="001379C2">
        <w:rPr>
          <w:rFonts w:ascii="Zizou Slab Medium" w:eastAsia="Times New Roman" w:hAnsi="Zizou Slab Medium" w:cs="Times New Roman"/>
          <w:color w:val="000000"/>
          <w:szCs w:val="28"/>
          <w:lang w:val="es-PE" w:eastAsia="es-PE"/>
        </w:rPr>
        <w:t>por lo que</w:t>
      </w:r>
      <w:r w:rsidRPr="001379C2">
        <w:rPr>
          <w:rFonts w:ascii="Zizou Slab Medium" w:eastAsia="Times New Roman" w:hAnsi="Zizou Slab Medium" w:cs="Times New Roman"/>
          <w:color w:val="000000"/>
          <w:szCs w:val="28"/>
          <w:lang w:val="es-PE" w:eastAsia="es-PE"/>
        </w:rPr>
        <w:t xml:space="preserve"> las actualizaciones se realizarán de manera automática siempre y cuando el usuario haya dado los permisos necesarios en su dispositivo.</w:t>
      </w:r>
    </w:p>
    <w:p w14:paraId="6C5035DC"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5C2F1814"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¿Cómo facilitar el uso y mejoras del aplicativo a los usuarios?</w:t>
      </w:r>
    </w:p>
    <w:p w14:paraId="15BBAB7B"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5BAE5CF5"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b/>
          <w:bCs/>
          <w:color w:val="000000"/>
          <w:szCs w:val="28"/>
          <w:lang w:val="es-PE" w:eastAsia="es-PE"/>
        </w:rPr>
        <w:t>Problem Statement 2</w:t>
      </w:r>
    </w:p>
    <w:p w14:paraId="4B310396"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Nuestro servicio mejora el tiempo de espera de los usuarios al buscar un transporte público, además de trazar rutas alternativas si es que sucede algún inconveniente durante el transporte.</w:t>
      </w:r>
    </w:p>
    <w:p w14:paraId="32637081"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2BDFC4A1"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Hemos observado que los usuarios no se sienten satisfechos con el aplicativo, ya que siempre tienen que estar visualizando sus dispositivos para verificar que sí llegó su transporte o sí hay transporte disponible para sus destinos. Por ello hemos decidido que el aplicativo dé notificaciones siempre y cuando el transporte de la persona ya esté listo.</w:t>
      </w:r>
    </w:p>
    <w:p w14:paraId="42871E11" w14:textId="77777777" w:rsidR="001379C2" w:rsidRPr="001379C2" w:rsidRDefault="001379C2" w:rsidP="001379C2">
      <w:pPr>
        <w:spacing w:after="0" w:line="240" w:lineRule="auto"/>
        <w:rPr>
          <w:rFonts w:ascii="Zizou Slab Medium" w:eastAsia="Times New Roman" w:hAnsi="Zizou Slab Medium" w:cs="Times New Roman"/>
          <w:color w:val="auto"/>
          <w:szCs w:val="28"/>
          <w:lang w:val="es-PE" w:eastAsia="es-PE"/>
        </w:rPr>
      </w:pPr>
    </w:p>
    <w:p w14:paraId="54995A40" w14:textId="77777777" w:rsidR="001379C2" w:rsidRPr="001379C2" w:rsidRDefault="001379C2" w:rsidP="001379C2">
      <w:pPr>
        <w:spacing w:after="0" w:line="240" w:lineRule="auto"/>
        <w:ind w:left="720"/>
        <w:rPr>
          <w:rFonts w:ascii="Zizou Slab Medium" w:eastAsia="Times New Roman" w:hAnsi="Zizou Slab Medium" w:cs="Times New Roman"/>
          <w:color w:val="auto"/>
          <w:szCs w:val="28"/>
          <w:lang w:val="es-PE" w:eastAsia="es-PE"/>
        </w:rPr>
      </w:pPr>
      <w:r w:rsidRPr="001379C2">
        <w:rPr>
          <w:rFonts w:ascii="Zizou Slab Medium" w:eastAsia="Times New Roman" w:hAnsi="Zizou Slab Medium" w:cs="Times New Roman"/>
          <w:color w:val="000000"/>
          <w:szCs w:val="28"/>
          <w:lang w:val="es-PE" w:eastAsia="es-PE"/>
        </w:rPr>
        <w:t>¿Cómo evitar los tiempos extensos cuando el cliente busque un transporte?</w:t>
      </w:r>
    </w:p>
    <w:p w14:paraId="47A46011" w14:textId="0B80BE44" w:rsidR="00C755D6" w:rsidRPr="001379C2" w:rsidRDefault="00C07CF9" w:rsidP="00C755D6">
      <w:pPr>
        <w:pStyle w:val="Ttulo4"/>
        <w:rPr>
          <w:rFonts w:eastAsiaTheme="minorEastAsia"/>
          <w:sz w:val="28"/>
          <w:szCs w:val="28"/>
          <w:lang w:val="es-PE"/>
        </w:rPr>
      </w:pPr>
      <w:bookmarkStart w:id="10" w:name="_Toc133875263"/>
      <w:r w:rsidRPr="001379C2">
        <w:rPr>
          <w:rFonts w:eastAsiaTheme="minorEastAsia"/>
          <w:sz w:val="28"/>
          <w:szCs w:val="28"/>
          <w:lang w:val="es-PE"/>
        </w:rPr>
        <w:t>Lean UX Assumptions</w:t>
      </w:r>
      <w:bookmarkEnd w:id="10"/>
    </w:p>
    <w:p w14:paraId="2D16A0B5" w14:textId="6BAB177D" w:rsidR="00C755D6" w:rsidRDefault="00C755D6" w:rsidP="00C755D6">
      <w:pPr>
        <w:pStyle w:val="NormalWeb"/>
        <w:spacing w:before="0" w:beforeAutospacing="0" w:after="0" w:afterAutospacing="0"/>
        <w:ind w:left="1440"/>
        <w:rPr>
          <w:rFonts w:ascii="Zizou Slab Light" w:hAnsi="Zizou Slab Light"/>
          <w:color w:val="000000"/>
          <w:sz w:val="28"/>
          <w:szCs w:val="28"/>
        </w:rPr>
      </w:pPr>
      <w:r>
        <w:rPr>
          <w:rFonts w:ascii="Zizou Slab Light" w:hAnsi="Zizou Slab Light"/>
          <w:color w:val="000000"/>
          <w:sz w:val="28"/>
          <w:szCs w:val="28"/>
        </w:rPr>
        <w:t>Business Assumptions</w:t>
      </w:r>
    </w:p>
    <w:p w14:paraId="6889FD96" w14:textId="650FE024"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Creo que mis clientes necesitan saber que tendremos acceso a sus datos    personales, a su ubicación y que al usar la aplicación se necesitará el uso obligatorio de internet</w:t>
      </w:r>
    </w:p>
    <w:p w14:paraId="10D244C1" w14:textId="77777777"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Estas necesidades se pueden resolver con aceptar los términos y condiciones que solicitaremos al iniciar por primera vez la aplicación.</w:t>
      </w:r>
    </w:p>
    <w:p w14:paraId="6DA44ABF" w14:textId="77777777"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Mis clientes iniciales son estudiantes, trabajadores y personas que no tienen un medio de transporte propio.</w:t>
      </w:r>
    </w:p>
    <w:p w14:paraId="52D468C9" w14:textId="77777777"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lastRenderedPageBreak/>
        <w:t>El valor #1 que mi cliente quiere de mi servicio es que pueda ahorrar su tiempo considerablemente en el momento de esperar el transporte público.</w:t>
      </w:r>
    </w:p>
    <w:p w14:paraId="39C4DA56" w14:textId="77777777"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El cliente también puede adquirir estos beneficios adicionales, como descuentos a partir de cierta cantidad de usos del aplicativo</w:t>
      </w:r>
    </w:p>
    <w:p w14:paraId="4FF8DD9F" w14:textId="77777777"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Voy a adquirir a la mayoría de mis clientes a través de publicidad</w:t>
      </w:r>
    </w:p>
    <w:p w14:paraId="195B0870" w14:textId="0DC8B235"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 xml:space="preserve">Haré dinero a través de anuncios en la página, planes premium y/o membresías para los usuarios que deseen un contexto más específico y el pago por </w:t>
      </w:r>
      <w:r w:rsidR="00CA58D5" w:rsidRPr="00C07CF9">
        <w:rPr>
          <w:rFonts w:ascii="Zizou Slab Light" w:hAnsi="Zizou Slab Light"/>
          <w:color w:val="000000"/>
          <w:sz w:val="28"/>
          <w:szCs w:val="28"/>
        </w:rPr>
        <w:t>clic</w:t>
      </w:r>
      <w:r w:rsidRPr="00C07CF9">
        <w:rPr>
          <w:rFonts w:ascii="Zizou Slab Light" w:hAnsi="Zizou Slab Light"/>
          <w:color w:val="000000"/>
          <w:sz w:val="28"/>
          <w:szCs w:val="28"/>
        </w:rPr>
        <w:t>.</w:t>
      </w:r>
    </w:p>
    <w:p w14:paraId="545F64D6" w14:textId="4645A8D9"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 xml:space="preserve">Mi competencia principal en el mercado serán otros aplicativos que brinden servicio de guía de transporte, por </w:t>
      </w:r>
      <w:r w:rsidR="00CA58D5" w:rsidRPr="00C07CF9">
        <w:rPr>
          <w:rFonts w:ascii="Zizou Slab Light" w:hAnsi="Zizou Slab Light"/>
          <w:color w:val="000000"/>
          <w:sz w:val="28"/>
          <w:szCs w:val="28"/>
        </w:rPr>
        <w:t>ejemplo,</w:t>
      </w:r>
      <w:r w:rsidRPr="00C07CF9">
        <w:rPr>
          <w:rFonts w:ascii="Zizou Slab Light" w:hAnsi="Zizou Slab Light"/>
          <w:color w:val="000000"/>
          <w:sz w:val="28"/>
          <w:szCs w:val="28"/>
        </w:rPr>
        <w:t xml:space="preserve"> Moovit o Waze.</w:t>
      </w:r>
    </w:p>
    <w:p w14:paraId="6AAC4FC3" w14:textId="77777777"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Los venceremos debido a la facilidad de manejo para encontrar la ruta de preferencia del usuario, como también la seguridad de nuestro aplicativo y la amplia relación de líneas de transporte que brindará.</w:t>
      </w:r>
    </w:p>
    <w:p w14:paraId="6F7CECDD" w14:textId="77777777"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Mi mayor riesgo de producto es que el usuario no encuentre la ruta que busca en el aplicativo.</w:t>
      </w:r>
    </w:p>
    <w:p w14:paraId="2697D23F" w14:textId="77777777" w:rsidR="00C07CF9" w:rsidRPr="00C07CF9" w:rsidRDefault="00C07CF9" w:rsidP="00DB4365">
      <w:pPr>
        <w:pStyle w:val="NormalWeb"/>
        <w:numPr>
          <w:ilvl w:val="0"/>
          <w:numId w:val="30"/>
        </w:numPr>
        <w:spacing w:before="0" w:beforeAutospacing="0" w:after="0" w:afterAutospacing="0"/>
        <w:rPr>
          <w:rFonts w:ascii="Zizou Slab Light" w:hAnsi="Zizou Slab Light"/>
          <w:color w:val="000000"/>
          <w:sz w:val="28"/>
          <w:szCs w:val="28"/>
        </w:rPr>
      </w:pPr>
      <w:r w:rsidRPr="00C07CF9">
        <w:rPr>
          <w:rFonts w:ascii="Zizou Slab Light" w:hAnsi="Zizou Slab Light"/>
          <w:color w:val="000000"/>
          <w:sz w:val="28"/>
          <w:szCs w:val="28"/>
        </w:rPr>
        <w:t>Resolveremos esto a través de un aplicativo muy eficaz.</w:t>
      </w:r>
    </w:p>
    <w:p w14:paraId="5161C1EA" w14:textId="77777777" w:rsidR="00C07CF9" w:rsidRPr="00C07CF9" w:rsidRDefault="00C07CF9" w:rsidP="00EB423E">
      <w:pPr>
        <w:pStyle w:val="NormalWeb"/>
        <w:spacing w:before="0" w:beforeAutospacing="0" w:after="0" w:afterAutospacing="0"/>
        <w:ind w:left="720"/>
        <w:rPr>
          <w:rFonts w:ascii="Zizou Slab Light" w:hAnsi="Zizou Slab Light"/>
          <w:color w:val="000000"/>
          <w:sz w:val="28"/>
          <w:szCs w:val="28"/>
        </w:rPr>
      </w:pPr>
    </w:p>
    <w:p w14:paraId="2E591BA1" w14:textId="77777777" w:rsidR="00C07CF9" w:rsidRPr="00C07CF9" w:rsidRDefault="00C07CF9" w:rsidP="00EB423E">
      <w:pPr>
        <w:pStyle w:val="NormalWeb"/>
        <w:spacing w:before="0" w:beforeAutospacing="0" w:after="0" w:afterAutospacing="0"/>
        <w:ind w:left="720"/>
        <w:rPr>
          <w:rFonts w:ascii="Zizou Slab Light" w:hAnsi="Zizou Slab Light"/>
          <w:color w:val="000000"/>
          <w:sz w:val="28"/>
          <w:szCs w:val="28"/>
        </w:rPr>
      </w:pPr>
    </w:p>
    <w:p w14:paraId="2B85BF5D" w14:textId="77777777" w:rsidR="00C07CF9" w:rsidRPr="00C07CF9" w:rsidRDefault="00C07CF9" w:rsidP="00EB423E">
      <w:pPr>
        <w:pStyle w:val="NormalWeb"/>
        <w:spacing w:before="0" w:beforeAutospacing="0" w:after="0" w:afterAutospacing="0"/>
        <w:ind w:left="720"/>
        <w:rPr>
          <w:rFonts w:ascii="Zizou Slab Light" w:hAnsi="Zizou Slab Light"/>
          <w:color w:val="000000"/>
          <w:sz w:val="28"/>
          <w:szCs w:val="28"/>
        </w:rPr>
      </w:pPr>
      <w:r w:rsidRPr="00C07CF9">
        <w:rPr>
          <w:rFonts w:ascii="Zizou Slab Light" w:hAnsi="Zizou Slab Light"/>
          <w:color w:val="000000"/>
          <w:sz w:val="28"/>
          <w:szCs w:val="28"/>
        </w:rPr>
        <w:t>User Assumptions</w:t>
      </w:r>
    </w:p>
    <w:p w14:paraId="450B1E63" w14:textId="77777777" w:rsidR="00C07CF9" w:rsidRPr="00EB423E" w:rsidRDefault="00C07CF9" w:rsidP="00DB4365">
      <w:pPr>
        <w:pStyle w:val="NormalWeb"/>
        <w:numPr>
          <w:ilvl w:val="0"/>
          <w:numId w:val="29"/>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¿Quién es el usuario? </w:t>
      </w:r>
    </w:p>
    <w:p w14:paraId="5699A05E"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Personas que hacen uso del transporte público.</w:t>
      </w:r>
    </w:p>
    <w:p w14:paraId="15DB7A49"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5EAA1F45" w14:textId="5A24DD6D" w:rsidR="00C07CF9" w:rsidRPr="00EB423E" w:rsidRDefault="00C07CF9" w:rsidP="00DB4365">
      <w:pPr>
        <w:pStyle w:val="NormalWeb"/>
        <w:numPr>
          <w:ilvl w:val="0"/>
          <w:numId w:val="29"/>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¿Dónde encaja nuestro producto, en su trabajo o vida?</w:t>
      </w:r>
    </w:p>
    <w:p w14:paraId="3F7E9433" w14:textId="27F2AA4C"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 xml:space="preserve">Encaja </w:t>
      </w:r>
      <w:r w:rsidR="00CA58D5" w:rsidRPr="00EB423E">
        <w:rPr>
          <w:rFonts w:ascii="Zizou Slab Light" w:hAnsi="Zizou Slab Light"/>
          <w:color w:val="000000"/>
          <w:sz w:val="28"/>
          <w:szCs w:val="28"/>
        </w:rPr>
        <w:t>en la</w:t>
      </w:r>
      <w:r w:rsidRPr="00EB423E">
        <w:rPr>
          <w:rFonts w:ascii="Zizou Slab Light" w:hAnsi="Zizou Slab Light"/>
          <w:color w:val="000000"/>
          <w:sz w:val="28"/>
          <w:szCs w:val="28"/>
        </w:rPr>
        <w:t xml:space="preserve"> vida del usuario. Nuestro aplicativo ayudará a organizar sus tiempos y movilizarse en su día a día de manera consciente y segura.</w:t>
      </w:r>
    </w:p>
    <w:p w14:paraId="6022F7A3"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76084536" w14:textId="77777777" w:rsidR="00C07CF9" w:rsidRPr="00EB423E" w:rsidRDefault="00C07CF9" w:rsidP="00DB4365">
      <w:pPr>
        <w:pStyle w:val="NormalWeb"/>
        <w:numPr>
          <w:ilvl w:val="0"/>
          <w:numId w:val="29"/>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¿Qué problemas tiene nuestro producto y cómo se pueden resolver?</w:t>
      </w:r>
    </w:p>
    <w:p w14:paraId="36541CE8" w14:textId="0891982C" w:rsidR="00C07CF9" w:rsidRPr="00EB423E"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 xml:space="preserve">Que no podamos saber </w:t>
      </w:r>
      <w:r w:rsidR="00CA58D5" w:rsidRPr="00EB423E">
        <w:rPr>
          <w:rFonts w:ascii="Zizou Slab Light" w:hAnsi="Zizou Slab Light"/>
          <w:color w:val="000000"/>
          <w:sz w:val="28"/>
          <w:szCs w:val="28"/>
        </w:rPr>
        <w:t>cuándo</w:t>
      </w:r>
      <w:r w:rsidRPr="00EB423E">
        <w:rPr>
          <w:rFonts w:ascii="Zizou Slab Light" w:hAnsi="Zizou Slab Light"/>
          <w:color w:val="000000"/>
          <w:sz w:val="28"/>
          <w:szCs w:val="28"/>
        </w:rPr>
        <w:t xml:space="preserve"> una línea de un </w:t>
      </w:r>
      <w:r w:rsidR="00CA58D5" w:rsidRPr="00EB423E">
        <w:rPr>
          <w:rFonts w:ascii="Zizou Slab Light" w:hAnsi="Zizou Slab Light"/>
          <w:color w:val="000000"/>
          <w:sz w:val="28"/>
          <w:szCs w:val="28"/>
        </w:rPr>
        <w:t>horario</w:t>
      </w:r>
      <w:r w:rsidRPr="00EB423E">
        <w:rPr>
          <w:rFonts w:ascii="Zizou Slab Light" w:hAnsi="Zizou Slab Light"/>
          <w:color w:val="000000"/>
          <w:sz w:val="28"/>
          <w:szCs w:val="28"/>
        </w:rPr>
        <w:t xml:space="preserve"> se malogre o esté en reparación, para esto crearemos una parte de LOGIN para las empresas y registren cada transporte para dar información de ellos.</w:t>
      </w:r>
    </w:p>
    <w:p w14:paraId="53E5C686"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Problemas con la privacidad y seguridad de la aplicación debido a la información que circula dentro de la aplicación (datos personales de los usuarios, empresas de transporte, actividades realizadas, datos de ubicación).</w:t>
      </w:r>
    </w:p>
    <w:p w14:paraId="3EFE6371"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30FDDF24" w14:textId="77777777" w:rsidR="00C07CF9" w:rsidRPr="00EB423E" w:rsidRDefault="00C07CF9" w:rsidP="00DB4365">
      <w:pPr>
        <w:pStyle w:val="NormalWeb"/>
        <w:numPr>
          <w:ilvl w:val="0"/>
          <w:numId w:val="29"/>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¿Cuándo y cómo es usado nuestro producto?</w:t>
      </w:r>
    </w:p>
    <w:p w14:paraId="16664777"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En el momento en el que se necesite, usándose para ahorrar el tiempo de viaje del usuario.</w:t>
      </w:r>
    </w:p>
    <w:p w14:paraId="02F65A55"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6CD05C78" w14:textId="77777777" w:rsidR="00C07CF9" w:rsidRPr="00EB423E" w:rsidRDefault="00C07CF9" w:rsidP="00DB4365">
      <w:pPr>
        <w:pStyle w:val="NormalWeb"/>
        <w:numPr>
          <w:ilvl w:val="0"/>
          <w:numId w:val="29"/>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¿Qué características son importantes?</w:t>
      </w:r>
    </w:p>
    <w:p w14:paraId="1078694C" w14:textId="77777777" w:rsidR="00C07CF9"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Las características más importantes que destacamos de nuestro aplicativo es que se brinde la seguridad necesaria para cada uno de nuestros clientes, además de la facilidad con la que los usuarios pueden acceder a esta APP y que puedan disfrutar de un agradable servicio.</w:t>
      </w:r>
    </w:p>
    <w:p w14:paraId="1210A32B" w14:textId="77777777" w:rsidR="00DB4365" w:rsidRPr="00EB423E" w:rsidRDefault="00DB4365" w:rsidP="00DB4365">
      <w:pPr>
        <w:pStyle w:val="NormalWeb"/>
        <w:spacing w:before="0" w:beforeAutospacing="0" w:after="0" w:afterAutospacing="0"/>
        <w:ind w:left="1440"/>
        <w:rPr>
          <w:rFonts w:ascii="Zizou Slab Light" w:hAnsi="Zizou Slab Light"/>
          <w:color w:val="000000"/>
          <w:sz w:val="28"/>
          <w:szCs w:val="28"/>
        </w:rPr>
      </w:pPr>
    </w:p>
    <w:p w14:paraId="766C4C44" w14:textId="77777777" w:rsidR="00C07CF9" w:rsidRPr="00EB423E" w:rsidRDefault="00C07CF9" w:rsidP="00DB4365">
      <w:pPr>
        <w:pStyle w:val="NormalWeb"/>
        <w:numPr>
          <w:ilvl w:val="0"/>
          <w:numId w:val="29"/>
        </w:numPr>
        <w:spacing w:before="0" w:beforeAutospacing="0" w:after="0" w:afterAutospacing="0"/>
        <w:rPr>
          <w:rFonts w:ascii="Zizou Slab Light" w:hAnsi="Zizou Slab Light"/>
          <w:color w:val="000000"/>
          <w:sz w:val="28"/>
          <w:szCs w:val="28"/>
        </w:rPr>
      </w:pPr>
      <w:r w:rsidRPr="00EB423E">
        <w:rPr>
          <w:rFonts w:ascii="Zizou Slab Light" w:hAnsi="Zizou Slab Light"/>
          <w:color w:val="000000"/>
          <w:sz w:val="28"/>
          <w:szCs w:val="28"/>
        </w:rPr>
        <w:t>¿Cómo debe verse nuestro producto y cómo debe comportarse?</w:t>
      </w:r>
    </w:p>
    <w:p w14:paraId="33B6CDBB" w14:textId="77777777" w:rsidR="00C07CF9" w:rsidRPr="00EB423E" w:rsidRDefault="00C07CF9" w:rsidP="00DB4365">
      <w:pPr>
        <w:pStyle w:val="NormalWeb"/>
        <w:spacing w:before="0" w:beforeAutospacing="0" w:after="0" w:afterAutospacing="0"/>
        <w:ind w:left="1440"/>
        <w:rPr>
          <w:rFonts w:ascii="Zizou Slab Light" w:hAnsi="Zizou Slab Light"/>
          <w:color w:val="000000"/>
          <w:sz w:val="28"/>
          <w:szCs w:val="28"/>
        </w:rPr>
      </w:pPr>
      <w:r w:rsidRPr="00EB423E">
        <w:rPr>
          <w:rFonts w:ascii="Zizou Slab Light" w:hAnsi="Zizou Slab Light"/>
          <w:color w:val="000000"/>
          <w:sz w:val="28"/>
          <w:szCs w:val="28"/>
        </w:rPr>
        <w:t>Nuestro producto debe verse con una interfaz de usuario intuitiva, con un diseño atractivo y que dé una información clara y concisa. Debe comportarse de una manera sencilla y rápida, para que el usuario pueda utilizarla fácilmente.</w:t>
      </w:r>
    </w:p>
    <w:p w14:paraId="7B1CDB83" w14:textId="1D1E2B53" w:rsidR="00C97183" w:rsidRPr="005505DE" w:rsidRDefault="005505DE" w:rsidP="005505DE">
      <w:pPr>
        <w:spacing w:after="200"/>
        <w:rPr>
          <w:rFonts w:eastAsia="Times New Roman" w:cs="Times New Roman"/>
          <w:color w:val="000000"/>
          <w:szCs w:val="28"/>
          <w:lang w:val="es-PE" w:eastAsia="es-PE"/>
        </w:rPr>
      </w:pPr>
      <w:r w:rsidRPr="00355283">
        <w:rPr>
          <w:color w:val="000000"/>
          <w:szCs w:val="28"/>
          <w:lang w:val="es-PE"/>
        </w:rPr>
        <w:br w:type="page"/>
      </w:r>
    </w:p>
    <w:p w14:paraId="5984A8D9" w14:textId="3669B289" w:rsidR="000C3E5D" w:rsidRPr="0043230D" w:rsidRDefault="000C3E5D" w:rsidP="000C3E5D">
      <w:pPr>
        <w:pStyle w:val="Ttulo4"/>
        <w:rPr>
          <w:rFonts w:eastAsiaTheme="minorEastAsia"/>
          <w:lang w:val="es-PE"/>
        </w:rPr>
      </w:pPr>
      <w:bookmarkStart w:id="11" w:name="_Toc133875264"/>
      <w:r>
        <w:rPr>
          <w:rFonts w:eastAsiaTheme="minorEastAsia"/>
          <w:lang w:val="es-PE"/>
        </w:rPr>
        <w:lastRenderedPageBreak/>
        <w:t>Lean UX Hypothesis Statements</w:t>
      </w:r>
      <w:bookmarkEnd w:id="11"/>
    </w:p>
    <w:p w14:paraId="6603631B" w14:textId="13E895A4"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Creemos que</w:t>
      </w:r>
      <w:r w:rsidRPr="009B6FDF">
        <w:rPr>
          <w:rFonts w:ascii="Zizou Slab Light" w:hAnsi="Zizou Slab Light"/>
          <w:color w:val="000000"/>
          <w:sz w:val="28"/>
          <w:szCs w:val="28"/>
        </w:rPr>
        <w:t xml:space="preserve"> nuestra aplicación brindará una solución de guía a los usuarios que estén interesados en llegar a su destino con rapidez y </w:t>
      </w:r>
      <w:r w:rsidR="00CA58D5" w:rsidRPr="009B6FDF">
        <w:rPr>
          <w:rFonts w:ascii="Zizou Slab Light" w:hAnsi="Zizou Slab Light"/>
          <w:color w:val="000000"/>
          <w:sz w:val="28"/>
          <w:szCs w:val="28"/>
        </w:rPr>
        <w:t>seguridad.</w:t>
      </w:r>
    </w:p>
    <w:p w14:paraId="2AFE01AA"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p>
    <w:p w14:paraId="6D929E16"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Sabremos que</w:t>
      </w:r>
      <w:r w:rsidRPr="009B6FDF">
        <w:rPr>
          <w:rFonts w:ascii="Zizou Slab Light" w:hAnsi="Zizou Slab Light"/>
          <w:color w:val="000000"/>
          <w:sz w:val="28"/>
          <w:szCs w:val="28"/>
        </w:rPr>
        <w:t xml:space="preserve"> hemos tenido éxito.</w:t>
      </w:r>
    </w:p>
    <w:p w14:paraId="2CC7AF33"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p>
    <w:p w14:paraId="0398FF16"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Cuando veamos</w:t>
      </w:r>
      <w:r w:rsidRPr="009B6FDF">
        <w:rPr>
          <w:rFonts w:ascii="Zizou Slab Light" w:hAnsi="Zizou Slab Light"/>
          <w:color w:val="000000"/>
          <w:sz w:val="28"/>
          <w:szCs w:val="28"/>
        </w:rPr>
        <w:t xml:space="preserve"> un incremento en el número de usuarios en nuestro aplicativo.</w:t>
      </w:r>
    </w:p>
    <w:p w14:paraId="1F7EB461" w14:textId="77777777" w:rsidR="009B6FDF" w:rsidRDefault="009B6FDF" w:rsidP="00EB423E">
      <w:pPr>
        <w:pStyle w:val="NormalWeb"/>
        <w:spacing w:before="0" w:beforeAutospacing="0" w:after="0" w:afterAutospacing="0"/>
        <w:ind w:left="720"/>
        <w:rPr>
          <w:rFonts w:ascii="Zizou Slab Light" w:hAnsi="Zizou Slab Light"/>
          <w:color w:val="000000"/>
          <w:sz w:val="28"/>
          <w:szCs w:val="28"/>
        </w:rPr>
      </w:pPr>
    </w:p>
    <w:p w14:paraId="4FD14021" w14:textId="77777777" w:rsidR="00DB4365" w:rsidRPr="009B6FDF" w:rsidRDefault="00DB4365" w:rsidP="00EB423E">
      <w:pPr>
        <w:pStyle w:val="NormalWeb"/>
        <w:spacing w:before="0" w:beforeAutospacing="0" w:after="0" w:afterAutospacing="0"/>
        <w:ind w:left="720"/>
        <w:rPr>
          <w:rFonts w:ascii="Zizou Slab Light" w:hAnsi="Zizou Slab Light"/>
          <w:color w:val="000000"/>
          <w:sz w:val="28"/>
          <w:szCs w:val="28"/>
        </w:rPr>
      </w:pPr>
    </w:p>
    <w:p w14:paraId="5ADAA85B"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Creemos que</w:t>
      </w:r>
      <w:r w:rsidRPr="009B6FDF">
        <w:rPr>
          <w:rFonts w:ascii="Zizou Slab Light" w:hAnsi="Zizou Slab Light"/>
          <w:color w:val="000000"/>
          <w:sz w:val="28"/>
          <w:szCs w:val="28"/>
        </w:rPr>
        <w:t xml:space="preserve"> usar alertas de llegada y salida de buses ayudaría al usuario a poder orientarse y esperar de forma moderada el transporte que utilizará.</w:t>
      </w:r>
    </w:p>
    <w:p w14:paraId="117990F7"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p>
    <w:p w14:paraId="7FBB0867"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Sabremos que</w:t>
      </w:r>
      <w:r w:rsidRPr="009B6FDF">
        <w:rPr>
          <w:rFonts w:ascii="Zizou Slab Light" w:hAnsi="Zizou Slab Light"/>
          <w:color w:val="000000"/>
          <w:sz w:val="28"/>
          <w:szCs w:val="28"/>
        </w:rPr>
        <w:t xml:space="preserve"> hemos tenido éxito.</w:t>
      </w:r>
    </w:p>
    <w:p w14:paraId="453E4BDB"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p>
    <w:p w14:paraId="01F0F4E4"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Cuando veamos</w:t>
      </w:r>
      <w:r w:rsidRPr="009B6FDF">
        <w:rPr>
          <w:rFonts w:ascii="Zizou Slab Light" w:hAnsi="Zizou Slab Light"/>
          <w:color w:val="000000"/>
          <w:sz w:val="28"/>
          <w:szCs w:val="28"/>
        </w:rPr>
        <w:t xml:space="preserve"> un 10% de reducción en las filas de espera en los paraderos.</w:t>
      </w:r>
    </w:p>
    <w:p w14:paraId="13EF8AA0" w14:textId="77777777" w:rsidR="009B6FDF" w:rsidRDefault="009B6FDF" w:rsidP="00EB423E">
      <w:pPr>
        <w:pStyle w:val="NormalWeb"/>
        <w:spacing w:before="0" w:beforeAutospacing="0" w:after="0" w:afterAutospacing="0"/>
        <w:ind w:left="720"/>
        <w:rPr>
          <w:rFonts w:ascii="Zizou Slab Light" w:hAnsi="Zizou Slab Light"/>
          <w:color w:val="000000"/>
          <w:sz w:val="28"/>
          <w:szCs w:val="28"/>
        </w:rPr>
      </w:pPr>
    </w:p>
    <w:p w14:paraId="7E19A11F" w14:textId="77777777" w:rsidR="00DB4365" w:rsidRPr="009B6FDF" w:rsidRDefault="00DB4365" w:rsidP="00EB423E">
      <w:pPr>
        <w:pStyle w:val="NormalWeb"/>
        <w:spacing w:before="0" w:beforeAutospacing="0" w:after="0" w:afterAutospacing="0"/>
        <w:ind w:left="720"/>
        <w:rPr>
          <w:rFonts w:ascii="Zizou Slab Light" w:hAnsi="Zizou Slab Light"/>
          <w:color w:val="000000"/>
          <w:sz w:val="28"/>
          <w:szCs w:val="28"/>
        </w:rPr>
      </w:pPr>
    </w:p>
    <w:p w14:paraId="67A5CDA7" w14:textId="054595CB"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Creemos que</w:t>
      </w:r>
      <w:r w:rsidRPr="009B6FDF">
        <w:rPr>
          <w:rFonts w:ascii="Zizou Slab Light" w:hAnsi="Zizou Slab Light"/>
          <w:color w:val="000000"/>
          <w:sz w:val="28"/>
          <w:szCs w:val="28"/>
        </w:rPr>
        <w:t xml:space="preserve"> los usuarios sentirán se sentirán cómodos con el uso del aplicativo; </w:t>
      </w:r>
      <w:r w:rsidR="00CA58D5" w:rsidRPr="009B6FDF">
        <w:rPr>
          <w:rFonts w:ascii="Zizou Slab Light" w:hAnsi="Zizou Slab Light"/>
          <w:color w:val="000000"/>
          <w:sz w:val="28"/>
          <w:szCs w:val="28"/>
        </w:rPr>
        <w:t>además, reducirá</w:t>
      </w:r>
      <w:r w:rsidRPr="009B6FDF">
        <w:rPr>
          <w:rFonts w:ascii="Zizou Slab Light" w:hAnsi="Zizou Slab Light"/>
          <w:color w:val="000000"/>
          <w:sz w:val="28"/>
          <w:szCs w:val="28"/>
        </w:rPr>
        <w:t xml:space="preserve"> el tiempo de espera en las estaciones.</w:t>
      </w:r>
    </w:p>
    <w:p w14:paraId="5ECF72FB"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p>
    <w:p w14:paraId="577AF5ED"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Sabremos que</w:t>
      </w:r>
      <w:r w:rsidRPr="009B6FDF">
        <w:rPr>
          <w:rFonts w:ascii="Zizou Slab Light" w:hAnsi="Zizou Slab Light"/>
          <w:color w:val="000000"/>
          <w:sz w:val="28"/>
          <w:szCs w:val="28"/>
        </w:rPr>
        <w:t xml:space="preserve"> esto es cierto.</w:t>
      </w:r>
    </w:p>
    <w:p w14:paraId="233970C6" w14:textId="77777777" w:rsidR="009B6FDF" w:rsidRPr="009B6FDF" w:rsidRDefault="009B6FDF" w:rsidP="00EB423E">
      <w:pPr>
        <w:pStyle w:val="NormalWeb"/>
        <w:spacing w:before="0" w:beforeAutospacing="0" w:after="0" w:afterAutospacing="0"/>
        <w:ind w:left="720"/>
        <w:rPr>
          <w:rFonts w:ascii="Zizou Slab Light" w:hAnsi="Zizou Slab Light"/>
          <w:color w:val="000000"/>
          <w:sz w:val="28"/>
          <w:szCs w:val="28"/>
        </w:rPr>
      </w:pPr>
    </w:p>
    <w:p w14:paraId="6DA81014" w14:textId="77777777" w:rsidR="009B6FDF" w:rsidRPr="00EB423E" w:rsidRDefault="009B6FDF" w:rsidP="00EB423E">
      <w:pPr>
        <w:pStyle w:val="NormalWeb"/>
        <w:spacing w:before="0" w:beforeAutospacing="0" w:after="0" w:afterAutospacing="0"/>
        <w:ind w:left="720"/>
        <w:rPr>
          <w:rFonts w:ascii="Zizou Slab Light" w:hAnsi="Zizou Slab Light"/>
          <w:color w:val="000000"/>
          <w:sz w:val="28"/>
          <w:szCs w:val="28"/>
        </w:rPr>
      </w:pPr>
      <w:r w:rsidRPr="009B6FDF">
        <w:rPr>
          <w:rFonts w:ascii="Zizou Slab Light" w:hAnsi="Zizou Slab Light"/>
          <w:b/>
          <w:bCs/>
          <w:color w:val="000000"/>
          <w:sz w:val="28"/>
          <w:szCs w:val="28"/>
        </w:rPr>
        <w:t>Cuando veamos</w:t>
      </w:r>
      <w:r w:rsidRPr="009B6FDF">
        <w:rPr>
          <w:rFonts w:ascii="Zizou Slab Light" w:hAnsi="Zizou Slab Light"/>
          <w:color w:val="000000"/>
          <w:sz w:val="28"/>
          <w:szCs w:val="28"/>
        </w:rPr>
        <w:t xml:space="preserve"> una mejora en la organización del transporte que los usuarios están solicitando.</w:t>
      </w:r>
    </w:p>
    <w:p w14:paraId="03A414DD" w14:textId="77777777" w:rsidR="009B6FDF" w:rsidRDefault="009B6FDF" w:rsidP="009B6FDF">
      <w:pPr>
        <w:spacing w:after="0" w:line="240" w:lineRule="auto"/>
        <w:ind w:left="720"/>
        <w:rPr>
          <w:rFonts w:ascii="Times New Roman" w:eastAsia="Times New Roman" w:hAnsi="Times New Roman" w:cs="Times New Roman"/>
          <w:color w:val="auto"/>
          <w:sz w:val="24"/>
          <w:szCs w:val="24"/>
          <w:lang w:val="es-PE" w:eastAsia="es-PE"/>
        </w:rPr>
      </w:pPr>
    </w:p>
    <w:p w14:paraId="5FD81FA9" w14:textId="77777777" w:rsidR="009B6FDF" w:rsidRDefault="009B6FDF" w:rsidP="009B6FDF">
      <w:pPr>
        <w:spacing w:after="0" w:line="240" w:lineRule="auto"/>
        <w:ind w:left="720"/>
        <w:rPr>
          <w:rFonts w:ascii="Times New Roman" w:eastAsia="Times New Roman" w:hAnsi="Times New Roman" w:cs="Times New Roman"/>
          <w:color w:val="auto"/>
          <w:sz w:val="24"/>
          <w:szCs w:val="24"/>
          <w:lang w:val="es-PE" w:eastAsia="es-PE"/>
        </w:rPr>
      </w:pPr>
    </w:p>
    <w:p w14:paraId="31AC142D" w14:textId="5ABC3767" w:rsidR="009B6FDF" w:rsidRPr="006B1B89" w:rsidRDefault="009B6FDF" w:rsidP="006B1B89">
      <w:pPr>
        <w:pStyle w:val="Ttulo4"/>
        <w:rPr>
          <w:rFonts w:eastAsiaTheme="minorEastAsia"/>
          <w:lang w:val="es-PE"/>
        </w:rPr>
      </w:pPr>
      <w:bookmarkStart w:id="12" w:name="_Toc133875265"/>
      <w:r>
        <w:rPr>
          <w:rFonts w:eastAsiaTheme="minorEastAsia"/>
          <w:lang w:val="es-PE"/>
        </w:rPr>
        <w:lastRenderedPageBreak/>
        <w:t>Lean UX Canvas</w:t>
      </w:r>
      <w:r w:rsidR="00E55C56">
        <w:rPr>
          <w:rFonts w:eastAsiaTheme="minorEastAsia"/>
          <w:lang w:val="es-PE"/>
        </w:rPr>
        <w:t>(actualización)</w:t>
      </w:r>
      <w:bookmarkEnd w:id="12"/>
    </w:p>
    <w:p w14:paraId="4FAB9D78" w14:textId="338399A8" w:rsidR="00E94B5F" w:rsidRDefault="00E55C56" w:rsidP="00DB4365">
      <w:pPr>
        <w:jc w:val="center"/>
        <w:rPr>
          <w:lang w:val="es-PE"/>
        </w:rPr>
      </w:pPr>
      <w:r>
        <w:rPr>
          <w:noProof/>
        </w:rPr>
        <w:drawing>
          <wp:inline distT="0" distB="0" distL="0" distR="0" wp14:anchorId="67900EA6" wp14:editId="428B9FE8">
            <wp:extent cx="6309360" cy="4449445"/>
            <wp:effectExtent l="0" t="0" r="0" b="8255"/>
            <wp:docPr id="74231368" name="Imagen 1"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368" name="Imagen 1" descr="Sitio web&#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9360" cy="4449445"/>
                    </a:xfrm>
                    <a:prstGeom prst="rect">
                      <a:avLst/>
                    </a:prstGeom>
                    <a:noFill/>
                    <a:ln>
                      <a:noFill/>
                    </a:ln>
                  </pic:spPr>
                </pic:pic>
              </a:graphicData>
            </a:graphic>
          </wp:inline>
        </w:drawing>
      </w:r>
    </w:p>
    <w:p w14:paraId="7CDA7FC1" w14:textId="77777777" w:rsidR="00363177" w:rsidRPr="00363177" w:rsidRDefault="00A23BCF" w:rsidP="00363177">
      <w:pPr>
        <w:pStyle w:val="NormalWeb"/>
        <w:spacing w:before="0" w:beforeAutospacing="0" w:after="0" w:afterAutospacing="0"/>
        <w:ind w:right="1660"/>
        <w:jc w:val="center"/>
        <w:rPr>
          <w:rFonts w:ascii="Zizou Slab Light" w:hAnsi="Zizou Slab Light"/>
        </w:rPr>
      </w:pPr>
      <w:r w:rsidRPr="00363177">
        <w:rPr>
          <w:rFonts w:ascii="Zizou Slab Light" w:hAnsi="Zizou Slab Light"/>
        </w:rPr>
        <w:t xml:space="preserve">Enlace del Video: </w:t>
      </w:r>
      <w:hyperlink r:id="rId19" w:history="1">
        <w:r w:rsidR="00363177" w:rsidRPr="00363177">
          <w:rPr>
            <w:rStyle w:val="Hipervnculo"/>
            <w:rFonts w:ascii="Zizou Slab Light" w:hAnsi="Zizou Slab Light"/>
            <w:color w:val="1155CC"/>
            <w:sz w:val="26"/>
            <w:szCs w:val="26"/>
          </w:rPr>
          <w:t>https://youtu.be/G09uV4ZACMs</w:t>
        </w:r>
      </w:hyperlink>
    </w:p>
    <w:p w14:paraId="346B8E7B" w14:textId="656413CF" w:rsidR="00A23BCF" w:rsidRDefault="00A23BCF" w:rsidP="00DB4365">
      <w:pPr>
        <w:jc w:val="center"/>
        <w:rPr>
          <w:color w:val="auto"/>
          <w:lang w:val="es-PE"/>
        </w:rPr>
      </w:pPr>
    </w:p>
    <w:p w14:paraId="3414A127" w14:textId="77777777" w:rsidR="00C364F7" w:rsidRDefault="00C364F7" w:rsidP="00DB4365">
      <w:pPr>
        <w:jc w:val="center"/>
        <w:rPr>
          <w:color w:val="auto"/>
          <w:lang w:val="es-PE"/>
        </w:rPr>
      </w:pPr>
    </w:p>
    <w:p w14:paraId="6A68D8A8" w14:textId="77777777" w:rsidR="00C364F7" w:rsidRDefault="00C364F7" w:rsidP="00DB4365">
      <w:pPr>
        <w:jc w:val="center"/>
        <w:rPr>
          <w:color w:val="auto"/>
          <w:lang w:val="es-PE"/>
        </w:rPr>
      </w:pPr>
    </w:p>
    <w:p w14:paraId="0D1B69DD" w14:textId="119E9D64" w:rsidR="00BF7EA3" w:rsidRDefault="00BF7EA3">
      <w:pPr>
        <w:spacing w:after="200"/>
        <w:rPr>
          <w:color w:val="auto"/>
          <w:lang w:val="es-PE"/>
        </w:rPr>
      </w:pPr>
      <w:r>
        <w:rPr>
          <w:color w:val="auto"/>
          <w:lang w:val="es-PE"/>
        </w:rPr>
        <w:br w:type="page"/>
      </w:r>
    </w:p>
    <w:p w14:paraId="0E786218" w14:textId="2BFEB666" w:rsidR="00BF7EA3" w:rsidRDefault="006E545A" w:rsidP="00BF7EA3">
      <w:pPr>
        <w:pStyle w:val="Ttulo1"/>
        <w:rPr>
          <w:caps w:val="0"/>
        </w:rPr>
      </w:pPr>
      <w:bookmarkStart w:id="13" w:name="_Toc133875266"/>
      <w:r>
        <w:rPr>
          <w:noProof/>
        </w:rPr>
        <w:lastRenderedPageBreak/>
        <mc:AlternateContent>
          <mc:Choice Requires="wps">
            <w:drawing>
              <wp:anchor distT="0" distB="0" distL="114300" distR="114300" simplePos="0" relativeHeight="251723776" behindDoc="1" locked="0" layoutInCell="1" allowOverlap="1" wp14:anchorId="609B46F4" wp14:editId="65A83354">
                <wp:simplePos x="0" y="0"/>
                <wp:positionH relativeFrom="column">
                  <wp:posOffset>4909185</wp:posOffset>
                </wp:positionH>
                <wp:positionV relativeFrom="paragraph">
                  <wp:posOffset>136525</wp:posOffset>
                </wp:positionV>
                <wp:extent cx="1448435" cy="1400810"/>
                <wp:effectExtent l="0" t="0" r="0" b="8890"/>
                <wp:wrapTight wrapText="bothSides">
                  <wp:wrapPolygon edited="0">
                    <wp:start x="0" y="0"/>
                    <wp:lineTo x="0" y="21443"/>
                    <wp:lineTo x="21306" y="21443"/>
                    <wp:lineTo x="21306" y="0"/>
                    <wp:lineTo x="0" y="0"/>
                  </wp:wrapPolygon>
                </wp:wrapTight>
                <wp:docPr id="457031272" name="Rectangle 13"/>
                <wp:cNvGraphicFramePr/>
                <a:graphic xmlns:a="http://schemas.openxmlformats.org/drawingml/2006/main">
                  <a:graphicData uri="http://schemas.microsoft.com/office/word/2010/wordprocessingShape">
                    <wps:wsp>
                      <wps:cNvSpPr/>
                      <wps:spPr>
                        <a:xfrm>
                          <a:off x="0" y="0"/>
                          <a:ext cx="1448435" cy="140081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3E5F20" w14:textId="39D3CB6C" w:rsidR="00BF7EA3" w:rsidRPr="00D52776" w:rsidRDefault="006E545A" w:rsidP="00BF7EA3">
                            <w:pPr>
                              <w:jc w:val="center"/>
                              <w:rPr>
                                <w:rFonts w:ascii="Solano Gothic MVB Lt" w:hAnsi="Solano Gothic MVB Lt"/>
                                <w:sz w:val="144"/>
                                <w:lang w:val="es-ES"/>
                              </w:rPr>
                            </w:pPr>
                            <w:r>
                              <w:rPr>
                                <w:rFonts w:ascii="Solano Gothic MVB Lt" w:hAnsi="Solano Gothic MVB L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B46F4" id="_x0000_s1038" style="position:absolute;margin-left:386.55pt;margin-top:10.75pt;width:114.05pt;height:110.3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" fillcolor="red" stroked="f" strokeweight="2pt">
                <v:textbox inset="2.5mm,.5mm,2.5mm,.5mm">
                  <w:txbxContent>
                    <w:p w14:paraId="263E5F20" w14:textId="39D3CB6C" w:rsidR="00BF7EA3" w:rsidRPr="00D52776" w:rsidRDefault="006E545A" w:rsidP="00BF7EA3">
                      <w:pPr>
                        <w:jc w:val="center"/>
                        <w:rPr>
                          <w:rFonts w:ascii="Solano Gothic MVB Lt" w:hAnsi="Solano Gothic MVB Lt"/>
                          <w:sz w:val="144"/>
                          <w:lang w:val="es-ES"/>
                        </w:rPr>
                      </w:pPr>
                      <w:r>
                        <w:rPr>
                          <w:rFonts w:ascii="Solano Gothic MVB Lt" w:hAnsi="Solano Gothic MVB Lt"/>
                          <w:sz w:val="144"/>
                          <w:lang w:val="es-ES"/>
                        </w:rPr>
                        <w:t>2</w:t>
                      </w:r>
                    </w:p>
                  </w:txbxContent>
                </v:textbox>
                <w10:wrap type="tight"/>
              </v:rect>
            </w:pict>
          </mc:Fallback>
        </mc:AlternateContent>
      </w:r>
      <w:r>
        <w:rPr>
          <w:noProof/>
        </w:rPr>
        <mc:AlternateContent>
          <mc:Choice Requires="wps">
            <w:drawing>
              <wp:anchor distT="0" distB="0" distL="114300" distR="114300" simplePos="0" relativeHeight="251728896" behindDoc="0" locked="0" layoutInCell="1" allowOverlap="1" wp14:anchorId="66FD1C07" wp14:editId="5F650BF8">
                <wp:simplePos x="0" y="0"/>
                <wp:positionH relativeFrom="column">
                  <wp:posOffset>4909185</wp:posOffset>
                </wp:positionH>
                <wp:positionV relativeFrom="paragraph">
                  <wp:posOffset>-245094</wp:posOffset>
                </wp:positionV>
                <wp:extent cx="1448790" cy="532263"/>
                <wp:effectExtent l="0" t="0" r="0" b="1270"/>
                <wp:wrapNone/>
                <wp:docPr id="56474622" name="Rectangle 15"/>
                <wp:cNvGraphicFramePr/>
                <a:graphic xmlns:a="http://schemas.openxmlformats.org/drawingml/2006/main">
                  <a:graphicData uri="http://schemas.microsoft.com/office/word/2010/wordprocessingShape">
                    <wps:wsp>
                      <wps:cNvSpPr/>
                      <wps:spPr>
                        <a:xfrm>
                          <a:off x="0" y="0"/>
                          <a:ext cx="1448790"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FDFC67" w14:textId="77777777" w:rsidR="006E545A" w:rsidRPr="00D41393" w:rsidRDefault="006E545A" w:rsidP="006E545A">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D1C07" id="_x0000_s1039" style="position:absolute;margin-left:386.55pt;margin-top:-19.3pt;width:114.1pt;height:4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" fillcolor="red" stroked="f" strokeweight="2pt">
                <v:textbox>
                  <w:txbxContent>
                    <w:p w14:paraId="77FDFC67" w14:textId="77777777" w:rsidR="006E545A" w:rsidRPr="00D41393" w:rsidRDefault="006E545A" w:rsidP="006E545A">
                      <w:pPr>
                        <w:pStyle w:val="Chapter"/>
                        <w:rPr>
                          <w:sz w:val="48"/>
                          <w:szCs w:val="13"/>
                          <w:lang w:val="es-ES"/>
                        </w:rPr>
                      </w:pPr>
                      <w:r>
                        <w:rPr>
                          <w:sz w:val="48"/>
                          <w:szCs w:val="13"/>
                          <w:lang w:val="es-ES"/>
                        </w:rPr>
                        <w:t>CHAPTER</w:t>
                      </w:r>
                    </w:p>
                  </w:txbxContent>
                </v:textbox>
              </v:rect>
            </w:pict>
          </mc:Fallback>
        </mc:AlternateContent>
      </w:r>
      <w:r w:rsidR="00BF7EA3">
        <w:rPr>
          <w:caps w:val="0"/>
        </w:rPr>
        <w:t xml:space="preserve"> </w:t>
      </w:r>
      <w:r w:rsidR="00BF7EA3">
        <w:rPr>
          <w:caps w:val="0"/>
        </w:rPr>
        <w:t>CAPÍTULO II: RESEARCH</w:t>
      </w:r>
      <w:bookmarkEnd w:id="13"/>
    </w:p>
    <w:p w14:paraId="37C23DD8" w14:textId="77777777" w:rsidR="00BF7EA3" w:rsidRPr="00BF7EA3" w:rsidRDefault="00BF7EA3" w:rsidP="00BF7EA3">
      <w:pPr>
        <w:pStyle w:val="Prrafodelista"/>
        <w:keepNext/>
        <w:numPr>
          <w:ilvl w:val="0"/>
          <w:numId w:val="37"/>
        </w:numPr>
        <w:spacing w:line="240" w:lineRule="auto"/>
        <w:contextualSpacing w:val="0"/>
        <w:outlineLvl w:val="1"/>
        <w:rPr>
          <w:rFonts w:ascii="Zizou Slab Medium" w:eastAsia="Times New Roman" w:hAnsi="Zizou Slab Medium" w:cs="Times New Roman"/>
          <w:vanish/>
          <w:color w:val="auto"/>
          <w:sz w:val="52"/>
        </w:rPr>
      </w:pPr>
      <w:bookmarkStart w:id="14" w:name="_Toc133871989"/>
      <w:bookmarkStart w:id="15" w:name="_Toc133875164"/>
      <w:bookmarkStart w:id="16" w:name="_Toc133875195"/>
      <w:bookmarkStart w:id="17" w:name="_Toc133875267"/>
      <w:bookmarkEnd w:id="14"/>
      <w:bookmarkEnd w:id="15"/>
      <w:bookmarkEnd w:id="16"/>
      <w:bookmarkEnd w:id="17"/>
    </w:p>
    <w:p w14:paraId="14F1CA4D" w14:textId="2959DE33" w:rsidR="00BF7EA3" w:rsidRPr="00EB423E" w:rsidRDefault="00BF7EA3" w:rsidP="00BF7EA3">
      <w:pPr>
        <w:pStyle w:val="Ttulo2"/>
      </w:pPr>
      <w:bookmarkStart w:id="18" w:name="_Toc133875268"/>
      <w:r>
        <w:t>Segmento Objetivo</w:t>
      </w:r>
      <w:bookmarkEnd w:id="18"/>
    </w:p>
    <w:p w14:paraId="2E17CC2B" w14:textId="77777777" w:rsidR="006E545A" w:rsidRDefault="006E545A" w:rsidP="006E545A">
      <w:pPr>
        <w:spacing w:after="0" w:line="240" w:lineRule="auto"/>
        <w:ind w:left="720"/>
        <w:textAlignment w:val="baseline"/>
        <w:rPr>
          <w:rFonts w:ascii="Times New Roman" w:eastAsia="Times New Roman" w:hAnsi="Times New Roman" w:cs="Times New Roman"/>
          <w:color w:val="000000"/>
          <w:sz w:val="26"/>
          <w:szCs w:val="26"/>
          <w:lang w:val="es-PE" w:eastAsia="es-PE"/>
        </w:rPr>
      </w:pPr>
    </w:p>
    <w:p w14:paraId="3F9D2471" w14:textId="77777777" w:rsidR="006E545A" w:rsidRDefault="006E545A" w:rsidP="006E545A">
      <w:pPr>
        <w:spacing w:after="0" w:line="240" w:lineRule="auto"/>
        <w:ind w:left="720"/>
        <w:textAlignment w:val="baseline"/>
        <w:rPr>
          <w:rFonts w:ascii="Times New Roman" w:eastAsia="Times New Roman" w:hAnsi="Times New Roman" w:cs="Times New Roman"/>
          <w:color w:val="000000"/>
          <w:sz w:val="26"/>
          <w:szCs w:val="26"/>
          <w:lang w:val="es-PE" w:eastAsia="es-PE"/>
        </w:rPr>
      </w:pPr>
    </w:p>
    <w:p w14:paraId="341B97B0" w14:textId="77777777" w:rsidR="006E545A" w:rsidRDefault="006E545A" w:rsidP="006E545A">
      <w:pPr>
        <w:spacing w:after="0" w:line="240" w:lineRule="auto"/>
        <w:ind w:left="720"/>
        <w:textAlignment w:val="baseline"/>
        <w:rPr>
          <w:rFonts w:ascii="Times New Roman" w:eastAsia="Times New Roman" w:hAnsi="Times New Roman" w:cs="Times New Roman"/>
          <w:color w:val="000000"/>
          <w:sz w:val="26"/>
          <w:szCs w:val="26"/>
          <w:lang w:val="es-PE" w:eastAsia="es-PE"/>
        </w:rPr>
      </w:pPr>
    </w:p>
    <w:p w14:paraId="6FD1FF41" w14:textId="6D45E965" w:rsidR="00BF7EA3" w:rsidRPr="00BF7EA3" w:rsidRDefault="00BF7EA3" w:rsidP="00BF7EA3">
      <w:pPr>
        <w:numPr>
          <w:ilvl w:val="0"/>
          <w:numId w:val="34"/>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El primer segmento objetivo de UrbanUser está dirigido a personas con las siguientes características:</w:t>
      </w:r>
    </w:p>
    <w:p w14:paraId="663A4EE8" w14:textId="77777777" w:rsidR="00BF7EA3" w:rsidRPr="00BF7EA3" w:rsidRDefault="00BF7EA3" w:rsidP="00BF7EA3">
      <w:pPr>
        <w:numPr>
          <w:ilvl w:val="1"/>
          <w:numId w:val="34"/>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Edad: mayores de 13 años</w:t>
      </w:r>
    </w:p>
    <w:p w14:paraId="65F20281" w14:textId="77777777" w:rsidR="00BF7EA3" w:rsidRPr="00BF7EA3" w:rsidRDefault="00BF7EA3" w:rsidP="00BF7EA3">
      <w:pPr>
        <w:numPr>
          <w:ilvl w:val="1"/>
          <w:numId w:val="34"/>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Medio de transporte frecuente: Buses y combis</w:t>
      </w:r>
    </w:p>
    <w:p w14:paraId="1057021B" w14:textId="77777777" w:rsidR="00BF7EA3" w:rsidRPr="00BF7EA3" w:rsidRDefault="00BF7EA3" w:rsidP="00BF7EA3">
      <w:pPr>
        <w:numPr>
          <w:ilvl w:val="1"/>
          <w:numId w:val="34"/>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Trabajadores, estudiantes escolares y universitarios, personas de tercera edad y personas con habilidades especiales, etc.</w:t>
      </w:r>
    </w:p>
    <w:p w14:paraId="74F88738" w14:textId="77777777" w:rsidR="00BF7EA3" w:rsidRPr="00BF7EA3" w:rsidRDefault="00BF7EA3" w:rsidP="00BF7EA3">
      <w:pPr>
        <w:numPr>
          <w:ilvl w:val="1"/>
          <w:numId w:val="34"/>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Personas que cuenten con un dispositivo móvil </w:t>
      </w:r>
    </w:p>
    <w:p w14:paraId="7D685F22" w14:textId="77777777" w:rsidR="00BF7EA3" w:rsidRPr="00BF7EA3" w:rsidRDefault="00BF7EA3" w:rsidP="00BF7EA3">
      <w:pPr>
        <w:numPr>
          <w:ilvl w:val="1"/>
          <w:numId w:val="34"/>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Clase media</w:t>
      </w:r>
    </w:p>
    <w:p w14:paraId="28169BDB" w14:textId="77777777" w:rsidR="00BF7EA3" w:rsidRPr="00BF7EA3" w:rsidRDefault="00BF7EA3" w:rsidP="00BF7EA3">
      <w:pPr>
        <w:numPr>
          <w:ilvl w:val="1"/>
          <w:numId w:val="34"/>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Lugar de Residencia: Lima, Perú</w:t>
      </w:r>
    </w:p>
    <w:p w14:paraId="0665E7D2" w14:textId="77777777" w:rsidR="00BF7EA3" w:rsidRPr="00BF7EA3" w:rsidRDefault="00BF7EA3" w:rsidP="00BF7EA3">
      <w:pPr>
        <w:spacing w:after="0" w:line="240" w:lineRule="auto"/>
        <w:rPr>
          <w:rFonts w:eastAsia="Times New Roman" w:cs="Times New Roman"/>
          <w:color w:val="auto"/>
          <w:sz w:val="26"/>
          <w:szCs w:val="28"/>
          <w:lang w:val="es-PE" w:eastAsia="es-PE"/>
        </w:rPr>
      </w:pPr>
      <w:r w:rsidRPr="00BF7EA3">
        <w:rPr>
          <w:rFonts w:eastAsia="Times New Roman" w:cs="Times New Roman"/>
          <w:color w:val="auto"/>
          <w:sz w:val="26"/>
          <w:szCs w:val="28"/>
          <w:lang w:val="es-PE" w:eastAsia="es-PE"/>
        </w:rPr>
        <w:br/>
      </w:r>
    </w:p>
    <w:p w14:paraId="0E7B0CCD" w14:textId="77777777" w:rsidR="00BF7EA3" w:rsidRPr="00BF7EA3" w:rsidRDefault="00BF7EA3" w:rsidP="00BF7EA3">
      <w:pPr>
        <w:numPr>
          <w:ilvl w:val="0"/>
          <w:numId w:val="35"/>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El segundo segmento objetivo de UrbanUser está dirigido a personas con las siguientes características:</w:t>
      </w:r>
    </w:p>
    <w:p w14:paraId="21A6E014" w14:textId="77777777" w:rsidR="00BF7EA3" w:rsidRPr="00BF7EA3" w:rsidRDefault="00BF7EA3" w:rsidP="00BF7EA3">
      <w:pPr>
        <w:numPr>
          <w:ilvl w:val="1"/>
          <w:numId w:val="35"/>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Edad: mayores de 13 años</w:t>
      </w:r>
    </w:p>
    <w:p w14:paraId="19EF1D4F" w14:textId="77777777" w:rsidR="00BF7EA3" w:rsidRPr="00BF7EA3" w:rsidRDefault="00BF7EA3" w:rsidP="00BF7EA3">
      <w:pPr>
        <w:numPr>
          <w:ilvl w:val="1"/>
          <w:numId w:val="35"/>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Medio de transporte frecuente: Líneas de Trenes</w:t>
      </w:r>
    </w:p>
    <w:p w14:paraId="05442277" w14:textId="77777777" w:rsidR="00BF7EA3" w:rsidRPr="00BF7EA3" w:rsidRDefault="00BF7EA3" w:rsidP="00BF7EA3">
      <w:pPr>
        <w:numPr>
          <w:ilvl w:val="1"/>
          <w:numId w:val="35"/>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Trabajadores, estudiantes escolares y universitarios, personas de tercera edad y personas con habilidades especiales, etc.</w:t>
      </w:r>
    </w:p>
    <w:p w14:paraId="21EADCA4" w14:textId="77777777" w:rsidR="00BF7EA3" w:rsidRPr="00BF7EA3" w:rsidRDefault="00BF7EA3" w:rsidP="00BF7EA3">
      <w:pPr>
        <w:numPr>
          <w:ilvl w:val="1"/>
          <w:numId w:val="35"/>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Personas que cuenten con un dispositivo móvil </w:t>
      </w:r>
    </w:p>
    <w:p w14:paraId="4A1F35E7" w14:textId="77777777" w:rsidR="00BF7EA3" w:rsidRPr="00BF7EA3" w:rsidRDefault="00BF7EA3" w:rsidP="00BF7EA3">
      <w:pPr>
        <w:numPr>
          <w:ilvl w:val="1"/>
          <w:numId w:val="35"/>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Clase media</w:t>
      </w:r>
    </w:p>
    <w:p w14:paraId="2A63ACD8" w14:textId="77777777" w:rsidR="00BF7EA3" w:rsidRPr="00BF7EA3" w:rsidRDefault="00BF7EA3" w:rsidP="00BF7EA3">
      <w:pPr>
        <w:numPr>
          <w:ilvl w:val="1"/>
          <w:numId w:val="35"/>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Lugar de Residencia: Lima, Perú</w:t>
      </w:r>
    </w:p>
    <w:p w14:paraId="4CEAB0B6" w14:textId="77777777" w:rsidR="00BF7EA3" w:rsidRPr="00BF7EA3" w:rsidRDefault="00BF7EA3" w:rsidP="00BF7EA3">
      <w:pPr>
        <w:spacing w:after="0" w:line="240" w:lineRule="auto"/>
        <w:rPr>
          <w:rFonts w:eastAsia="Times New Roman" w:cs="Times New Roman"/>
          <w:color w:val="auto"/>
          <w:sz w:val="26"/>
          <w:szCs w:val="28"/>
          <w:lang w:val="es-PE" w:eastAsia="es-PE"/>
        </w:rPr>
      </w:pPr>
      <w:r w:rsidRPr="00BF7EA3">
        <w:rPr>
          <w:rFonts w:eastAsia="Times New Roman" w:cs="Times New Roman"/>
          <w:color w:val="auto"/>
          <w:sz w:val="26"/>
          <w:szCs w:val="28"/>
          <w:lang w:val="es-PE" w:eastAsia="es-PE"/>
        </w:rPr>
        <w:br/>
      </w:r>
    </w:p>
    <w:p w14:paraId="628A1294" w14:textId="77777777" w:rsidR="00BF7EA3" w:rsidRDefault="00BF7EA3" w:rsidP="00BF7EA3">
      <w:pPr>
        <w:numPr>
          <w:ilvl w:val="0"/>
          <w:numId w:val="36"/>
        </w:numPr>
        <w:spacing w:after="0" w:line="240" w:lineRule="auto"/>
        <w:textAlignment w:val="baseline"/>
        <w:rPr>
          <w:rFonts w:eastAsia="Times New Roman" w:cs="Times New Roman"/>
          <w:color w:val="000000"/>
          <w:szCs w:val="28"/>
          <w:lang w:val="es-PE" w:eastAsia="es-PE"/>
        </w:rPr>
      </w:pPr>
      <w:r w:rsidRPr="00BF7EA3">
        <w:rPr>
          <w:rFonts w:eastAsia="Times New Roman" w:cs="Times New Roman"/>
          <w:color w:val="000000"/>
          <w:szCs w:val="28"/>
          <w:lang w:val="es-PE" w:eastAsia="es-PE"/>
        </w:rPr>
        <w:t>En términos demográficos, el público objetivo de UrbanUser es amplio, ya que puede incluir personas de diferentes edades y estilos de vida. Sin embargo, estos usuarios comparten una necesidad común, la cual es, optimizar su tiempo y esfuerzo al planificar sus desplazamientos en transporte público.</w:t>
      </w:r>
    </w:p>
    <w:p w14:paraId="750C476F" w14:textId="77777777" w:rsidR="007C67F2" w:rsidRPr="00BF7EA3" w:rsidRDefault="007C67F2" w:rsidP="007C67F2">
      <w:pPr>
        <w:spacing w:after="0" w:line="240" w:lineRule="auto"/>
        <w:ind w:left="720"/>
        <w:textAlignment w:val="baseline"/>
        <w:rPr>
          <w:rFonts w:eastAsia="Times New Roman" w:cs="Times New Roman"/>
          <w:color w:val="000000"/>
          <w:szCs w:val="28"/>
          <w:lang w:val="es-PE" w:eastAsia="es-PE"/>
        </w:rPr>
      </w:pPr>
    </w:p>
    <w:p w14:paraId="238BA9BF" w14:textId="7C2DAB7D" w:rsidR="005971A7" w:rsidRPr="007C67F2" w:rsidRDefault="00BF7EA3" w:rsidP="007C67F2">
      <w:pPr>
        <w:pStyle w:val="Prrafodelista"/>
        <w:numPr>
          <w:ilvl w:val="0"/>
          <w:numId w:val="36"/>
        </w:numPr>
        <w:rPr>
          <w:rFonts w:eastAsia="Times New Roman" w:cs="Times New Roman"/>
          <w:color w:val="000000"/>
          <w:szCs w:val="28"/>
          <w:lang w:val="es-PE" w:eastAsia="es-PE"/>
        </w:rPr>
      </w:pPr>
      <w:r w:rsidRPr="007C67F2">
        <w:rPr>
          <w:rFonts w:eastAsia="Times New Roman" w:cs="Times New Roman"/>
          <w:color w:val="000000"/>
          <w:szCs w:val="28"/>
          <w:lang w:val="es-PE" w:eastAsia="es-PE"/>
        </w:rPr>
        <w:t xml:space="preserve">Según las estadísticas, el uso del transporte público en áreas urbanas está en aumento en todo el mundo, impulsado por factores como la congestión del tráfico, los altos costos de los combustibles y el aumento de la conciencia ambiental. Además, la creciente urbanización y el aumento de la población en </w:t>
      </w:r>
      <w:r w:rsidRPr="007C67F2">
        <w:rPr>
          <w:rFonts w:eastAsia="Times New Roman" w:cs="Times New Roman"/>
          <w:color w:val="000000"/>
          <w:szCs w:val="28"/>
          <w:lang w:val="es-PE" w:eastAsia="es-PE"/>
        </w:rPr>
        <w:lastRenderedPageBreak/>
        <w:t>áreas urbanas han aumentado la demanda de soluciones de transporte más eficientes y sostenibles.</w:t>
      </w:r>
    </w:p>
    <w:p w14:paraId="3FFBDADB" w14:textId="5DE9F815" w:rsidR="005971A7" w:rsidRPr="00EB423E" w:rsidRDefault="005971A7" w:rsidP="005971A7">
      <w:pPr>
        <w:pStyle w:val="Ttulo2"/>
      </w:pPr>
      <w:bookmarkStart w:id="19" w:name="_Toc133875269"/>
      <w:r>
        <w:t>Competidores</w:t>
      </w:r>
      <w:bookmarkEnd w:id="19"/>
    </w:p>
    <w:p w14:paraId="78E3386E" w14:textId="77777777" w:rsidR="005971A7" w:rsidRDefault="005971A7" w:rsidP="005971A7">
      <w:pPr>
        <w:spacing w:after="0" w:line="240" w:lineRule="auto"/>
        <w:ind w:left="720"/>
        <w:jc w:val="both"/>
        <w:rPr>
          <w:rFonts w:eastAsia="Times New Roman" w:cs="Times New Roman"/>
          <w:color w:val="000000"/>
          <w:szCs w:val="28"/>
          <w:lang w:val="es-PE" w:eastAsia="es-PE"/>
        </w:rPr>
      </w:pPr>
      <w:r w:rsidRPr="005971A7">
        <w:rPr>
          <w:rFonts w:eastAsia="Times New Roman" w:cs="Times New Roman"/>
          <w:color w:val="000000"/>
          <w:szCs w:val="28"/>
          <w:lang w:val="es-PE" w:eastAsia="es-PE"/>
        </w:rPr>
        <w:t>Principales competidores:</w:t>
      </w:r>
    </w:p>
    <w:p w14:paraId="0DDB200F" w14:textId="77777777" w:rsidR="007C67F2" w:rsidRPr="005971A7" w:rsidRDefault="007C67F2" w:rsidP="007C67F2">
      <w:pPr>
        <w:spacing w:after="0" w:line="240" w:lineRule="auto"/>
        <w:jc w:val="both"/>
        <w:rPr>
          <w:rFonts w:eastAsia="Times New Roman" w:cs="Times New Roman"/>
          <w:color w:val="auto"/>
          <w:szCs w:val="28"/>
          <w:lang w:val="es-PE" w:eastAsia="es-PE"/>
        </w:rPr>
      </w:pPr>
    </w:p>
    <w:p w14:paraId="7AFD265B" w14:textId="77777777" w:rsidR="007C67F2" w:rsidRPr="007C67F2" w:rsidRDefault="005971A7" w:rsidP="007C67F2">
      <w:pPr>
        <w:pStyle w:val="Prrafodelista"/>
        <w:numPr>
          <w:ilvl w:val="1"/>
          <w:numId w:val="70"/>
        </w:numPr>
        <w:spacing w:after="0" w:line="240" w:lineRule="auto"/>
        <w:jc w:val="both"/>
        <w:rPr>
          <w:rFonts w:eastAsia="Times New Roman" w:cs="Times New Roman"/>
          <w:color w:val="auto"/>
          <w:szCs w:val="28"/>
          <w:lang w:val="es-PE" w:eastAsia="es-PE"/>
        </w:rPr>
      </w:pPr>
      <w:r w:rsidRPr="00D162CD">
        <w:rPr>
          <w:rFonts w:eastAsia="Times New Roman" w:cs="Times New Roman"/>
          <w:b/>
          <w:bCs/>
          <w:color w:val="000000"/>
          <w:szCs w:val="28"/>
          <w:lang w:val="es-MX" w:eastAsia="es-PE"/>
        </w:rPr>
        <w:t>Transit</w:t>
      </w:r>
      <w:r w:rsidRPr="007C67F2">
        <w:rPr>
          <w:rFonts w:eastAsia="Times New Roman" w:cs="Times New Roman"/>
          <w:b/>
          <w:bCs/>
          <w:color w:val="000000"/>
          <w:szCs w:val="28"/>
          <w:lang w:val="es-PE" w:eastAsia="es-PE"/>
        </w:rPr>
        <w:t>: Horarios bus y metro</w:t>
      </w:r>
    </w:p>
    <w:p w14:paraId="29AA453D" w14:textId="6823F6E2" w:rsidR="007C67F2" w:rsidRPr="007C67F2" w:rsidRDefault="005971A7" w:rsidP="007C67F2">
      <w:pPr>
        <w:pStyle w:val="Prrafodelista"/>
        <w:spacing w:after="0" w:line="240" w:lineRule="auto"/>
        <w:ind w:left="1440"/>
        <w:jc w:val="both"/>
        <w:rPr>
          <w:rFonts w:eastAsia="Times New Roman" w:cs="Times New Roman"/>
          <w:color w:val="auto"/>
          <w:szCs w:val="28"/>
          <w:lang w:val="es-PE" w:eastAsia="es-PE"/>
        </w:rPr>
      </w:pPr>
      <w:r w:rsidRPr="007C67F2">
        <w:rPr>
          <w:rFonts w:eastAsia="Times New Roman" w:cs="Times New Roman"/>
          <w:color w:val="000000"/>
          <w:szCs w:val="28"/>
          <w:lang w:val="es-PE" w:eastAsia="es-PE"/>
        </w:rPr>
        <w:t xml:space="preserve">Es </w:t>
      </w:r>
      <w:r w:rsidR="00D162CD" w:rsidRPr="007C67F2">
        <w:rPr>
          <w:rFonts w:eastAsia="Times New Roman" w:cs="Times New Roman"/>
          <w:color w:val="000000"/>
          <w:szCs w:val="28"/>
          <w:lang w:val="es-PE" w:eastAsia="es-PE"/>
        </w:rPr>
        <w:t>una app creada</w:t>
      </w:r>
      <w:r w:rsidRPr="007C67F2">
        <w:rPr>
          <w:rFonts w:eastAsia="Times New Roman" w:cs="Times New Roman"/>
          <w:color w:val="000000"/>
          <w:szCs w:val="28"/>
          <w:lang w:val="es-PE" w:eastAsia="es-PE"/>
        </w:rPr>
        <w:t xml:space="preserve"> por Transit App Inc., que te ayuda a planificar viajes en transporte público. </w:t>
      </w:r>
    </w:p>
    <w:p w14:paraId="4949117C" w14:textId="222612C1" w:rsidR="005971A7" w:rsidRPr="007C67F2" w:rsidRDefault="005971A7" w:rsidP="007C67F2">
      <w:pPr>
        <w:pStyle w:val="Prrafodelista"/>
        <w:spacing w:after="0" w:line="240" w:lineRule="auto"/>
        <w:ind w:left="1440"/>
        <w:jc w:val="both"/>
        <w:rPr>
          <w:rFonts w:eastAsia="Times New Roman" w:cs="Times New Roman"/>
          <w:color w:val="auto"/>
          <w:szCs w:val="28"/>
          <w:lang w:val="es-PE" w:eastAsia="es-PE"/>
        </w:rPr>
      </w:pPr>
      <w:r w:rsidRPr="007C67F2">
        <w:rPr>
          <w:rFonts w:eastAsia="Times New Roman" w:cs="Times New Roman"/>
          <w:color w:val="000000"/>
          <w:szCs w:val="28"/>
          <w:lang w:val="es-PE" w:eastAsia="es-PE"/>
        </w:rPr>
        <w:t>El cual ofrece:</w:t>
      </w:r>
    </w:p>
    <w:p w14:paraId="1330A69B" w14:textId="7D7F28A3" w:rsidR="005971A7" w:rsidRPr="005971A7" w:rsidRDefault="005971A7" w:rsidP="007C67F2">
      <w:pPr>
        <w:numPr>
          <w:ilvl w:val="0"/>
          <w:numId w:val="39"/>
        </w:numPr>
        <w:spacing w:after="0" w:line="240" w:lineRule="auto"/>
        <w:ind w:left="1440" w:firstLine="120"/>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 xml:space="preserve">Accede a horarios e itinerarios de ruta estando </w:t>
      </w:r>
      <w:r w:rsidR="007C67F2" w:rsidRPr="005971A7">
        <w:rPr>
          <w:rFonts w:eastAsia="Times New Roman" w:cs="Times New Roman"/>
          <w:color w:val="000000"/>
          <w:szCs w:val="28"/>
          <w:lang w:val="es-PE" w:eastAsia="es-PE"/>
        </w:rPr>
        <w:t>offline.</w:t>
      </w:r>
    </w:p>
    <w:p w14:paraId="4C7432A5" w14:textId="77777777" w:rsidR="005971A7" w:rsidRPr="005971A7" w:rsidRDefault="005971A7" w:rsidP="007C67F2">
      <w:pPr>
        <w:numPr>
          <w:ilvl w:val="0"/>
          <w:numId w:val="39"/>
        </w:numPr>
        <w:spacing w:after="0" w:line="240" w:lineRule="auto"/>
        <w:ind w:left="1440" w:firstLine="120"/>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Disponibilidad en 200 países.</w:t>
      </w:r>
    </w:p>
    <w:p w14:paraId="20C7AF79" w14:textId="10F97E33" w:rsidR="005971A7" w:rsidRPr="005971A7" w:rsidRDefault="005971A7" w:rsidP="007C67F2">
      <w:pPr>
        <w:numPr>
          <w:ilvl w:val="0"/>
          <w:numId w:val="39"/>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 xml:space="preserve">Incluye todas las modalidades - colectivo, bus, bicicleta, metro, tren, ferry y </w:t>
      </w:r>
      <w:r w:rsidR="007C67F2" w:rsidRPr="005971A7">
        <w:rPr>
          <w:rFonts w:eastAsia="Times New Roman" w:cs="Times New Roman"/>
          <w:color w:val="000000"/>
          <w:szCs w:val="28"/>
          <w:lang w:val="es-PE" w:eastAsia="es-PE"/>
        </w:rPr>
        <w:t>tranvías.</w:t>
      </w:r>
    </w:p>
    <w:p w14:paraId="27A36C08" w14:textId="77777777" w:rsidR="005971A7" w:rsidRPr="005971A7" w:rsidRDefault="005971A7" w:rsidP="007C67F2">
      <w:pPr>
        <w:numPr>
          <w:ilvl w:val="0"/>
          <w:numId w:val="39"/>
        </w:numPr>
        <w:spacing w:after="0" w:line="240" w:lineRule="auto"/>
        <w:ind w:left="1440" w:firstLine="120"/>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Muestra en tiempo real en donde se encuentra tu tren o colectivo.</w:t>
      </w:r>
    </w:p>
    <w:p w14:paraId="437435CA" w14:textId="29BC662A" w:rsidR="005971A7" w:rsidRPr="005971A7" w:rsidRDefault="005971A7" w:rsidP="007C67F2">
      <w:pPr>
        <w:spacing w:after="0" w:line="240" w:lineRule="auto"/>
        <w:ind w:left="1440" w:firstLine="120"/>
        <w:jc w:val="both"/>
        <w:rPr>
          <w:rFonts w:eastAsia="Times New Roman" w:cs="Times New Roman"/>
          <w:color w:val="auto"/>
          <w:szCs w:val="28"/>
          <w:lang w:val="es-PE" w:eastAsia="es-PE"/>
        </w:rPr>
      </w:pPr>
      <w:r w:rsidRPr="006E545A">
        <w:rPr>
          <w:rFonts w:eastAsia="Times New Roman" w:cs="Times New Roman"/>
          <w:noProof/>
          <w:color w:val="000000"/>
          <w:szCs w:val="28"/>
          <w:lang w:val="es-PE" w:eastAsia="es-PE"/>
        </w:rPr>
        <w:drawing>
          <wp:inline distT="0" distB="0" distL="0" distR="0" wp14:anchorId="61E31AF4" wp14:editId="2B424E23">
            <wp:extent cx="4800600" cy="1123950"/>
            <wp:effectExtent l="0" t="0" r="0" b="0"/>
            <wp:docPr id="115557802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78021" name="Imagen 7" descr="Interfaz de usuario gráfica, Texto,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1123950"/>
                    </a:xfrm>
                    <a:prstGeom prst="rect">
                      <a:avLst/>
                    </a:prstGeom>
                    <a:noFill/>
                    <a:ln>
                      <a:noFill/>
                    </a:ln>
                  </pic:spPr>
                </pic:pic>
              </a:graphicData>
            </a:graphic>
          </wp:inline>
        </w:drawing>
      </w:r>
    </w:p>
    <w:p w14:paraId="1FE95CFB" w14:textId="77777777" w:rsidR="007C67F2" w:rsidRPr="007C67F2" w:rsidRDefault="005971A7" w:rsidP="007C67F2">
      <w:pPr>
        <w:pStyle w:val="Prrafodelista"/>
        <w:numPr>
          <w:ilvl w:val="1"/>
          <w:numId w:val="70"/>
        </w:numPr>
        <w:spacing w:after="0" w:line="240" w:lineRule="auto"/>
        <w:jc w:val="both"/>
        <w:rPr>
          <w:rFonts w:eastAsia="Times New Roman" w:cs="Times New Roman"/>
          <w:color w:val="auto"/>
          <w:szCs w:val="28"/>
          <w:lang w:val="es-PE" w:eastAsia="es-PE"/>
        </w:rPr>
      </w:pPr>
      <w:r w:rsidRPr="007C67F2">
        <w:rPr>
          <w:rFonts w:eastAsia="Times New Roman" w:cs="Times New Roman"/>
          <w:b/>
          <w:bCs/>
          <w:color w:val="000000"/>
          <w:szCs w:val="28"/>
          <w:lang w:val="es-PE" w:eastAsia="es-PE"/>
        </w:rPr>
        <w:t>Moovit: Horarios de bus y tren</w:t>
      </w:r>
    </w:p>
    <w:p w14:paraId="571EF75F" w14:textId="77777777" w:rsidR="007C67F2" w:rsidRDefault="005971A7" w:rsidP="007C67F2">
      <w:pPr>
        <w:pStyle w:val="Prrafodelista"/>
        <w:spacing w:after="0" w:line="240" w:lineRule="auto"/>
        <w:ind w:left="1440"/>
        <w:jc w:val="both"/>
        <w:rPr>
          <w:rFonts w:eastAsia="Times New Roman" w:cs="Times New Roman"/>
          <w:color w:val="000000"/>
          <w:szCs w:val="28"/>
          <w:lang w:val="es-PE" w:eastAsia="es-PE"/>
        </w:rPr>
      </w:pPr>
      <w:r w:rsidRPr="007C67F2">
        <w:rPr>
          <w:rFonts w:eastAsia="Times New Roman" w:cs="Times New Roman"/>
          <w:b/>
          <w:bCs/>
          <w:color w:val="000000"/>
          <w:szCs w:val="28"/>
          <w:lang w:val="es-PE" w:eastAsia="es-PE"/>
        </w:rPr>
        <w:t xml:space="preserve"> </w:t>
      </w:r>
      <w:r w:rsidRPr="007C67F2">
        <w:rPr>
          <w:rFonts w:eastAsia="Times New Roman" w:cs="Times New Roman"/>
          <w:color w:val="000000"/>
          <w:szCs w:val="28"/>
          <w:lang w:val="es-PE" w:eastAsia="es-PE"/>
        </w:rPr>
        <w:t>App creada por Moovit App Global Ltd., que muestra horarios e indicaciones de trenes y autobuses, mapas y tiempos de llegada en tiempo real. </w:t>
      </w:r>
    </w:p>
    <w:p w14:paraId="2BC10781" w14:textId="5A61058E" w:rsidR="005971A7" w:rsidRPr="005971A7" w:rsidRDefault="005971A7" w:rsidP="007C67F2">
      <w:pPr>
        <w:pStyle w:val="Prrafodelista"/>
        <w:spacing w:after="0" w:line="240" w:lineRule="auto"/>
        <w:ind w:left="1440"/>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El cual ofrece:</w:t>
      </w:r>
    </w:p>
    <w:p w14:paraId="27499C08" w14:textId="77777777" w:rsidR="005971A7" w:rsidRPr="005971A7" w:rsidRDefault="005971A7" w:rsidP="007C67F2">
      <w:pPr>
        <w:numPr>
          <w:ilvl w:val="0"/>
          <w:numId w:val="40"/>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Disponibilidad en 112 países y en 45 idiomas.</w:t>
      </w:r>
    </w:p>
    <w:p w14:paraId="4DF3B346" w14:textId="77777777" w:rsidR="005971A7" w:rsidRPr="005971A7" w:rsidRDefault="005971A7" w:rsidP="007C67F2">
      <w:pPr>
        <w:numPr>
          <w:ilvl w:val="0"/>
          <w:numId w:val="40"/>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Una pantalla de favoritos que te permite guardar ubicaciones y líneas usadas frecuentemente.</w:t>
      </w:r>
    </w:p>
    <w:p w14:paraId="19317281" w14:textId="77777777" w:rsidR="005971A7" w:rsidRPr="005971A7" w:rsidRDefault="005971A7" w:rsidP="007C67F2">
      <w:pPr>
        <w:numPr>
          <w:ilvl w:val="0"/>
          <w:numId w:val="40"/>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Movilidad compartida, permite que busques estaciones de bicis.</w:t>
      </w:r>
    </w:p>
    <w:p w14:paraId="19026BD3" w14:textId="77777777" w:rsidR="005971A7" w:rsidRPr="005971A7" w:rsidRDefault="005971A7" w:rsidP="007C67F2">
      <w:pPr>
        <w:numPr>
          <w:ilvl w:val="0"/>
          <w:numId w:val="40"/>
        </w:numPr>
        <w:spacing w:after="0" w:line="240" w:lineRule="auto"/>
        <w:ind w:left="2127" w:hanging="567"/>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Ofrece un historial de viajes anteriores.</w:t>
      </w:r>
    </w:p>
    <w:p w14:paraId="0CEF3088" w14:textId="57D4CBDA" w:rsidR="005971A7" w:rsidRDefault="005971A7" w:rsidP="005971A7">
      <w:pPr>
        <w:spacing w:after="0" w:line="240" w:lineRule="auto"/>
        <w:ind w:left="720"/>
        <w:jc w:val="center"/>
        <w:rPr>
          <w:rFonts w:eastAsia="Times New Roman" w:cs="Times New Roman"/>
          <w:color w:val="auto"/>
          <w:szCs w:val="28"/>
          <w:lang w:val="es-PE" w:eastAsia="es-PE"/>
        </w:rPr>
      </w:pPr>
      <w:r w:rsidRPr="006E545A">
        <w:rPr>
          <w:rFonts w:eastAsia="Times New Roman" w:cs="Times New Roman"/>
          <w:noProof/>
          <w:color w:val="000000"/>
          <w:szCs w:val="28"/>
          <w:lang w:val="es-PE" w:eastAsia="es-PE"/>
        </w:rPr>
        <w:lastRenderedPageBreak/>
        <w:drawing>
          <wp:inline distT="0" distB="0" distL="0" distR="0" wp14:anchorId="608DE099" wp14:editId="179F5D8E">
            <wp:extent cx="4533900" cy="2324100"/>
            <wp:effectExtent l="0" t="0" r="0" b="0"/>
            <wp:docPr id="1584781882"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81882" name="Imagen 6" descr="Interfaz de usuario gráfica, Texto, Aplicación, Chat o mensaje de text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3900" cy="2324100"/>
                    </a:xfrm>
                    <a:prstGeom prst="rect">
                      <a:avLst/>
                    </a:prstGeom>
                    <a:noFill/>
                    <a:ln>
                      <a:noFill/>
                    </a:ln>
                  </pic:spPr>
                </pic:pic>
              </a:graphicData>
            </a:graphic>
          </wp:inline>
        </w:drawing>
      </w:r>
    </w:p>
    <w:p w14:paraId="37A4FE79" w14:textId="77777777" w:rsidR="007C67F2" w:rsidRPr="005971A7" w:rsidRDefault="007C67F2" w:rsidP="005971A7">
      <w:pPr>
        <w:spacing w:after="0" w:line="240" w:lineRule="auto"/>
        <w:ind w:left="720"/>
        <w:jc w:val="center"/>
        <w:rPr>
          <w:rFonts w:eastAsia="Times New Roman" w:cs="Times New Roman"/>
          <w:color w:val="auto"/>
          <w:szCs w:val="28"/>
          <w:lang w:val="es-PE" w:eastAsia="es-PE"/>
        </w:rPr>
      </w:pPr>
    </w:p>
    <w:p w14:paraId="5440EAF3" w14:textId="77777777" w:rsidR="007C67F2" w:rsidRPr="007C67F2" w:rsidRDefault="005971A7" w:rsidP="007C67F2">
      <w:pPr>
        <w:pStyle w:val="Prrafodelista"/>
        <w:numPr>
          <w:ilvl w:val="1"/>
          <w:numId w:val="70"/>
        </w:numPr>
        <w:spacing w:after="0" w:line="240" w:lineRule="auto"/>
        <w:jc w:val="both"/>
        <w:rPr>
          <w:rFonts w:eastAsia="Times New Roman" w:cs="Times New Roman"/>
          <w:color w:val="auto"/>
          <w:szCs w:val="28"/>
          <w:lang w:val="es-PE" w:eastAsia="es-PE"/>
        </w:rPr>
      </w:pPr>
      <w:r w:rsidRPr="007C67F2">
        <w:rPr>
          <w:rFonts w:eastAsia="Times New Roman" w:cs="Times New Roman"/>
          <w:b/>
          <w:bCs/>
          <w:color w:val="000000"/>
          <w:szCs w:val="28"/>
          <w:lang w:val="es-PE" w:eastAsia="es-PE"/>
        </w:rPr>
        <w:t>TuRuta</w:t>
      </w:r>
      <w:r w:rsidRPr="007C67F2">
        <w:rPr>
          <w:rFonts w:eastAsia="Times New Roman" w:cs="Times New Roman"/>
          <w:color w:val="000000"/>
          <w:szCs w:val="28"/>
          <w:lang w:val="es-PE" w:eastAsia="es-PE"/>
        </w:rPr>
        <w:t xml:space="preserve">: </w:t>
      </w:r>
      <w:r w:rsidRPr="007C67F2">
        <w:rPr>
          <w:rFonts w:eastAsia="Times New Roman" w:cs="Times New Roman"/>
          <w:b/>
          <w:bCs/>
          <w:color w:val="000000"/>
          <w:szCs w:val="28"/>
          <w:lang w:val="es-PE" w:eastAsia="es-PE"/>
        </w:rPr>
        <w:t>App Creada por TuRuta Team.</w:t>
      </w:r>
      <w:r w:rsidRPr="007C67F2">
        <w:rPr>
          <w:rFonts w:eastAsia="Times New Roman" w:cs="Times New Roman"/>
          <w:color w:val="000000"/>
          <w:szCs w:val="28"/>
          <w:lang w:val="es-PE" w:eastAsia="es-PE"/>
        </w:rPr>
        <w:t xml:space="preserve"> </w:t>
      </w:r>
    </w:p>
    <w:p w14:paraId="4F2591B2" w14:textId="004AE507" w:rsidR="005971A7" w:rsidRPr="007C67F2" w:rsidRDefault="005971A7" w:rsidP="007C67F2">
      <w:pPr>
        <w:pStyle w:val="Prrafodelista"/>
        <w:spacing w:after="0" w:line="240" w:lineRule="auto"/>
        <w:ind w:left="1440"/>
        <w:jc w:val="both"/>
        <w:rPr>
          <w:rFonts w:eastAsia="Times New Roman" w:cs="Times New Roman"/>
          <w:color w:val="auto"/>
          <w:szCs w:val="28"/>
          <w:lang w:val="es-PE" w:eastAsia="es-PE"/>
        </w:rPr>
      </w:pPr>
      <w:r w:rsidRPr="007C67F2">
        <w:rPr>
          <w:rFonts w:eastAsia="Times New Roman" w:cs="Times New Roman"/>
          <w:color w:val="000000"/>
          <w:szCs w:val="28"/>
          <w:lang w:val="es-PE" w:eastAsia="es-PE"/>
        </w:rPr>
        <w:t>Es una herramienta móvil que permite encontrar la mejor ruta en viajes interurbanos en ciudades de Lima y otros países latinoamericanos.</w:t>
      </w:r>
    </w:p>
    <w:p w14:paraId="6F532DA8" w14:textId="54B9006A" w:rsidR="005971A7" w:rsidRPr="005971A7" w:rsidRDefault="006E545A" w:rsidP="005971A7">
      <w:pPr>
        <w:spacing w:after="0" w:line="240" w:lineRule="auto"/>
        <w:rPr>
          <w:rFonts w:eastAsia="Times New Roman" w:cs="Times New Roman"/>
          <w:color w:val="auto"/>
          <w:szCs w:val="28"/>
          <w:lang w:val="es-PE" w:eastAsia="es-PE"/>
        </w:rPr>
      </w:pPr>
      <w:r w:rsidRPr="005971A7">
        <w:rPr>
          <w:rFonts w:ascii="Times New Roman" w:eastAsia="Times New Roman" w:hAnsi="Times New Roman" w:cs="Times New Roman"/>
          <w:noProof/>
          <w:color w:val="000000"/>
          <w:sz w:val="26"/>
          <w:szCs w:val="26"/>
          <w:lang w:val="es-PE" w:eastAsia="es-PE"/>
        </w:rPr>
        <w:drawing>
          <wp:anchor distT="0" distB="0" distL="114300" distR="114300" simplePos="0" relativeHeight="251732992" behindDoc="0" locked="0" layoutInCell="1" allowOverlap="1" wp14:anchorId="3DEE453E" wp14:editId="08D67125">
            <wp:simplePos x="0" y="0"/>
            <wp:positionH relativeFrom="column">
              <wp:posOffset>916305</wp:posOffset>
            </wp:positionH>
            <wp:positionV relativeFrom="paragraph">
              <wp:posOffset>217805</wp:posOffset>
            </wp:positionV>
            <wp:extent cx="5372100" cy="1066800"/>
            <wp:effectExtent l="0" t="0" r="0" b="0"/>
            <wp:wrapSquare wrapText="bothSides"/>
            <wp:docPr id="2051092184" name="Imagen 5"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2184" name="Imagen 5" descr="Patrón de fondo&#10;&#10;Descripción generada automáticamente con confianza baj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210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C50611" w14:textId="5977670B" w:rsidR="005971A7" w:rsidRDefault="00BF7EA3" w:rsidP="005971A7">
      <w:pPr>
        <w:spacing w:after="0" w:line="240" w:lineRule="auto"/>
        <w:jc w:val="both"/>
        <w:rPr>
          <w:rFonts w:ascii="Times New Roman" w:eastAsia="Times New Roman" w:hAnsi="Times New Roman" w:cs="Times New Roman"/>
          <w:color w:val="auto"/>
          <w:sz w:val="24"/>
          <w:szCs w:val="24"/>
          <w:lang w:val="es-PE" w:eastAsia="es-PE"/>
        </w:rPr>
      </w:pPr>
      <w:r w:rsidRPr="00BF7EA3">
        <w:rPr>
          <w:rFonts w:ascii="Times New Roman" w:eastAsia="Times New Roman" w:hAnsi="Times New Roman" w:cs="Times New Roman"/>
          <w:color w:val="000000"/>
          <w:sz w:val="26"/>
          <w:szCs w:val="26"/>
          <w:lang w:val="es-PE" w:eastAsia="es-PE"/>
        </w:rPr>
        <w:br/>
      </w:r>
    </w:p>
    <w:p w14:paraId="53460D68"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003BC4A3"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08994E0B"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6C4EC01D"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452E2F31" w14:textId="77777777" w:rsidR="006E545A"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02A36857" w14:textId="3779ECA3" w:rsidR="006E545A" w:rsidRDefault="006E545A">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5B77E7DB" w14:textId="77777777" w:rsidR="006E545A" w:rsidRPr="005971A7" w:rsidRDefault="006E545A" w:rsidP="005971A7">
      <w:pPr>
        <w:spacing w:after="0" w:line="240" w:lineRule="auto"/>
        <w:jc w:val="both"/>
        <w:rPr>
          <w:rFonts w:ascii="Times New Roman" w:eastAsia="Times New Roman" w:hAnsi="Times New Roman" w:cs="Times New Roman"/>
          <w:color w:val="auto"/>
          <w:sz w:val="24"/>
          <w:szCs w:val="24"/>
          <w:lang w:val="es-PE" w:eastAsia="es-PE"/>
        </w:rPr>
      </w:pPr>
    </w:p>
    <w:p w14:paraId="531DC99C" w14:textId="55248FAF" w:rsidR="005971A7" w:rsidRPr="00EB423E" w:rsidRDefault="005971A7" w:rsidP="005971A7">
      <w:pPr>
        <w:pStyle w:val="Ttulo2"/>
      </w:pPr>
      <w:bookmarkStart w:id="20" w:name="_Toc133875270"/>
      <w:r>
        <w:t>Análisis Competitivo</w:t>
      </w:r>
      <w:bookmarkEnd w:id="20"/>
      <w:r>
        <w:tab/>
      </w:r>
    </w:p>
    <w:tbl>
      <w:tblPr>
        <w:tblW w:w="11727" w:type="dxa"/>
        <w:tblInd w:w="-1003" w:type="dxa"/>
        <w:tblCellMar>
          <w:top w:w="15" w:type="dxa"/>
          <w:left w:w="15" w:type="dxa"/>
          <w:bottom w:w="15" w:type="dxa"/>
          <w:right w:w="15" w:type="dxa"/>
        </w:tblCellMar>
        <w:tblLook w:val="04A0" w:firstRow="1" w:lastRow="0" w:firstColumn="1" w:lastColumn="0" w:noHBand="0" w:noVBand="1"/>
      </w:tblPr>
      <w:tblGrid>
        <w:gridCol w:w="661"/>
        <w:gridCol w:w="2404"/>
        <w:gridCol w:w="2029"/>
        <w:gridCol w:w="2029"/>
        <w:gridCol w:w="2221"/>
        <w:gridCol w:w="2383"/>
      </w:tblGrid>
      <w:tr w:rsidR="005971A7" w:rsidRPr="005971A7" w14:paraId="2253F56A" w14:textId="77777777" w:rsidTr="00EB40EA">
        <w:trPr>
          <w:trHeight w:val="480"/>
        </w:trPr>
        <w:tc>
          <w:tcPr>
            <w:tcW w:w="11727"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DA4B0" w14:textId="77777777" w:rsidR="005971A7" w:rsidRPr="005971A7" w:rsidRDefault="005971A7" w:rsidP="00EB40EA">
            <w:pPr>
              <w:spacing w:after="0" w:line="240" w:lineRule="auto"/>
              <w:jc w:val="center"/>
              <w:rPr>
                <w:rFonts w:ascii="Zizou Slab Light}" w:eastAsia="Times New Roman" w:hAnsi="Zizou Slab Light}" w:cs="Times New Roman"/>
                <w:color w:val="auto"/>
                <w:sz w:val="24"/>
                <w:szCs w:val="24"/>
                <w:lang w:val="es-PE" w:eastAsia="es-PE"/>
              </w:rPr>
            </w:pPr>
            <w:r w:rsidRPr="005971A7">
              <w:rPr>
                <w:rFonts w:ascii="Zizou Slab Light}" w:eastAsia="Times New Roman" w:hAnsi="Zizou Slab Light}" w:cs="Times New Roman"/>
                <w:b/>
                <w:bCs/>
                <w:color w:val="000000"/>
                <w:szCs w:val="28"/>
                <w:lang w:val="es-PE" w:eastAsia="es-PE"/>
              </w:rPr>
              <w:t>Competitive Analysis Landscape</w:t>
            </w:r>
          </w:p>
        </w:tc>
      </w:tr>
      <w:tr w:rsidR="00EB40EA" w:rsidRPr="005971A7" w14:paraId="3A4A73C0" w14:textId="77777777" w:rsidTr="007C67F2">
        <w:trPr>
          <w:trHeight w:val="1152"/>
        </w:trPr>
        <w:tc>
          <w:tcPr>
            <w:tcW w:w="30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AB88E" w14:textId="6B35F4F4" w:rsidR="005971A7" w:rsidRPr="005971A7" w:rsidRDefault="005971A7" w:rsidP="007C67F2">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¿Por qué llevar a cabo este análisis?</w:t>
            </w:r>
          </w:p>
        </w:tc>
        <w:tc>
          <w:tcPr>
            <w:tcW w:w="866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6D94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El objetivo del análisis competitivo es tener un mayor conocimiento de nuestros competidores. De esa forma, podremos mejorar las características de nuestra Startup.</w:t>
            </w:r>
          </w:p>
        </w:tc>
      </w:tr>
      <w:tr w:rsidR="00EB40EA" w:rsidRPr="005971A7" w14:paraId="0047DBE0" w14:textId="77777777" w:rsidTr="00EB40EA">
        <w:trPr>
          <w:trHeight w:val="560"/>
        </w:trPr>
        <w:tc>
          <w:tcPr>
            <w:tcW w:w="30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696F"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4BB9D" w14:textId="2773BF08" w:rsidR="005971A7" w:rsidRPr="005971A7" w:rsidRDefault="005971A7" w:rsidP="005971A7">
            <w:pPr>
              <w:spacing w:after="0" w:line="240" w:lineRule="auto"/>
              <w:jc w:val="center"/>
              <w:rPr>
                <w:rFonts w:eastAsia="Times New Roman" w:cs="Times New Roman"/>
                <w:color w:val="auto"/>
                <w:szCs w:val="28"/>
                <w:lang w:val="es-PE" w:eastAsia="es-PE"/>
              </w:rPr>
            </w:pPr>
            <w:r w:rsidRPr="006E545A">
              <w:rPr>
                <w:noProof/>
                <w:color w:val="auto"/>
                <w:szCs w:val="28"/>
                <w:lang w:val="es-PE"/>
              </w:rPr>
              <w:drawing>
                <wp:inline distT="0" distB="0" distL="0" distR="0" wp14:anchorId="4D1D744D" wp14:editId="6ABB1DD1">
                  <wp:extent cx="752475" cy="638175"/>
                  <wp:effectExtent l="0" t="0" r="9525" b="9525"/>
                  <wp:docPr id="4476398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9850" name="Imagen 11" descr="Diagram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2475" cy="638175"/>
                          </a:xfrm>
                          <a:prstGeom prst="rect">
                            <a:avLst/>
                          </a:prstGeom>
                          <a:noFill/>
                          <a:ln>
                            <a:noFill/>
                          </a:ln>
                        </pic:spPr>
                      </pic:pic>
                    </a:graphicData>
                  </a:graphic>
                </wp:inline>
              </w:drawing>
            </w:r>
            <w:r w:rsidRPr="005971A7">
              <w:rPr>
                <w:rFonts w:eastAsia="Times New Roman" w:cs="Times New Roman"/>
                <w:color w:val="000000"/>
                <w:szCs w:val="28"/>
                <w:lang w:val="es-PE" w:eastAsia="es-PE"/>
              </w:rPr>
              <w:t>UrbanUser</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E4C47" w14:textId="362D854B" w:rsidR="005971A7" w:rsidRPr="005971A7" w:rsidRDefault="005971A7" w:rsidP="00EB40EA">
            <w:pPr>
              <w:spacing w:after="0" w:line="240" w:lineRule="auto"/>
              <w:jc w:val="center"/>
              <w:rPr>
                <w:rFonts w:eastAsia="Times New Roman" w:cs="Times New Roman"/>
                <w:color w:val="000000"/>
                <w:szCs w:val="28"/>
                <w:lang w:val="es-PE" w:eastAsia="es-PE"/>
              </w:rPr>
            </w:pPr>
            <w:r w:rsidRPr="006E545A">
              <w:rPr>
                <w:noProof/>
                <w:color w:val="auto"/>
                <w:szCs w:val="28"/>
                <w:lang w:val="es-PE"/>
              </w:rPr>
              <w:drawing>
                <wp:anchor distT="0" distB="0" distL="114300" distR="114300" simplePos="0" relativeHeight="251735040" behindDoc="0" locked="0" layoutInCell="1" allowOverlap="1" wp14:anchorId="7E039A51" wp14:editId="3C0037E7">
                  <wp:simplePos x="0" y="0"/>
                  <wp:positionH relativeFrom="column">
                    <wp:posOffset>215661</wp:posOffset>
                  </wp:positionH>
                  <wp:positionV relativeFrom="paragraph">
                    <wp:posOffset>69493</wp:posOffset>
                  </wp:positionV>
                  <wp:extent cx="698206" cy="568960"/>
                  <wp:effectExtent l="0" t="0" r="0" b="2540"/>
                  <wp:wrapSquare wrapText="bothSides"/>
                  <wp:docPr id="128668815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88150" name="Imagen 10" descr="Logotipo&#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79" t="22799" r="68504" b="22526"/>
                          <a:stretch/>
                        </pic:blipFill>
                        <pic:spPr bwMode="auto">
                          <a:xfrm>
                            <a:off x="0" y="0"/>
                            <a:ext cx="698206" cy="568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71A7">
              <w:rPr>
                <w:rFonts w:eastAsia="Times New Roman" w:cs="Times New Roman"/>
                <w:color w:val="000000"/>
                <w:szCs w:val="28"/>
                <w:lang w:val="es-PE" w:eastAsia="es-PE"/>
              </w:rPr>
              <w:t>Transit</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5C8FF" w14:textId="11C9C773" w:rsidR="005971A7" w:rsidRPr="005971A7" w:rsidRDefault="005971A7" w:rsidP="00EB40EA">
            <w:pPr>
              <w:spacing w:after="0" w:line="240" w:lineRule="auto"/>
              <w:jc w:val="center"/>
              <w:rPr>
                <w:rFonts w:eastAsia="Times New Roman" w:cs="Times New Roman"/>
                <w:color w:val="auto"/>
                <w:szCs w:val="28"/>
                <w:lang w:val="es-PE" w:eastAsia="es-PE"/>
              </w:rPr>
            </w:pPr>
            <w:r w:rsidRPr="006E545A">
              <w:rPr>
                <w:noProof/>
                <w:color w:val="auto"/>
                <w:szCs w:val="28"/>
                <w:lang w:val="es-PE"/>
              </w:rPr>
              <w:drawing>
                <wp:anchor distT="0" distB="0" distL="114300" distR="114300" simplePos="0" relativeHeight="251734016" behindDoc="0" locked="0" layoutInCell="1" allowOverlap="1" wp14:anchorId="6B44084A" wp14:editId="6E3653E3">
                  <wp:simplePos x="0" y="0"/>
                  <wp:positionH relativeFrom="column">
                    <wp:posOffset>225631</wp:posOffset>
                  </wp:positionH>
                  <wp:positionV relativeFrom="paragraph">
                    <wp:posOffset>0</wp:posOffset>
                  </wp:positionV>
                  <wp:extent cx="666750" cy="676275"/>
                  <wp:effectExtent l="0" t="0" r="0" b="0"/>
                  <wp:wrapSquare wrapText="bothSides"/>
                  <wp:docPr id="866176206" name="Imagen 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76206" name="Imagen 9" descr="Icono&#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6750"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1A7">
              <w:rPr>
                <w:rFonts w:eastAsia="Times New Roman" w:cs="Times New Roman"/>
                <w:color w:val="000000"/>
                <w:szCs w:val="28"/>
                <w:lang w:val="es-PE" w:eastAsia="es-PE"/>
              </w:rPr>
              <w:t>Moovit</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CC13F" w14:textId="085EE735" w:rsidR="005971A7" w:rsidRPr="005971A7" w:rsidRDefault="005971A7" w:rsidP="005971A7">
            <w:pPr>
              <w:spacing w:after="0" w:line="240" w:lineRule="auto"/>
              <w:ind w:left="-142" w:right="-91"/>
              <w:jc w:val="center"/>
              <w:rPr>
                <w:rFonts w:eastAsia="Times New Roman" w:cs="Times New Roman"/>
                <w:color w:val="auto"/>
                <w:szCs w:val="28"/>
                <w:lang w:val="es-PE" w:eastAsia="es-PE"/>
              </w:rPr>
            </w:pPr>
            <w:r w:rsidRPr="006E545A">
              <w:rPr>
                <w:noProof/>
                <w:color w:val="auto"/>
                <w:szCs w:val="28"/>
                <w:lang w:val="es-PE"/>
              </w:rPr>
              <w:drawing>
                <wp:inline distT="0" distB="0" distL="0" distR="0" wp14:anchorId="2BFEEA42" wp14:editId="57A24C88">
                  <wp:extent cx="1476375" cy="733425"/>
                  <wp:effectExtent l="0" t="0" r="0" b="9525"/>
                  <wp:docPr id="757173023"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3023" name="Imagen 8" descr="Icon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6375" cy="733425"/>
                          </a:xfrm>
                          <a:prstGeom prst="rect">
                            <a:avLst/>
                          </a:prstGeom>
                          <a:noFill/>
                          <a:ln>
                            <a:noFill/>
                          </a:ln>
                        </pic:spPr>
                      </pic:pic>
                    </a:graphicData>
                  </a:graphic>
                </wp:inline>
              </w:drawing>
            </w:r>
          </w:p>
          <w:p w14:paraId="68AE42DC" w14:textId="77777777" w:rsidR="005971A7" w:rsidRPr="005971A7" w:rsidRDefault="005971A7" w:rsidP="005971A7">
            <w:pPr>
              <w:spacing w:after="0" w:line="240" w:lineRule="auto"/>
              <w:ind w:left="-142" w:right="-91"/>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TuRuta</w:t>
            </w:r>
          </w:p>
        </w:tc>
      </w:tr>
      <w:tr w:rsidR="00EB40EA" w:rsidRPr="005971A7" w14:paraId="6571CF26" w14:textId="77777777" w:rsidTr="00EB40EA">
        <w:trPr>
          <w:trHeight w:val="3852"/>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5FCACDB4" w14:textId="77777777" w:rsidR="005971A7" w:rsidRPr="005971A7" w:rsidRDefault="005971A7" w:rsidP="00EB40EA">
            <w:pPr>
              <w:spacing w:after="0" w:line="240" w:lineRule="auto"/>
              <w:ind w:left="113" w:right="1326"/>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426E7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Overview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F864"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StartUp móvil guía rutas y horarios de transporte público a tiempo completo, a fin de acortar los tiempos de espera y evitar costes innecesarios.</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9E566" w14:textId="77777777" w:rsidR="005971A7" w:rsidRPr="005971A7" w:rsidRDefault="005971A7" w:rsidP="005971A7">
            <w:pPr>
              <w:spacing w:after="0" w:line="240" w:lineRule="auto"/>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que brinda datos de transporte público en tiempo real.</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27F6D" w14:textId="77777777" w:rsidR="005971A7" w:rsidRPr="005971A7" w:rsidRDefault="005971A7" w:rsidP="005971A7">
            <w:pPr>
              <w:spacing w:after="0" w:line="240" w:lineRule="auto"/>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de transporte público que muestra rutas y horarios de buses y metro.</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F5EBA" w14:textId="51666327" w:rsidR="005971A7" w:rsidRPr="005971A7" w:rsidRDefault="005971A7" w:rsidP="005971A7">
            <w:pPr>
              <w:spacing w:after="0" w:line="240" w:lineRule="auto"/>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Aplicación de transporte público y </w:t>
            </w:r>
            <w:r w:rsidR="00EB40EA" w:rsidRPr="005971A7">
              <w:rPr>
                <w:rFonts w:eastAsia="Times New Roman" w:cs="Times New Roman"/>
                <w:color w:val="000000"/>
                <w:szCs w:val="28"/>
                <w:lang w:val="es-PE" w:eastAsia="es-PE"/>
              </w:rPr>
              <w:t>urbano, enfocada</w:t>
            </w:r>
            <w:r w:rsidRPr="005971A7">
              <w:rPr>
                <w:rFonts w:eastAsia="Times New Roman" w:cs="Times New Roman"/>
                <w:color w:val="000000"/>
                <w:szCs w:val="28"/>
                <w:lang w:val="es-PE" w:eastAsia="es-PE"/>
              </w:rPr>
              <w:t xml:space="preserve"> en las rutas de Lima Metropolitana.</w:t>
            </w:r>
          </w:p>
        </w:tc>
      </w:tr>
      <w:tr w:rsidR="00EB40EA" w:rsidRPr="005971A7" w14:paraId="12D2683C"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5A24CCE1"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4B90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Ventaja</w:t>
            </w:r>
          </w:p>
          <w:p w14:paraId="0BCBA4A7"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competitiva</w:t>
            </w:r>
          </w:p>
          <w:p w14:paraId="1E78635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¿Qué valor ofrece a los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82E84"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UrbanUser ofrece información en tiempo real sobre el tipo de medio de transporte que eligió el usuario.</w:t>
            </w:r>
          </w:p>
          <w:p w14:paraId="026D47FD"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56F53B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UrbanUser ofrece el </w:t>
            </w:r>
            <w:r w:rsidRPr="005971A7">
              <w:rPr>
                <w:rFonts w:eastAsia="Times New Roman" w:cs="Times New Roman"/>
                <w:color w:val="000000"/>
                <w:szCs w:val="28"/>
                <w:lang w:val="es-PE" w:eastAsia="es-PE"/>
              </w:rPr>
              <w:lastRenderedPageBreak/>
              <w:t>importe a pagar dentro de la ruta establecida, así como también indicar las zonas de tráfico y zonas de calor en los paraderos para conocer la cantidad de personas.</w:t>
            </w:r>
          </w:p>
          <w:p w14:paraId="0AEB1356" w14:textId="77777777" w:rsidR="005971A7" w:rsidRPr="005971A7" w:rsidRDefault="005971A7" w:rsidP="007C67F2">
            <w:pPr>
              <w:spacing w:after="0" w:line="240" w:lineRule="auto"/>
              <w:jc w:val="both"/>
              <w:rPr>
                <w:rFonts w:eastAsia="Times New Roman" w:cs="Times New Roman"/>
                <w:color w:val="auto"/>
                <w:szCs w:val="28"/>
                <w:lang w:val="es-PE" w:eastAsia="es-PE"/>
              </w:rPr>
            </w:pP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86C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lastRenderedPageBreak/>
              <w:t>Transit ofrece información en tiempo real, navegación, planificación de viajes, notificaciones y ahorro de dinero.</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9DDF"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Moovit ofrece información sobre la accesibilidad del transporte público, lo que ayuda a las personas con discapacidad a planificar y utilizar los </w:t>
            </w:r>
            <w:r w:rsidRPr="005971A7">
              <w:rPr>
                <w:rFonts w:eastAsia="Times New Roman" w:cs="Times New Roman"/>
                <w:color w:val="000000"/>
                <w:szCs w:val="28"/>
                <w:lang w:val="es-PE" w:eastAsia="es-PE"/>
              </w:rPr>
              <w:lastRenderedPageBreak/>
              <w:t>servicios de transporte de manera efectiva.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2730"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lastRenderedPageBreak/>
              <w:t>TuRuta ofrece 99% de información de transporte en Lima.</w:t>
            </w:r>
          </w:p>
          <w:p w14:paraId="22B9389A"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6BD2F75"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Alianza con empresas de transporte oficiales.</w:t>
            </w:r>
          </w:p>
        </w:tc>
      </w:tr>
      <w:tr w:rsidR="00EB40EA" w:rsidRPr="005971A7" w14:paraId="4BB2C03B" w14:textId="77777777" w:rsidTr="00EB40EA">
        <w:trPr>
          <w:trHeight w:val="560"/>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2CF57946" w14:textId="77777777" w:rsidR="005971A7" w:rsidRPr="005971A7" w:rsidRDefault="005971A7" w:rsidP="00EB40EA">
            <w:pPr>
              <w:spacing w:after="0" w:line="240" w:lineRule="auto"/>
              <w:ind w:left="113" w:right="113"/>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Perfil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A441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Mercado 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72D6"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Personas mayores de 13 años que busquen viajar en transporte público y tener conocimiento de rutas de buses, trenes y alimentadores.</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49F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Personas que buscan un viaje simple en transporte público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7AD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Personas que viajan por transporte público y buscan detalles de sus rutas</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A2C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Toda persona que desee movilizarse en Lima, Perú.</w:t>
            </w:r>
          </w:p>
        </w:tc>
      </w:tr>
      <w:tr w:rsidR="00EB40EA" w:rsidRPr="005971A7" w14:paraId="3CAE6275"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238579F7"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A4CD19"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Estrategias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D2628" w14:textId="736F179E"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Redes sociales (anuncios en pag</w:t>
            </w:r>
            <w:r w:rsidR="00D162CD">
              <w:rPr>
                <w:rFonts w:eastAsia="Times New Roman" w:cs="Times New Roman"/>
                <w:color w:val="000000"/>
                <w:szCs w:val="28"/>
                <w:lang w:val="es-PE" w:eastAsia="es-PE"/>
              </w:rPr>
              <w:t>.</w:t>
            </w:r>
            <w:r w:rsidRPr="005971A7">
              <w:rPr>
                <w:rFonts w:eastAsia="Times New Roman" w:cs="Times New Roman"/>
                <w:color w:val="000000"/>
                <w:szCs w:val="28"/>
                <w:lang w:val="es-PE" w:eastAsia="es-PE"/>
              </w:rPr>
              <w:t xml:space="preserve"> web, Youtube, Facebook, Twitter, Instagram)</w:t>
            </w:r>
          </w:p>
          <w:p w14:paraId="6B8D797C"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2D7A89A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 Reparto de volantes, calcomanías en paraderos y anuncios en los </w:t>
            </w:r>
            <w:r w:rsidRPr="005971A7">
              <w:rPr>
                <w:rFonts w:eastAsia="Times New Roman" w:cs="Times New Roman"/>
                <w:color w:val="000000"/>
                <w:szCs w:val="28"/>
                <w:lang w:val="es-PE" w:eastAsia="es-PE"/>
              </w:rPr>
              <w:lastRenderedPageBreak/>
              <w:t>medios de transporte</w:t>
            </w:r>
          </w:p>
          <w:p w14:paraId="50FF8C08"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76ABE9D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Paneles y spots publicitarios</w:t>
            </w:r>
          </w:p>
          <w:p w14:paraId="3C37D71F"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45448246"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Los primeros 500 en descargar la aplicación podrán acceder a la versión premium sin costo adicional por 3 meses.</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6923D" w14:textId="64206DBC"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lastRenderedPageBreak/>
              <w:t xml:space="preserve">- Publicidad en redes </w:t>
            </w:r>
            <w:r w:rsidR="00D162CD" w:rsidRPr="005971A7">
              <w:rPr>
                <w:rFonts w:eastAsia="Times New Roman" w:cs="Times New Roman"/>
                <w:color w:val="000000"/>
                <w:szCs w:val="28"/>
                <w:lang w:val="es-PE" w:eastAsia="es-PE"/>
              </w:rPr>
              <w:t>sociales (Anuncios</w:t>
            </w:r>
            <w:r w:rsidRPr="005971A7">
              <w:rPr>
                <w:rFonts w:eastAsia="Times New Roman" w:cs="Times New Roman"/>
                <w:color w:val="000000"/>
                <w:szCs w:val="28"/>
                <w:lang w:val="es-PE" w:eastAsia="es-PE"/>
              </w:rPr>
              <w:t xml:space="preserve"> Audiovisuales en Youtube, Twitter y Facebook)</w:t>
            </w:r>
          </w:p>
          <w:p w14:paraId="5E65340E" w14:textId="77777777" w:rsidR="005971A7" w:rsidRPr="005971A7" w:rsidRDefault="005971A7" w:rsidP="007C67F2">
            <w:pPr>
              <w:spacing w:line="240" w:lineRule="auto"/>
              <w:jc w:val="both"/>
              <w:rPr>
                <w:rFonts w:eastAsia="Times New Roman" w:cs="Times New Roman"/>
                <w:color w:val="auto"/>
                <w:szCs w:val="28"/>
                <w:lang w:val="es-PE" w:eastAsia="es-PE"/>
              </w:rPr>
            </w:pPr>
          </w:p>
          <w:p w14:paraId="6B8AEDB3"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w:t>
            </w:r>
          </w:p>
          <w:p w14:paraId="4BCDEC74" w14:textId="77777777" w:rsidR="005971A7" w:rsidRPr="005971A7" w:rsidRDefault="005971A7" w:rsidP="007C67F2">
            <w:pPr>
              <w:spacing w:after="0" w:line="240" w:lineRule="auto"/>
              <w:jc w:val="both"/>
              <w:rPr>
                <w:rFonts w:eastAsia="Times New Roman" w:cs="Times New Roman"/>
                <w:color w:val="auto"/>
                <w:szCs w:val="28"/>
                <w:lang w:val="es-PE" w:eastAsia="es-PE"/>
              </w:rPr>
            </w:pP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04DE" w14:textId="1D025779"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 Publicidad en redes </w:t>
            </w:r>
            <w:r w:rsidR="00D162CD" w:rsidRPr="005971A7">
              <w:rPr>
                <w:rFonts w:eastAsia="Times New Roman" w:cs="Times New Roman"/>
                <w:color w:val="000000"/>
                <w:szCs w:val="28"/>
                <w:lang w:val="es-PE" w:eastAsia="es-PE"/>
              </w:rPr>
              <w:t>sociales (Anuncios</w:t>
            </w:r>
            <w:r w:rsidRPr="005971A7">
              <w:rPr>
                <w:rFonts w:eastAsia="Times New Roman" w:cs="Times New Roman"/>
                <w:color w:val="000000"/>
                <w:szCs w:val="28"/>
                <w:lang w:val="es-PE" w:eastAsia="es-PE"/>
              </w:rPr>
              <w:t xml:space="preserve"> en Youtube, Instagram, correos electrónicos)</w:t>
            </w:r>
          </w:p>
          <w:p w14:paraId="13C8939D"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10D3B52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Canales de televisión </w:t>
            </w:r>
          </w:p>
          <w:p w14:paraId="24D90E61"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609731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Paneles publicitarios</w:t>
            </w:r>
          </w:p>
          <w:p w14:paraId="2390D049" w14:textId="77777777" w:rsidR="005971A7" w:rsidRPr="005971A7" w:rsidRDefault="005971A7" w:rsidP="007C67F2">
            <w:pPr>
              <w:spacing w:line="240" w:lineRule="auto"/>
              <w:jc w:val="both"/>
              <w:rPr>
                <w:rFonts w:eastAsia="Times New Roman" w:cs="Times New Roman"/>
                <w:color w:val="auto"/>
                <w:szCs w:val="28"/>
                <w:lang w:val="es-PE" w:eastAsia="es-PE"/>
              </w:rPr>
            </w:pP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4A54" w14:textId="44B0970A"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xml:space="preserve">- Publicidad en redes </w:t>
            </w:r>
            <w:r w:rsidR="00D162CD" w:rsidRPr="005971A7">
              <w:rPr>
                <w:rFonts w:eastAsia="Times New Roman" w:cs="Times New Roman"/>
                <w:color w:val="222222"/>
                <w:szCs w:val="28"/>
                <w:shd w:val="clear" w:color="auto" w:fill="FFFFFF"/>
                <w:lang w:val="es-PE" w:eastAsia="es-PE"/>
              </w:rPr>
              <w:t>sociales (</w:t>
            </w:r>
            <w:r w:rsidRPr="005971A7">
              <w:rPr>
                <w:rFonts w:eastAsia="Times New Roman" w:cs="Times New Roman"/>
                <w:color w:val="222222"/>
                <w:szCs w:val="28"/>
                <w:shd w:val="clear" w:color="auto" w:fill="FFFFFF"/>
                <w:lang w:val="es-PE" w:eastAsia="es-PE"/>
              </w:rPr>
              <w:t>Videos de la app)</w:t>
            </w:r>
          </w:p>
          <w:p w14:paraId="7E9728C4"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0803E683"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Notas de prensa</w:t>
            </w:r>
          </w:p>
          <w:p w14:paraId="18AED415"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060AEEB7"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Página web sobre la aplicación.</w:t>
            </w:r>
          </w:p>
          <w:p w14:paraId="6C74A816"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52614A61" w14:textId="77777777" w:rsidR="005971A7" w:rsidRPr="005971A7" w:rsidRDefault="005971A7" w:rsidP="007C67F2">
            <w:pPr>
              <w:spacing w:after="0" w:line="240" w:lineRule="auto"/>
              <w:ind w:right="-119"/>
              <w:jc w:val="both"/>
              <w:rPr>
                <w:rFonts w:eastAsia="Times New Roman" w:cs="Times New Roman"/>
                <w:color w:val="auto"/>
                <w:szCs w:val="28"/>
                <w:lang w:val="es-PE" w:eastAsia="es-PE"/>
              </w:rPr>
            </w:pPr>
            <w:r w:rsidRPr="005971A7">
              <w:rPr>
                <w:rFonts w:eastAsia="Times New Roman" w:cs="Times New Roman"/>
                <w:color w:val="222222"/>
                <w:szCs w:val="28"/>
                <w:shd w:val="clear" w:color="auto" w:fill="FFFFFF"/>
                <w:lang w:val="es-PE" w:eastAsia="es-PE"/>
              </w:rPr>
              <w:t>- Si eres operador Bitel te ofrece la aplicación sin gastar datos.</w:t>
            </w:r>
          </w:p>
          <w:p w14:paraId="796F44C6" w14:textId="77777777" w:rsidR="005971A7" w:rsidRPr="005971A7" w:rsidRDefault="005971A7" w:rsidP="007C67F2">
            <w:pPr>
              <w:spacing w:line="240" w:lineRule="auto"/>
              <w:jc w:val="both"/>
              <w:rPr>
                <w:rFonts w:eastAsia="Times New Roman" w:cs="Times New Roman"/>
                <w:color w:val="auto"/>
                <w:szCs w:val="28"/>
                <w:lang w:val="es-PE" w:eastAsia="es-PE"/>
              </w:rPr>
            </w:pPr>
          </w:p>
        </w:tc>
      </w:tr>
      <w:tr w:rsidR="00EB40EA" w:rsidRPr="005971A7" w14:paraId="2E64E590" w14:textId="77777777" w:rsidTr="00EB40EA">
        <w:trPr>
          <w:trHeight w:val="560"/>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0903E62B" w14:textId="77777777" w:rsidR="005971A7" w:rsidRPr="005971A7" w:rsidRDefault="005971A7" w:rsidP="00EB40EA">
            <w:pPr>
              <w:spacing w:after="0" w:line="240" w:lineRule="auto"/>
              <w:ind w:left="113" w:right="113"/>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Perfil de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1B3EB"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Productos &amp;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03655" w14:textId="77777777" w:rsidR="005971A7" w:rsidRPr="005971A7" w:rsidRDefault="005971A7" w:rsidP="007C67F2">
            <w:pPr>
              <w:numPr>
                <w:ilvl w:val="0"/>
                <w:numId w:val="41"/>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t>Producto: Aplicación móvil para la planificación de rutas turísticas en diferentes ciudades y destinos turísticos en todo el mundo.</w:t>
            </w:r>
          </w:p>
          <w:p w14:paraId="6CB12D5F" w14:textId="77777777" w:rsidR="005971A7" w:rsidRPr="005971A7" w:rsidRDefault="005971A7" w:rsidP="007C67F2">
            <w:pPr>
              <w:numPr>
                <w:ilvl w:val="0"/>
                <w:numId w:val="41"/>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64269530"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Servicios: Proporciona información detallada sobre lugares de interés, guías turísticos locales y </w:t>
            </w:r>
            <w:r w:rsidRPr="005971A7">
              <w:rPr>
                <w:rFonts w:eastAsia="Times New Roman" w:cs="Times New Roman"/>
                <w:color w:val="000000"/>
                <w:szCs w:val="28"/>
                <w:lang w:val="es-PE" w:eastAsia="es-PE"/>
              </w:rPr>
              <w:lastRenderedPageBreak/>
              <w:t>expertos, opciones de planificación de viajes personalizadas y ajuste de la ruta en función de los intereses del usuario.</w:t>
            </w:r>
          </w:p>
          <w:p w14:paraId="3736400F" w14:textId="77777777" w:rsidR="005971A7" w:rsidRPr="005971A7" w:rsidRDefault="005971A7" w:rsidP="007C67F2">
            <w:pPr>
              <w:spacing w:after="0" w:line="240" w:lineRule="auto"/>
              <w:jc w:val="both"/>
              <w:rPr>
                <w:rFonts w:eastAsia="Times New Roman" w:cs="Times New Roman"/>
                <w:color w:val="auto"/>
                <w:szCs w:val="28"/>
                <w:lang w:val="es-PE" w:eastAsia="es-PE"/>
              </w:rPr>
            </w:pP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44F53" w14:textId="77777777" w:rsidR="005971A7" w:rsidRPr="005971A7" w:rsidRDefault="005971A7" w:rsidP="007C67F2">
            <w:pPr>
              <w:numPr>
                <w:ilvl w:val="0"/>
                <w:numId w:val="42"/>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lastRenderedPageBreak/>
              <w:t>Producto: Aplicación móvil para la planificación de rutas turísticas en diferentes ciudades y destinos turísticos en todo el mundo.</w:t>
            </w:r>
          </w:p>
          <w:p w14:paraId="52A3EEC1" w14:textId="77777777" w:rsidR="005971A7" w:rsidRPr="005971A7" w:rsidRDefault="005971A7" w:rsidP="007C67F2">
            <w:pPr>
              <w:numPr>
                <w:ilvl w:val="0"/>
                <w:numId w:val="42"/>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760B4684"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Servicios: Proporciona información detallada sobre lugares de interés, guías turísticos locales y </w:t>
            </w:r>
            <w:r w:rsidRPr="005971A7">
              <w:rPr>
                <w:rFonts w:eastAsia="Times New Roman" w:cs="Times New Roman"/>
                <w:color w:val="000000"/>
                <w:szCs w:val="28"/>
                <w:lang w:val="es-PE" w:eastAsia="es-PE"/>
              </w:rPr>
              <w:lastRenderedPageBreak/>
              <w:t>expertos, opciones de planificación de viajes personalizadas y ajuste de la ruta en función de los intereses del usuario.</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D1F14" w14:textId="77777777" w:rsidR="005971A7" w:rsidRPr="005971A7" w:rsidRDefault="005971A7" w:rsidP="007C67F2">
            <w:pPr>
              <w:numPr>
                <w:ilvl w:val="0"/>
                <w:numId w:val="43"/>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lastRenderedPageBreak/>
              <w:t>Producto: Aplicación móvil para la planificación de rutas turísticas en diferentes ciudades y destinos turísticos en todo el mundo.</w:t>
            </w:r>
          </w:p>
          <w:p w14:paraId="0BBE161D" w14:textId="77777777" w:rsidR="005971A7" w:rsidRPr="005971A7" w:rsidRDefault="005971A7" w:rsidP="007C67F2">
            <w:pPr>
              <w:numPr>
                <w:ilvl w:val="0"/>
                <w:numId w:val="43"/>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166313D4"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Servicios: Proporciona información detallada sobre lugares de interés, guías turísticos locales y expertos, opciones de planificación de </w:t>
            </w:r>
            <w:r w:rsidRPr="005971A7">
              <w:rPr>
                <w:rFonts w:eastAsia="Times New Roman" w:cs="Times New Roman"/>
                <w:color w:val="000000"/>
                <w:szCs w:val="28"/>
                <w:lang w:val="es-PE" w:eastAsia="es-PE"/>
              </w:rPr>
              <w:lastRenderedPageBreak/>
              <w:t>viajes personalizadas y ajuste de la ruta en función de los intereses del usuario.</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75D1" w14:textId="77777777" w:rsidR="005971A7" w:rsidRPr="005971A7" w:rsidRDefault="005971A7" w:rsidP="007C67F2">
            <w:pPr>
              <w:numPr>
                <w:ilvl w:val="0"/>
                <w:numId w:val="44"/>
              </w:numPr>
              <w:spacing w:after="0" w:line="240" w:lineRule="auto"/>
              <w:ind w:left="142"/>
              <w:jc w:val="both"/>
              <w:textAlignment w:val="baseline"/>
              <w:rPr>
                <w:rFonts w:eastAsia="Times New Roman" w:cs="Times New Roman"/>
                <w:color w:val="000000"/>
                <w:szCs w:val="28"/>
                <w:lang w:val="es-PE" w:eastAsia="es-PE"/>
              </w:rPr>
            </w:pPr>
            <w:r w:rsidRPr="005971A7">
              <w:rPr>
                <w:rFonts w:eastAsia="Times New Roman" w:cs="Times New Roman"/>
                <w:color w:val="000000"/>
                <w:szCs w:val="28"/>
                <w:lang w:val="es-PE" w:eastAsia="es-PE"/>
              </w:rPr>
              <w:lastRenderedPageBreak/>
              <w:t>Producto: Aplicación móvil para la planificación de rutas turísticas en diferentes ciudades y destinos turísticos en todo el mundo.</w:t>
            </w:r>
          </w:p>
          <w:p w14:paraId="7D40CFE7" w14:textId="77777777" w:rsidR="005971A7" w:rsidRPr="005971A7" w:rsidRDefault="005971A7" w:rsidP="007C67F2">
            <w:pPr>
              <w:numPr>
                <w:ilvl w:val="0"/>
                <w:numId w:val="44"/>
              </w:numPr>
              <w:spacing w:before="100" w:beforeAutospacing="1" w:after="100" w:afterAutospacing="1" w:line="240" w:lineRule="auto"/>
              <w:ind w:left="142"/>
              <w:jc w:val="both"/>
              <w:textAlignment w:val="baseline"/>
              <w:rPr>
                <w:rFonts w:eastAsia="Times New Roman" w:cs="Times New Roman"/>
                <w:color w:val="000000"/>
                <w:szCs w:val="28"/>
                <w:lang w:val="es-PE" w:eastAsia="es-PE"/>
              </w:rPr>
            </w:pPr>
          </w:p>
          <w:p w14:paraId="3A74D039" w14:textId="77777777" w:rsidR="005971A7" w:rsidRPr="005971A7" w:rsidRDefault="005971A7" w:rsidP="007C67F2">
            <w:pPr>
              <w:spacing w:after="0" w:line="240" w:lineRule="auto"/>
              <w:ind w:left="142"/>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Servicios: Proporciona información detallada sobre lugares de interés, guías turísticos locales y expertos, opciones de planificación de </w:t>
            </w:r>
            <w:r w:rsidRPr="005971A7">
              <w:rPr>
                <w:rFonts w:eastAsia="Times New Roman" w:cs="Times New Roman"/>
                <w:color w:val="000000"/>
                <w:szCs w:val="28"/>
                <w:lang w:val="es-PE" w:eastAsia="es-PE"/>
              </w:rPr>
              <w:lastRenderedPageBreak/>
              <w:t>viajes personalizadas y ajuste de la ruta en función de los intereses del usuario.</w:t>
            </w:r>
          </w:p>
        </w:tc>
      </w:tr>
      <w:tr w:rsidR="00EB40EA" w:rsidRPr="005971A7" w14:paraId="64112FA3" w14:textId="77777777" w:rsidTr="00EB40EA">
        <w:trPr>
          <w:trHeight w:val="988"/>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6FC78A65"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530A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Precios y Costos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8B9DC"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EE710" w14:textId="77777777" w:rsidR="005971A7" w:rsidRPr="005971A7" w:rsidRDefault="005971A7" w:rsidP="007C67F2">
            <w:pPr>
              <w:spacing w:after="0" w:line="240" w:lineRule="auto"/>
              <w:ind w:right="596"/>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4F3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DB3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Aplicación gratuita</w:t>
            </w:r>
          </w:p>
        </w:tc>
      </w:tr>
      <w:tr w:rsidR="00EB40EA" w:rsidRPr="005971A7" w14:paraId="514A1D80"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025D6BD1"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FDDE1B"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Canales de Distribución (Web y/o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E9FF5"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Ofrece una aplicación móvil descargable para Android, iPhone y Windows.</w:t>
            </w:r>
          </w:p>
          <w:p w14:paraId="3F8B44EF"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5CE050E0"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Ofrece una cuenta de facebook en el cual se publican Q&amp;A frecuentes sobre la app e información sobre la aplicación.</w:t>
            </w:r>
          </w:p>
          <w:p w14:paraId="248B893A" w14:textId="77777777" w:rsidR="005971A7" w:rsidRPr="005971A7" w:rsidRDefault="005971A7" w:rsidP="007C67F2">
            <w:pPr>
              <w:spacing w:line="240" w:lineRule="auto"/>
              <w:jc w:val="both"/>
              <w:rPr>
                <w:rFonts w:eastAsia="Times New Roman" w:cs="Times New Roman"/>
                <w:color w:val="auto"/>
                <w:szCs w:val="28"/>
                <w:lang w:val="es-PE" w:eastAsia="es-PE"/>
              </w:rPr>
            </w:pPr>
            <w:r w:rsidRPr="005971A7">
              <w:rPr>
                <w:rFonts w:eastAsia="Times New Roman" w:cs="Times New Roman"/>
                <w:color w:val="auto"/>
                <w:szCs w:val="28"/>
                <w:lang w:val="es-PE" w:eastAsia="es-PE"/>
              </w:rPr>
              <w:br/>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C4679"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Transit se puede descargar y utilizar en dispositivos móviles con sistemas operativos iOS y Android</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3F9D"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Transit se puede descargar y utilizar en dispositivos móviles con sistemas operativos iOS y Android, además se puede acceder mediante la web.</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3198"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TuRuta ofrece una aplicación móvil en plataformas de descarga para Android y iPhone.</w:t>
            </w:r>
          </w:p>
          <w:p w14:paraId="16A4599B" w14:textId="77777777" w:rsidR="005971A7" w:rsidRPr="005971A7" w:rsidRDefault="005971A7" w:rsidP="007C67F2">
            <w:pPr>
              <w:spacing w:after="0" w:line="240" w:lineRule="auto"/>
              <w:jc w:val="both"/>
              <w:rPr>
                <w:rFonts w:eastAsia="Times New Roman" w:cs="Times New Roman"/>
                <w:color w:val="auto"/>
                <w:szCs w:val="28"/>
                <w:lang w:val="es-PE" w:eastAsia="es-PE"/>
              </w:rPr>
            </w:pPr>
          </w:p>
          <w:p w14:paraId="3A0E4A6D"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Ofrece una página web de información, atención al cliente y Q&amp;A frecuentes.</w:t>
            </w:r>
          </w:p>
        </w:tc>
      </w:tr>
      <w:tr w:rsidR="00EB40EA" w:rsidRPr="005971A7" w14:paraId="3D40EC37" w14:textId="77777777" w:rsidTr="00EB40EA">
        <w:trPr>
          <w:trHeight w:val="560"/>
        </w:trPr>
        <w:tc>
          <w:tcPr>
            <w:tcW w:w="11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extDirection w:val="btLr"/>
            <w:vAlign w:val="center"/>
            <w:hideMark/>
          </w:tcPr>
          <w:p w14:paraId="235A928A" w14:textId="77777777" w:rsidR="005971A7" w:rsidRPr="005971A7" w:rsidRDefault="005971A7" w:rsidP="00EB40EA">
            <w:pPr>
              <w:spacing w:after="0" w:line="240" w:lineRule="auto"/>
              <w:ind w:left="113" w:right="113"/>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Análisis SWOT (FODA)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48635"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Fortalezas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836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interfaz de usuario es intuitiva y fácil de usar.</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80D8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Cobertura global, precisión en tiempo, información de viaje en tiempo </w:t>
            </w:r>
            <w:r w:rsidRPr="005971A7">
              <w:rPr>
                <w:rFonts w:eastAsia="Times New Roman" w:cs="Times New Roman"/>
                <w:color w:val="000000"/>
                <w:szCs w:val="28"/>
                <w:lang w:val="es-PE" w:eastAsia="es-PE"/>
              </w:rPr>
              <w:lastRenderedPageBreak/>
              <w:t>real, facilidad de uso.</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6DA1"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lastRenderedPageBreak/>
              <w:t xml:space="preserve">Disponibilidad en todo el mundo, muestra información en tiempo real y cuenta con una </w:t>
            </w:r>
            <w:r w:rsidRPr="005971A7">
              <w:rPr>
                <w:rFonts w:eastAsia="Times New Roman" w:cs="Times New Roman"/>
                <w:color w:val="000000"/>
                <w:szCs w:val="28"/>
                <w:lang w:val="es-PE" w:eastAsia="es-PE"/>
              </w:rPr>
              <w:lastRenderedPageBreak/>
              <w:t>interfaz amigable para el usuario.</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950E"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lastRenderedPageBreak/>
              <w:t>Compromiso con el usuario, </w:t>
            </w:r>
          </w:p>
        </w:tc>
      </w:tr>
      <w:tr w:rsidR="00EB40EA" w:rsidRPr="005971A7" w14:paraId="3F96EE4A"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7EB2C14F"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EFC5F"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Debilidades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487F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no cuenta con una cobertura tan amplia. Se centra netamente en Lima Metropolitana.</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55E4"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no tiene la capacidad de reserva de boletos o asientos en los servicios de transporte público.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8DE0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no se muestra eficiente ya que no muestra recomendaciones sobre tus rutas, solamente tenemos acceso a las rutas que queramos por cuenta propia, más no saber si esta es la más eficaz para nuestro viaje.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6FF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Tiene información desactualizadas</w:t>
            </w:r>
          </w:p>
        </w:tc>
      </w:tr>
      <w:tr w:rsidR="00EB40EA" w:rsidRPr="005971A7" w14:paraId="7C4988AD" w14:textId="77777777" w:rsidTr="00EB40EA">
        <w:trPr>
          <w:trHeight w:val="56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1C405B43"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F9CCAA"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Oportunidades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7FD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aplicación puede incorporar funciones de realidad aumentada para mejorar la experiencia del usuario. </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ED631"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Transit puede colaborar con empresas de transporte locales para ofrecer descuentos y ofertas especiales a los usuarios.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E347"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Moovit puede expandirse ofreciendo más funciones personalizadas.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AED96"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Turuta puede expandir su base de usuarios añadiendo más ofertas. </w:t>
            </w:r>
          </w:p>
        </w:tc>
      </w:tr>
      <w:tr w:rsidR="00EB40EA" w:rsidRPr="005971A7" w14:paraId="38399A1C" w14:textId="77777777" w:rsidTr="007C67F2">
        <w:trPr>
          <w:trHeight w:val="20"/>
        </w:trPr>
        <w:tc>
          <w:tcPr>
            <w:tcW w:w="1157" w:type="dxa"/>
            <w:vMerge/>
            <w:tcBorders>
              <w:top w:val="single" w:sz="8" w:space="0" w:color="000000"/>
              <w:left w:val="single" w:sz="8" w:space="0" w:color="000000"/>
              <w:bottom w:val="single" w:sz="8" w:space="0" w:color="000000"/>
              <w:right w:val="single" w:sz="8" w:space="0" w:color="000000"/>
            </w:tcBorders>
            <w:vAlign w:val="center"/>
            <w:hideMark/>
          </w:tcPr>
          <w:p w14:paraId="2C0D5859" w14:textId="77777777" w:rsidR="005971A7" w:rsidRPr="005971A7" w:rsidRDefault="005971A7" w:rsidP="005971A7">
            <w:pPr>
              <w:spacing w:after="0" w:line="240" w:lineRule="auto"/>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31FC8" w14:textId="77777777" w:rsidR="005971A7" w:rsidRPr="005971A7" w:rsidRDefault="005971A7" w:rsidP="00EB40EA">
            <w:pPr>
              <w:spacing w:after="0" w:line="240" w:lineRule="auto"/>
              <w:jc w:val="center"/>
              <w:rPr>
                <w:rFonts w:eastAsia="Times New Roman" w:cs="Times New Roman"/>
                <w:color w:val="auto"/>
                <w:szCs w:val="28"/>
                <w:lang w:val="es-PE" w:eastAsia="es-PE"/>
              </w:rPr>
            </w:pPr>
            <w:r w:rsidRPr="005971A7">
              <w:rPr>
                <w:rFonts w:eastAsia="Times New Roman" w:cs="Times New Roman"/>
                <w:color w:val="000000"/>
                <w:szCs w:val="28"/>
                <w:lang w:val="es-PE" w:eastAsia="es-PE"/>
              </w:rPr>
              <w:t>Amenazas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0023"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La competencia en el mercado de aplicaciones de viajes y turismo es alta. </w:t>
            </w:r>
          </w:p>
        </w:tc>
        <w:tc>
          <w:tcPr>
            <w:tcW w:w="2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3FAA" w14:textId="34C0F714"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 xml:space="preserve">El aumento de la popularidad de los servicios de transporte privado y los automóviles eléctricos pueden reducir </w:t>
            </w:r>
            <w:r w:rsidRPr="005971A7">
              <w:rPr>
                <w:rFonts w:eastAsia="Times New Roman" w:cs="Times New Roman"/>
                <w:color w:val="000000"/>
                <w:szCs w:val="28"/>
                <w:lang w:val="es-PE" w:eastAsia="es-PE"/>
              </w:rPr>
              <w:lastRenderedPageBreak/>
              <w:t xml:space="preserve">la demanda de </w:t>
            </w:r>
            <w:r w:rsidR="00D162CD">
              <w:rPr>
                <w:rFonts w:eastAsia="Times New Roman" w:cs="Times New Roman"/>
                <w:color w:val="000000"/>
                <w:szCs w:val="28"/>
                <w:lang w:val="es-PE" w:eastAsia="es-PE"/>
              </w:rPr>
              <w:t>T</w:t>
            </w:r>
            <w:r w:rsidRPr="005971A7">
              <w:rPr>
                <w:rFonts w:eastAsia="Times New Roman" w:cs="Times New Roman"/>
                <w:color w:val="000000"/>
                <w:szCs w:val="28"/>
                <w:lang w:val="es-PE" w:eastAsia="es-PE"/>
              </w:rPr>
              <w:t>ransit. </w:t>
            </w:r>
          </w:p>
        </w:tc>
        <w:tc>
          <w:tcPr>
            <w:tcW w:w="2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04DD2"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lastRenderedPageBreak/>
              <w:t>Las nuevas tecnologías y aplicaciones pueden desplazar a Moovit en el futuro. </w:t>
            </w:r>
          </w:p>
        </w:tc>
        <w:tc>
          <w:tcPr>
            <w:tcW w:w="2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752B" w14:textId="77777777" w:rsidR="005971A7" w:rsidRPr="005971A7" w:rsidRDefault="005971A7" w:rsidP="007C67F2">
            <w:pPr>
              <w:spacing w:after="0" w:line="240" w:lineRule="auto"/>
              <w:jc w:val="both"/>
              <w:rPr>
                <w:rFonts w:eastAsia="Times New Roman" w:cs="Times New Roman"/>
                <w:color w:val="auto"/>
                <w:szCs w:val="28"/>
                <w:lang w:val="es-PE" w:eastAsia="es-PE"/>
              </w:rPr>
            </w:pPr>
            <w:r w:rsidRPr="005971A7">
              <w:rPr>
                <w:rFonts w:eastAsia="Times New Roman" w:cs="Times New Roman"/>
                <w:color w:val="000000"/>
                <w:szCs w:val="28"/>
                <w:lang w:val="es-PE" w:eastAsia="es-PE"/>
              </w:rPr>
              <w:t>Cambios en la política del turismo y las regulaciones gubernamentales puede afectar de gran manera a Turuta. </w:t>
            </w:r>
          </w:p>
        </w:tc>
      </w:tr>
    </w:tbl>
    <w:p w14:paraId="0D08D0C9" w14:textId="31869A4F" w:rsidR="00A23BCF" w:rsidRDefault="00A23BCF" w:rsidP="00BF7EA3">
      <w:pPr>
        <w:rPr>
          <w:color w:val="auto"/>
          <w:lang w:val="es-PE"/>
        </w:rPr>
      </w:pPr>
    </w:p>
    <w:p w14:paraId="027A7FC3" w14:textId="419BBAC2" w:rsidR="005971A7" w:rsidRPr="005971A7" w:rsidRDefault="005971A7" w:rsidP="005971A7">
      <w:pPr>
        <w:pStyle w:val="Ttulo2"/>
        <w:rPr>
          <w:lang w:val="es-PE"/>
        </w:rPr>
      </w:pPr>
      <w:bookmarkStart w:id="21" w:name="_Toc133875271"/>
      <w:r>
        <w:rPr>
          <w:lang w:val="es-PE"/>
        </w:rPr>
        <w:t>Estrategias y Tácticas frente a competidores</w:t>
      </w:r>
      <w:bookmarkEnd w:id="21"/>
      <w:r w:rsidRPr="005971A7">
        <w:rPr>
          <w:lang w:val="es-PE"/>
        </w:rPr>
        <w:tab/>
      </w:r>
    </w:p>
    <w:p w14:paraId="0D1ADE96" w14:textId="0C716F50" w:rsidR="005971A7" w:rsidRPr="005971A7" w:rsidRDefault="005971A7" w:rsidP="005971A7">
      <w:pPr>
        <w:spacing w:after="0" w:line="240" w:lineRule="auto"/>
        <w:ind w:left="1440" w:right="-41"/>
        <w:jc w:val="both"/>
        <w:rPr>
          <w:rFonts w:eastAsia="Times New Roman" w:cs="Times New Roman"/>
          <w:color w:val="auto"/>
          <w:sz w:val="26"/>
          <w:szCs w:val="28"/>
          <w:lang w:val="es-PE" w:eastAsia="es-PE"/>
        </w:rPr>
      </w:pPr>
      <w:r w:rsidRPr="005971A7">
        <w:rPr>
          <w:rFonts w:eastAsia="Times New Roman" w:cs="Times New Roman"/>
          <w:color w:val="000000"/>
          <w:szCs w:val="28"/>
          <w:lang w:val="es-PE" w:eastAsia="es-PE"/>
        </w:rPr>
        <w:t xml:space="preserve">UrbanUser tiene como ventaja que tiene características de diferentes aplicaciones ya conocidas, y estas características complementadas hacen de esta app un gran competidor para todas ellas, pese a ello, algunas de nuestras desventajas serían aún no implementar la app para idiomas variados, solo para unos </w:t>
      </w:r>
      <w:r w:rsidR="00EB40EA" w:rsidRPr="005971A7">
        <w:rPr>
          <w:rFonts w:eastAsia="Times New Roman" w:cs="Times New Roman"/>
          <w:color w:val="000000"/>
          <w:szCs w:val="28"/>
          <w:lang w:val="es-PE" w:eastAsia="es-PE"/>
        </w:rPr>
        <w:t>cuantos,</w:t>
      </w:r>
      <w:r w:rsidRPr="005971A7">
        <w:rPr>
          <w:rFonts w:eastAsia="Times New Roman" w:cs="Times New Roman"/>
          <w:color w:val="000000"/>
          <w:szCs w:val="28"/>
          <w:lang w:val="es-PE" w:eastAsia="es-PE"/>
        </w:rPr>
        <w:t xml:space="preserve"> de los más hablados, y que no tendremos alcance internacional por ahora.</w:t>
      </w:r>
    </w:p>
    <w:p w14:paraId="5AD9E593" w14:textId="77777777" w:rsidR="005971A7" w:rsidRPr="005971A7" w:rsidRDefault="005971A7" w:rsidP="005971A7">
      <w:pPr>
        <w:spacing w:after="0" w:line="240" w:lineRule="auto"/>
        <w:rPr>
          <w:rFonts w:eastAsia="Times New Roman" w:cs="Times New Roman"/>
          <w:color w:val="auto"/>
          <w:sz w:val="26"/>
          <w:szCs w:val="28"/>
          <w:lang w:val="es-PE" w:eastAsia="es-PE"/>
        </w:rPr>
      </w:pPr>
    </w:p>
    <w:p w14:paraId="7449245F" w14:textId="66AC28BA" w:rsidR="005971A7" w:rsidRPr="005971A7" w:rsidRDefault="005971A7" w:rsidP="005971A7">
      <w:pPr>
        <w:spacing w:after="0" w:line="240" w:lineRule="auto"/>
        <w:ind w:left="1440" w:right="-41"/>
        <w:jc w:val="both"/>
        <w:rPr>
          <w:rFonts w:eastAsia="Times New Roman" w:cs="Times New Roman"/>
          <w:color w:val="auto"/>
          <w:sz w:val="26"/>
          <w:szCs w:val="28"/>
          <w:lang w:val="es-PE" w:eastAsia="es-PE"/>
        </w:rPr>
      </w:pPr>
      <w:r w:rsidRPr="005971A7">
        <w:rPr>
          <w:rFonts w:eastAsia="Times New Roman" w:cs="Times New Roman"/>
          <w:color w:val="000000"/>
          <w:szCs w:val="28"/>
          <w:lang w:val="es-PE" w:eastAsia="es-PE"/>
        </w:rPr>
        <w:t xml:space="preserve">La mayoría de las apps que son nuestros competidores son gratuitas, pero no tenemos nada que perder respecto a ello, ya que la nuestra será gratuita de igual manera, le haremos un interfaz súper didáctica y fácil de manipular. Entre otras fortalezas que tengan las demás aplicaciones, son debilidades de otra, porque muchas tienen alguna función que otras no, y nosotros implementaremos muchas de las funciones en nuestro aplicativo para que sea </w:t>
      </w:r>
      <w:r w:rsidR="00D162CD" w:rsidRPr="005971A7">
        <w:rPr>
          <w:rFonts w:eastAsia="Times New Roman" w:cs="Times New Roman"/>
          <w:color w:val="000000"/>
          <w:szCs w:val="28"/>
          <w:lang w:val="es-PE" w:eastAsia="es-PE"/>
        </w:rPr>
        <w:t>una app completa</w:t>
      </w:r>
      <w:r w:rsidRPr="005971A7">
        <w:rPr>
          <w:rFonts w:eastAsia="Times New Roman" w:cs="Times New Roman"/>
          <w:color w:val="000000"/>
          <w:szCs w:val="28"/>
          <w:lang w:val="es-PE" w:eastAsia="es-PE"/>
        </w:rPr>
        <w:t xml:space="preserve"> y pueda sobresalir.</w:t>
      </w:r>
    </w:p>
    <w:p w14:paraId="28B9A41A" w14:textId="77777777" w:rsidR="00BF7EA3" w:rsidRPr="00EB40EA" w:rsidRDefault="00BF7EA3" w:rsidP="00BF7EA3">
      <w:pPr>
        <w:rPr>
          <w:color w:val="auto"/>
          <w:sz w:val="30"/>
          <w:szCs w:val="24"/>
          <w:lang w:val="es-PE"/>
        </w:rPr>
      </w:pPr>
    </w:p>
    <w:p w14:paraId="274DEFEA" w14:textId="530426F2" w:rsidR="005971A7" w:rsidRPr="005971A7" w:rsidRDefault="005971A7" w:rsidP="005971A7">
      <w:pPr>
        <w:pStyle w:val="Ttulo2"/>
        <w:rPr>
          <w:lang w:val="es-PE"/>
        </w:rPr>
      </w:pPr>
      <w:bookmarkStart w:id="22" w:name="_Toc133875272"/>
      <w:r>
        <w:rPr>
          <w:lang w:val="es-PE"/>
        </w:rPr>
        <w:t>Entrevistas</w:t>
      </w:r>
      <w:bookmarkEnd w:id="22"/>
    </w:p>
    <w:p w14:paraId="5ECFFA96" w14:textId="7C7CCA49" w:rsidR="005971A7" w:rsidRPr="005971A7" w:rsidRDefault="005971A7" w:rsidP="005971A7">
      <w:pPr>
        <w:pStyle w:val="Ttulo3"/>
        <w:rPr>
          <w:lang w:val="es-PE"/>
        </w:rPr>
      </w:pPr>
      <w:bookmarkStart w:id="23" w:name="_Toc133875273"/>
      <w:r>
        <w:rPr>
          <w:lang w:val="es-PE"/>
        </w:rPr>
        <w:t>Diseño de</w:t>
      </w:r>
      <w:r w:rsidRPr="005971A7">
        <w:rPr>
          <w:lang w:val="es-PE"/>
        </w:rPr>
        <w:t xml:space="preserve"> </w:t>
      </w:r>
      <w:r>
        <w:rPr>
          <w:lang w:val="es-PE"/>
        </w:rPr>
        <w:t>Entrevistas</w:t>
      </w:r>
      <w:bookmarkEnd w:id="23"/>
    </w:p>
    <w:p w14:paraId="7AFDA21D" w14:textId="3CCA3789" w:rsidR="005971A7" w:rsidRDefault="005971A7" w:rsidP="005971A7">
      <w:pPr>
        <w:pStyle w:val="NormalWeb"/>
        <w:spacing w:before="0" w:beforeAutospacing="0" w:after="0" w:afterAutospacing="0"/>
        <w:ind w:left="567"/>
        <w:jc w:val="both"/>
        <w:rPr>
          <w:rFonts w:ascii="Zizou Slab Light" w:hAnsi="Zizou Slab Light"/>
          <w:color w:val="000000"/>
          <w:sz w:val="28"/>
          <w:szCs w:val="32"/>
        </w:rPr>
      </w:pPr>
      <w:r w:rsidRPr="00EB40EA">
        <w:rPr>
          <w:rFonts w:ascii="Zizou Slab Light" w:hAnsi="Zizou Slab Light"/>
          <w:color w:val="000000"/>
          <w:sz w:val="28"/>
          <w:szCs w:val="32"/>
        </w:rPr>
        <w:t xml:space="preserve">El diseño de entrevistas es solo una guía para obtener la información más importante. Hemos concordado </w:t>
      </w:r>
      <w:r w:rsidR="00D162CD" w:rsidRPr="00EB40EA">
        <w:rPr>
          <w:rFonts w:ascii="Zizou Slab Light" w:hAnsi="Zizou Slab Light"/>
          <w:color w:val="000000"/>
          <w:sz w:val="28"/>
          <w:szCs w:val="32"/>
        </w:rPr>
        <w:t>que,</w:t>
      </w:r>
      <w:r w:rsidRPr="00EB40EA">
        <w:rPr>
          <w:rFonts w:ascii="Zizou Slab Light" w:hAnsi="Zizou Slab Light"/>
          <w:color w:val="000000"/>
          <w:sz w:val="28"/>
          <w:szCs w:val="32"/>
        </w:rPr>
        <w:t xml:space="preserve"> </w:t>
      </w:r>
      <w:r w:rsidR="00D162CD" w:rsidRPr="00EB40EA">
        <w:rPr>
          <w:rFonts w:ascii="Zizou Slab Light" w:hAnsi="Zizou Slab Light"/>
          <w:color w:val="000000"/>
          <w:sz w:val="28"/>
          <w:szCs w:val="32"/>
        </w:rPr>
        <w:t>aun</w:t>
      </w:r>
      <w:r w:rsidRPr="00EB40EA">
        <w:rPr>
          <w:rFonts w:ascii="Zizou Slab Light" w:hAnsi="Zizou Slab Light"/>
          <w:color w:val="000000"/>
          <w:sz w:val="28"/>
          <w:szCs w:val="32"/>
        </w:rPr>
        <w:t xml:space="preserve"> así, para ser eficaces con la obtención de la información, será importante hacer preguntas adicionales según lo vea el entrevistador, con el fin de obtener </w:t>
      </w:r>
      <w:r w:rsidR="00D162CD" w:rsidRPr="00EB40EA">
        <w:rPr>
          <w:rFonts w:ascii="Zizou Slab Light" w:hAnsi="Zizou Slab Light"/>
          <w:color w:val="000000"/>
          <w:sz w:val="28"/>
          <w:szCs w:val="32"/>
        </w:rPr>
        <w:t>más información</w:t>
      </w:r>
      <w:r w:rsidRPr="00EB40EA">
        <w:rPr>
          <w:rFonts w:ascii="Zizou Slab Light" w:hAnsi="Zizou Slab Light"/>
          <w:color w:val="000000"/>
          <w:sz w:val="28"/>
          <w:szCs w:val="32"/>
        </w:rPr>
        <w:t xml:space="preserve"> del problema y así abarcar una mejor solución.</w:t>
      </w:r>
    </w:p>
    <w:p w14:paraId="01AB7ECB" w14:textId="77777777" w:rsidR="00CD147A" w:rsidRDefault="00CD147A" w:rsidP="005971A7">
      <w:pPr>
        <w:pStyle w:val="NormalWeb"/>
        <w:spacing w:before="0" w:beforeAutospacing="0" w:after="0" w:afterAutospacing="0"/>
        <w:ind w:left="567"/>
        <w:jc w:val="both"/>
        <w:rPr>
          <w:rFonts w:ascii="Zizou Slab Light" w:hAnsi="Zizou Slab Light"/>
          <w:color w:val="000000"/>
          <w:sz w:val="28"/>
          <w:szCs w:val="32"/>
        </w:rPr>
      </w:pPr>
    </w:p>
    <w:p w14:paraId="4AE95134" w14:textId="77777777" w:rsidR="00CD147A" w:rsidRDefault="00CD147A" w:rsidP="005971A7">
      <w:pPr>
        <w:pStyle w:val="NormalWeb"/>
        <w:spacing w:before="0" w:beforeAutospacing="0" w:after="0" w:afterAutospacing="0"/>
        <w:ind w:left="567"/>
        <w:jc w:val="both"/>
        <w:rPr>
          <w:rFonts w:ascii="Zizou Slab Light" w:hAnsi="Zizou Slab Light"/>
          <w:color w:val="000000"/>
          <w:sz w:val="28"/>
          <w:szCs w:val="32"/>
        </w:rPr>
      </w:pPr>
    </w:p>
    <w:p w14:paraId="04F7EDD9" w14:textId="77777777" w:rsidR="00CD147A" w:rsidRDefault="00CD147A" w:rsidP="005971A7">
      <w:pPr>
        <w:pStyle w:val="NormalWeb"/>
        <w:spacing w:before="0" w:beforeAutospacing="0" w:after="0" w:afterAutospacing="0"/>
        <w:ind w:left="567"/>
        <w:jc w:val="both"/>
        <w:rPr>
          <w:rFonts w:ascii="Zizou Slab Light" w:hAnsi="Zizou Slab Light"/>
          <w:color w:val="000000"/>
          <w:sz w:val="28"/>
          <w:szCs w:val="32"/>
        </w:rPr>
      </w:pPr>
    </w:p>
    <w:p w14:paraId="74F68FAE" w14:textId="77777777" w:rsidR="00CD147A" w:rsidRPr="00EB40EA" w:rsidRDefault="00CD147A" w:rsidP="005971A7">
      <w:pPr>
        <w:pStyle w:val="NormalWeb"/>
        <w:spacing w:before="0" w:beforeAutospacing="0" w:after="0" w:afterAutospacing="0"/>
        <w:ind w:left="567"/>
        <w:jc w:val="both"/>
        <w:rPr>
          <w:rFonts w:ascii="Zizou Slab Light" w:hAnsi="Zizou Slab Light"/>
          <w:sz w:val="28"/>
          <w:szCs w:val="32"/>
        </w:rPr>
      </w:pPr>
    </w:p>
    <w:p w14:paraId="6F4134FC" w14:textId="77777777" w:rsidR="005971A7" w:rsidRDefault="005971A7" w:rsidP="005971A7">
      <w:pPr>
        <w:spacing w:after="0" w:line="240" w:lineRule="auto"/>
        <w:ind w:left="567"/>
        <w:jc w:val="both"/>
        <w:rPr>
          <w:rFonts w:eastAsia="Times New Roman" w:cs="Times New Roman"/>
          <w:color w:val="000000"/>
          <w:szCs w:val="32"/>
          <w:lang w:val="es-PE" w:eastAsia="es-PE"/>
        </w:rPr>
      </w:pPr>
      <w:r w:rsidRPr="005971A7">
        <w:rPr>
          <w:rFonts w:eastAsia="Times New Roman" w:cs="Times New Roman"/>
          <w:color w:val="000000"/>
          <w:szCs w:val="32"/>
          <w:lang w:val="es-PE" w:eastAsia="es-PE"/>
        </w:rPr>
        <w:lastRenderedPageBreak/>
        <w:t>Preguntas generales:</w:t>
      </w:r>
    </w:p>
    <w:p w14:paraId="37EEA541" w14:textId="77777777" w:rsidR="00CD147A" w:rsidRPr="005971A7" w:rsidRDefault="00CD147A" w:rsidP="005971A7">
      <w:pPr>
        <w:spacing w:after="0" w:line="240" w:lineRule="auto"/>
        <w:ind w:left="567"/>
        <w:jc w:val="both"/>
        <w:rPr>
          <w:rFonts w:eastAsia="Times New Roman" w:cs="Times New Roman"/>
          <w:color w:val="auto"/>
          <w:szCs w:val="32"/>
          <w:lang w:val="es-PE" w:eastAsia="es-PE"/>
        </w:rPr>
      </w:pPr>
    </w:p>
    <w:p w14:paraId="339A8A87" w14:textId="77777777" w:rsidR="005971A7" w:rsidRPr="005971A7" w:rsidRDefault="005971A7" w:rsidP="005971A7">
      <w:pPr>
        <w:numPr>
          <w:ilvl w:val="0"/>
          <w:numId w:val="45"/>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¿Cuál es tu nombre?</w:t>
      </w:r>
    </w:p>
    <w:p w14:paraId="4AC134EF" w14:textId="77777777" w:rsidR="005971A7" w:rsidRPr="005971A7" w:rsidRDefault="005971A7" w:rsidP="005971A7">
      <w:pPr>
        <w:numPr>
          <w:ilvl w:val="0"/>
          <w:numId w:val="45"/>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¿Cuál es tu edad?</w:t>
      </w:r>
    </w:p>
    <w:p w14:paraId="71189122" w14:textId="77777777" w:rsidR="005971A7" w:rsidRPr="005971A7" w:rsidRDefault="005971A7" w:rsidP="005971A7">
      <w:pPr>
        <w:numPr>
          <w:ilvl w:val="0"/>
          <w:numId w:val="45"/>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¿En qué distrito vives?</w:t>
      </w:r>
    </w:p>
    <w:p w14:paraId="5684BD29" w14:textId="77777777" w:rsidR="005971A7" w:rsidRPr="005971A7" w:rsidRDefault="005971A7" w:rsidP="005971A7">
      <w:pPr>
        <w:numPr>
          <w:ilvl w:val="0"/>
          <w:numId w:val="45"/>
        </w:numPr>
        <w:spacing w:after="0" w:line="240" w:lineRule="auto"/>
        <w:ind w:left="1417"/>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¿Podría mencionarnos a qué se dedica actualmente?</w:t>
      </w:r>
    </w:p>
    <w:p w14:paraId="3D59B8D1" w14:textId="77777777" w:rsidR="005971A7" w:rsidRPr="005971A7" w:rsidRDefault="005971A7" w:rsidP="005971A7">
      <w:pPr>
        <w:spacing w:after="0" w:line="240" w:lineRule="auto"/>
        <w:rPr>
          <w:rFonts w:eastAsia="Times New Roman" w:cs="Times New Roman"/>
          <w:color w:val="auto"/>
          <w:szCs w:val="32"/>
          <w:lang w:val="es-PE" w:eastAsia="es-PE"/>
        </w:rPr>
      </w:pPr>
    </w:p>
    <w:p w14:paraId="36140B7C" w14:textId="77777777" w:rsidR="005971A7" w:rsidRPr="005971A7" w:rsidRDefault="005971A7" w:rsidP="005971A7">
      <w:pPr>
        <w:spacing w:after="0" w:line="240" w:lineRule="auto"/>
        <w:ind w:left="720"/>
        <w:jc w:val="both"/>
        <w:rPr>
          <w:rFonts w:eastAsia="Times New Roman" w:cs="Times New Roman"/>
          <w:color w:val="auto"/>
          <w:szCs w:val="32"/>
          <w:lang w:val="es-PE" w:eastAsia="es-PE"/>
        </w:rPr>
      </w:pPr>
      <w:r w:rsidRPr="005971A7">
        <w:rPr>
          <w:rFonts w:eastAsia="Times New Roman" w:cs="Times New Roman"/>
          <w:color w:val="000000"/>
          <w:szCs w:val="32"/>
          <w:lang w:val="es-PE" w:eastAsia="es-PE"/>
        </w:rPr>
        <w:t>Preguntas específicas:</w:t>
      </w:r>
    </w:p>
    <w:p w14:paraId="3A095A8E" w14:textId="05580627" w:rsidR="005971A7" w:rsidRPr="005971A7" w:rsidRDefault="005971A7" w:rsidP="005971A7">
      <w:pPr>
        <w:spacing w:after="0" w:line="240" w:lineRule="auto"/>
        <w:rPr>
          <w:rFonts w:eastAsia="Times New Roman" w:cs="Times New Roman"/>
          <w:color w:val="auto"/>
          <w:szCs w:val="32"/>
          <w:lang w:val="es-PE" w:eastAsia="es-PE"/>
        </w:rPr>
      </w:pPr>
    </w:p>
    <w:p w14:paraId="13E3D081"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¿Hace uso frecuente del transporte público? ¿Cuál ha sido su transporte más recurrido en las últimas 2 semanas?</w:t>
      </w:r>
    </w:p>
    <w:p w14:paraId="25C2B351" w14:textId="4AE99FA5" w:rsidR="005971A7" w:rsidRPr="005971A7" w:rsidRDefault="00EB40EA"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w:t>
      </w:r>
      <w:r w:rsidR="005971A7" w:rsidRPr="005971A7">
        <w:rPr>
          <w:rFonts w:eastAsia="Times New Roman" w:cs="Times New Roman"/>
          <w:color w:val="000000"/>
          <w:szCs w:val="32"/>
          <w:lang w:val="es-PE" w:eastAsia="es-PE"/>
        </w:rPr>
        <w:t>Consideras que un aplicativo móvil te puede ayudar a ahorrar tiempo y/o dinero al utilizar el transporte público? ¿Cómo?</w:t>
      </w:r>
    </w:p>
    <w:p w14:paraId="3965E4B9"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factores consideras importante al elegir el servicio de transporte público?</w:t>
      </w:r>
    </w:p>
    <w:p w14:paraId="15044CD3"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tener acceso a una aplicación que te muestre las opciones de transporte público disponibles en tu área?</w:t>
      </w:r>
    </w:p>
    <w:p w14:paraId="6103F64B"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características te gustaría que tuviera una aplicación de transporte público ideal?</w:t>
      </w:r>
    </w:p>
    <w:p w14:paraId="700C8B90"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recibir recomendaciones personalizadas de rutas de transporte público basadas en tus necesidades y preferencias?</w:t>
      </w:r>
    </w:p>
    <w:p w14:paraId="2C52F7DE"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poder pagar por tu boleto de transporte público a través de una aplicación móvil?</w:t>
      </w:r>
    </w:p>
    <w:p w14:paraId="05FBD080"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piensas de la idea de poder ver en tiempo real la ubicación de los vehículos de transporte público a través de una aplicación móvil?</w:t>
      </w:r>
    </w:p>
    <w:p w14:paraId="287A719A"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¿Te gustaría recibir notificaciones en tiempo real sobre cualquier cambio en el horario de los vehículos de transporte público?</w:t>
      </w:r>
    </w:p>
    <w:p w14:paraId="7C64F623"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¿Estarías dispuesto a probar una aplicación móvil de transporte público si estuviera disponible en tu área?</w:t>
      </w:r>
    </w:p>
    <w:p w14:paraId="48438AB6" w14:textId="77777777" w:rsidR="005971A7" w:rsidRPr="005971A7" w:rsidRDefault="005971A7" w:rsidP="005971A7">
      <w:pPr>
        <w:numPr>
          <w:ilvl w:val="0"/>
          <w:numId w:val="46"/>
        </w:numPr>
        <w:spacing w:after="0" w:line="240" w:lineRule="auto"/>
        <w:ind w:left="1440"/>
        <w:jc w:val="both"/>
        <w:textAlignment w:val="baseline"/>
        <w:rPr>
          <w:rFonts w:eastAsia="Times New Roman" w:cs="Times New Roman"/>
          <w:color w:val="000000"/>
          <w:szCs w:val="32"/>
          <w:lang w:val="es-PE" w:eastAsia="es-PE"/>
        </w:rPr>
      </w:pPr>
      <w:r w:rsidRPr="005971A7">
        <w:rPr>
          <w:rFonts w:eastAsia="Times New Roman" w:cs="Times New Roman"/>
          <w:color w:val="000000"/>
          <w:szCs w:val="32"/>
          <w:lang w:val="es-PE" w:eastAsia="es-PE"/>
        </w:rPr>
        <w:t>¿Qué beneficios crees que podrías obtener al usar una aplicación de transporte público?</w:t>
      </w:r>
    </w:p>
    <w:p w14:paraId="57C45AFF" w14:textId="36432F83" w:rsidR="005971A7" w:rsidRDefault="007C67F2" w:rsidP="007C67F2">
      <w:pPr>
        <w:spacing w:after="200"/>
        <w:rPr>
          <w:color w:val="auto"/>
          <w:lang w:val="es-PE"/>
        </w:rPr>
      </w:pPr>
      <w:r>
        <w:rPr>
          <w:color w:val="auto"/>
          <w:lang w:val="es-PE"/>
        </w:rPr>
        <w:br w:type="page"/>
      </w:r>
    </w:p>
    <w:p w14:paraId="2B35CC04" w14:textId="5F0F723F" w:rsidR="005971A7" w:rsidRPr="005971A7" w:rsidRDefault="005971A7" w:rsidP="005971A7">
      <w:pPr>
        <w:pStyle w:val="Ttulo3"/>
        <w:rPr>
          <w:lang w:val="es-PE"/>
        </w:rPr>
      </w:pPr>
      <w:bookmarkStart w:id="24" w:name="_Toc133875274"/>
      <w:r>
        <w:rPr>
          <w:lang w:val="es-PE"/>
        </w:rPr>
        <w:lastRenderedPageBreak/>
        <w:t>Registro</w:t>
      </w:r>
      <w:r>
        <w:rPr>
          <w:lang w:val="es-PE"/>
        </w:rPr>
        <w:t xml:space="preserve"> de</w:t>
      </w:r>
      <w:r w:rsidRPr="005971A7">
        <w:rPr>
          <w:lang w:val="es-PE"/>
        </w:rPr>
        <w:t xml:space="preserve"> </w:t>
      </w:r>
      <w:r>
        <w:rPr>
          <w:lang w:val="es-PE"/>
        </w:rPr>
        <w:t>Entrevistas</w:t>
      </w:r>
      <w:r>
        <w:rPr>
          <w:lang w:val="es-PE"/>
        </w:rPr>
        <w:t xml:space="preserve"> (Video)</w:t>
      </w:r>
      <w:bookmarkEnd w:id="24"/>
    </w:p>
    <w:p w14:paraId="2AFEAE6B" w14:textId="07788998" w:rsidR="007C67F2" w:rsidRPr="007C67F2" w:rsidRDefault="005971A7" w:rsidP="007C67F2">
      <w:pPr>
        <w:pStyle w:val="NormalWeb"/>
        <w:numPr>
          <w:ilvl w:val="0"/>
          <w:numId w:val="47"/>
        </w:numPr>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b/>
          <w:bCs/>
          <w:color w:val="000000"/>
          <w:sz w:val="28"/>
          <w:szCs w:val="32"/>
        </w:rPr>
        <w:t>ENTREVISTA 1</w:t>
      </w:r>
    </w:p>
    <w:tbl>
      <w:tblPr>
        <w:tblStyle w:val="Tablaconcuadrcula"/>
        <w:tblW w:w="0" w:type="auto"/>
        <w:tblInd w:w="720" w:type="dxa"/>
        <w:tblLook w:val="04A0" w:firstRow="1" w:lastRow="0" w:firstColumn="1" w:lastColumn="0" w:noHBand="0" w:noVBand="1"/>
      </w:tblPr>
      <w:tblGrid>
        <w:gridCol w:w="3117"/>
        <w:gridCol w:w="6089"/>
      </w:tblGrid>
      <w:tr w:rsidR="007C67F2" w14:paraId="5B2D5C6E" w14:textId="77777777" w:rsidTr="007C67F2">
        <w:tc>
          <w:tcPr>
            <w:tcW w:w="9206" w:type="dxa"/>
            <w:gridSpan w:val="2"/>
          </w:tcPr>
          <w:p w14:paraId="00FBE92F" w14:textId="47ADB7EA" w:rsidR="007C67F2" w:rsidRPr="007C67F2" w:rsidRDefault="007C67F2" w:rsidP="007C67F2">
            <w:pPr>
              <w:pStyle w:val="NormalWeb"/>
              <w:spacing w:before="0" w:beforeAutospacing="0" w:after="0" w:afterAutospacing="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EB40EA" w14:paraId="6172DEE3" w14:textId="77777777" w:rsidTr="003976AA">
        <w:tc>
          <w:tcPr>
            <w:tcW w:w="9206" w:type="dxa"/>
            <w:gridSpan w:val="2"/>
          </w:tcPr>
          <w:p w14:paraId="2061C297" w14:textId="0D3C51EF"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eastAsiaTheme="minorEastAsia" w:hAnsi="Zizou Slab Light" w:cstheme="minorBidi"/>
                <w:noProof/>
                <w:sz w:val="28"/>
                <w:szCs w:val="28"/>
                <w:lang w:eastAsia="en-US"/>
              </w:rPr>
              <w:drawing>
                <wp:inline distT="0" distB="0" distL="0" distR="0" wp14:anchorId="5E1FE768" wp14:editId="08FD79B8">
                  <wp:extent cx="5743575" cy="1628775"/>
                  <wp:effectExtent l="0" t="0" r="9525" b="9525"/>
                  <wp:docPr id="100180214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575" cy="1628775"/>
                          </a:xfrm>
                          <a:prstGeom prst="rect">
                            <a:avLst/>
                          </a:prstGeom>
                          <a:noFill/>
                          <a:ln>
                            <a:noFill/>
                          </a:ln>
                        </pic:spPr>
                      </pic:pic>
                    </a:graphicData>
                  </a:graphic>
                </wp:inline>
              </w:drawing>
            </w:r>
          </w:p>
        </w:tc>
      </w:tr>
      <w:tr w:rsidR="00EB40EA" w14:paraId="538DE812" w14:textId="77777777" w:rsidTr="00AE30BE">
        <w:tc>
          <w:tcPr>
            <w:tcW w:w="9206" w:type="dxa"/>
            <w:gridSpan w:val="2"/>
          </w:tcPr>
          <w:p w14:paraId="2C2BBAA2" w14:textId="77777777" w:rsidR="00EB40EA" w:rsidRPr="007C67F2" w:rsidRDefault="00EB40EA" w:rsidP="00EB40EA">
            <w:pPr>
              <w:pStyle w:val="NormalWeb"/>
              <w:spacing w:before="0" w:beforeAutospacing="0" w:after="0" w:afterAutospacing="0"/>
              <w:rPr>
                <w:rFonts w:ascii="Zizou Slab Light" w:hAnsi="Zizou Slab Light"/>
                <w:sz w:val="28"/>
                <w:szCs w:val="28"/>
              </w:rPr>
            </w:pPr>
            <w:r w:rsidRPr="007C67F2">
              <w:rPr>
                <w:rFonts w:ascii="Zizou Slab Light" w:hAnsi="Zizou Slab Light"/>
                <w:color w:val="000000"/>
                <w:sz w:val="28"/>
                <w:szCs w:val="28"/>
                <w:u w:val="single"/>
              </w:rPr>
              <w:t>Datos del entrevistado:</w:t>
            </w:r>
          </w:p>
          <w:p w14:paraId="6881B872" w14:textId="77777777"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p>
        </w:tc>
      </w:tr>
      <w:tr w:rsidR="00EB40EA" w14:paraId="26C120AF" w14:textId="77777777" w:rsidTr="00E74389">
        <w:tc>
          <w:tcPr>
            <w:tcW w:w="3103" w:type="dxa"/>
          </w:tcPr>
          <w:p w14:paraId="060CE1A5" w14:textId="752DD4C5"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37392805" w14:textId="3992E524"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Maverick Gabriel De Jesús</w:t>
            </w:r>
          </w:p>
        </w:tc>
      </w:tr>
      <w:tr w:rsidR="00EB40EA" w14:paraId="6CD6113E" w14:textId="77777777" w:rsidTr="00E74389">
        <w:tc>
          <w:tcPr>
            <w:tcW w:w="3103" w:type="dxa"/>
          </w:tcPr>
          <w:p w14:paraId="5A0F9D62" w14:textId="7A594656"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2415A134" w14:textId="20B56557"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Mendoza Bravo</w:t>
            </w:r>
          </w:p>
        </w:tc>
      </w:tr>
      <w:tr w:rsidR="00EB40EA" w14:paraId="7C47CF75" w14:textId="77777777" w:rsidTr="00E74389">
        <w:tc>
          <w:tcPr>
            <w:tcW w:w="3103" w:type="dxa"/>
          </w:tcPr>
          <w:p w14:paraId="6B60710E" w14:textId="73D5942E"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6DDE17E6" w14:textId="3D29AE22"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17 años</w:t>
            </w:r>
          </w:p>
        </w:tc>
      </w:tr>
      <w:tr w:rsidR="00EB40EA" w14:paraId="0B4D6A3B" w14:textId="77777777" w:rsidTr="00E74389">
        <w:tc>
          <w:tcPr>
            <w:tcW w:w="3103" w:type="dxa"/>
          </w:tcPr>
          <w:p w14:paraId="69EEB3E9" w14:textId="19B33C09"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0578EDF4" w14:textId="7E846734"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San Miguel</w:t>
            </w:r>
          </w:p>
        </w:tc>
      </w:tr>
      <w:tr w:rsidR="00EB40EA" w14:paraId="685450AB" w14:textId="77777777" w:rsidTr="00E74389">
        <w:tc>
          <w:tcPr>
            <w:tcW w:w="3103" w:type="dxa"/>
          </w:tcPr>
          <w:p w14:paraId="33F122F0" w14:textId="116A355D"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771364A3" w14:textId="70362019"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5 min 21s</w:t>
            </w:r>
            <w:r w:rsidRPr="007C67F2">
              <w:rPr>
                <w:rFonts w:ascii="Zizou Slab Light" w:hAnsi="Zizou Slab Light"/>
                <w:color w:val="000000"/>
                <w:sz w:val="28"/>
                <w:szCs w:val="28"/>
              </w:rPr>
              <w:t>eg</w:t>
            </w:r>
          </w:p>
          <w:p w14:paraId="44D6324B" w14:textId="77777777"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p>
        </w:tc>
      </w:tr>
      <w:tr w:rsidR="00EB40EA" w:rsidRPr="00EB40EA" w14:paraId="0DCEDB35" w14:textId="77777777" w:rsidTr="00E74389">
        <w:tc>
          <w:tcPr>
            <w:tcW w:w="3103" w:type="dxa"/>
          </w:tcPr>
          <w:p w14:paraId="05A79FC5" w14:textId="606887A9" w:rsidR="00EB40EA" w:rsidRPr="007C67F2" w:rsidRDefault="00EB40EA" w:rsidP="00EB40EA">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58D21171" w14:textId="77777777" w:rsidR="00EB40EA" w:rsidRPr="007C67F2" w:rsidRDefault="00EB40EA" w:rsidP="00EB40EA">
            <w:pPr>
              <w:pStyle w:val="NormalWeb"/>
              <w:spacing w:before="0" w:beforeAutospacing="0" w:after="0" w:afterAutospacing="0"/>
              <w:jc w:val="both"/>
              <w:textAlignment w:val="baseline"/>
              <w:rPr>
                <w:rFonts w:ascii="Zizou Slab Light" w:hAnsi="Zizou Slab Light"/>
                <w:color w:val="000000"/>
                <w:sz w:val="28"/>
                <w:szCs w:val="28"/>
              </w:rPr>
            </w:pPr>
            <w:r w:rsidRPr="007C67F2">
              <w:rPr>
                <w:rFonts w:ascii="Zizou Slab Light" w:hAnsi="Zizou Slab Light"/>
                <w:color w:val="000000"/>
                <w:sz w:val="28"/>
                <w:szCs w:val="28"/>
              </w:rPr>
              <w:t>Con esta entrevista se pudo notar que el entrevistado, Maverick Mendoza, tuvo opiniones favorables para el desarrollo y uso de un aplicativo móvil de rutas y transporte público. El menciona que le gustaría usar un App que le ayude a optimizar el tiempo de espera en paraderos de transporte público, ya que el utiliza frecuentemente este tipo de transporte para movilizarse a la universidad. Además, considera que un factor importante sería encontrar asientos en el tipo de transporte que está solicitando y la idea de poder pagar el boleto del transporte público mediante un aplicativo le pareció fascinante.  </w:t>
            </w:r>
          </w:p>
          <w:p w14:paraId="0AA8EE69" w14:textId="77777777" w:rsidR="00EB40EA" w:rsidRPr="007C67F2" w:rsidRDefault="00EB40EA" w:rsidP="00EB40EA">
            <w:pPr>
              <w:pStyle w:val="NormalWeb"/>
              <w:spacing w:before="0" w:beforeAutospacing="0" w:after="0" w:afterAutospacing="0"/>
              <w:jc w:val="both"/>
              <w:textAlignment w:val="baseline"/>
              <w:rPr>
                <w:rFonts w:ascii="Zizou Slab Light" w:hAnsi="Zizou Slab Light"/>
                <w:b/>
                <w:bCs/>
                <w:color w:val="000000"/>
                <w:sz w:val="28"/>
                <w:szCs w:val="28"/>
              </w:rPr>
            </w:pPr>
          </w:p>
        </w:tc>
      </w:tr>
      <w:tr w:rsidR="00EB40EA" w:rsidRPr="00EB40EA" w14:paraId="7F473797" w14:textId="77777777" w:rsidTr="00E74389">
        <w:tc>
          <w:tcPr>
            <w:tcW w:w="3103" w:type="dxa"/>
          </w:tcPr>
          <w:p w14:paraId="6F8C37DF" w14:textId="0BDD3AC5" w:rsidR="00EB40EA" w:rsidRPr="007C67F2" w:rsidRDefault="00EB40EA" w:rsidP="00EB40EA">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7148573A" w14:textId="0CC84ABB" w:rsidR="00EB40EA" w:rsidRPr="007C67F2" w:rsidRDefault="00EB40EA" w:rsidP="00EB40EA">
            <w:pPr>
              <w:pStyle w:val="NormalWeb"/>
              <w:spacing w:before="0" w:beforeAutospacing="0" w:after="0" w:afterAutospacing="0"/>
              <w:jc w:val="both"/>
              <w:textAlignment w:val="baseline"/>
              <w:rPr>
                <w:rFonts w:ascii="Zizou Slab Light" w:hAnsi="Zizou Slab Light"/>
                <w:color w:val="000000"/>
                <w:sz w:val="28"/>
                <w:szCs w:val="28"/>
              </w:rPr>
            </w:pPr>
            <w:hyperlink r:id="rId28" w:history="1">
              <w:r w:rsidRPr="007C67F2">
                <w:rPr>
                  <w:rStyle w:val="Hipervnculo"/>
                  <w:rFonts w:ascii="Zizou Slab Light" w:hAnsi="Zizou Slab Light"/>
                  <w:color w:val="1155CC"/>
                  <w:sz w:val="28"/>
                  <w:szCs w:val="28"/>
                </w:rPr>
                <w:t>https://youtu.be/GIl-WCBBJeU</w:t>
              </w:r>
            </w:hyperlink>
          </w:p>
        </w:tc>
      </w:tr>
    </w:tbl>
    <w:p w14:paraId="75EE84FF" w14:textId="00D185E9" w:rsidR="005971A7" w:rsidRDefault="005971A7" w:rsidP="005971A7">
      <w:pPr>
        <w:rPr>
          <w:color w:val="auto"/>
          <w:lang w:val="es-PE"/>
        </w:rPr>
      </w:pPr>
    </w:p>
    <w:p w14:paraId="1A05159E" w14:textId="77777777" w:rsidR="00E74389" w:rsidRPr="005971A7" w:rsidRDefault="00E74389" w:rsidP="005971A7">
      <w:pPr>
        <w:rPr>
          <w:color w:val="auto"/>
          <w:lang w:val="es-PE"/>
        </w:rPr>
      </w:pPr>
    </w:p>
    <w:p w14:paraId="5A713255" w14:textId="77777777" w:rsidR="005971A7" w:rsidRPr="007C67F2" w:rsidRDefault="005971A7" w:rsidP="005971A7">
      <w:pPr>
        <w:pStyle w:val="NormalWeb"/>
        <w:numPr>
          <w:ilvl w:val="0"/>
          <w:numId w:val="49"/>
        </w:numPr>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b/>
          <w:bCs/>
          <w:color w:val="000000"/>
          <w:sz w:val="28"/>
          <w:szCs w:val="32"/>
        </w:rPr>
        <w:lastRenderedPageBreak/>
        <w:t>ENTREVISTA 2</w:t>
      </w:r>
    </w:p>
    <w:tbl>
      <w:tblPr>
        <w:tblStyle w:val="Tablaconcuadrcula"/>
        <w:tblW w:w="0" w:type="auto"/>
        <w:tblInd w:w="720" w:type="dxa"/>
        <w:tblLook w:val="04A0" w:firstRow="1" w:lastRow="0" w:firstColumn="1" w:lastColumn="0" w:noHBand="0" w:noVBand="1"/>
      </w:tblPr>
      <w:tblGrid>
        <w:gridCol w:w="3127"/>
        <w:gridCol w:w="6079"/>
      </w:tblGrid>
      <w:tr w:rsidR="007C67F2" w14:paraId="19299275" w14:textId="77777777" w:rsidTr="000D025C">
        <w:tc>
          <w:tcPr>
            <w:tcW w:w="9206" w:type="dxa"/>
            <w:gridSpan w:val="2"/>
          </w:tcPr>
          <w:p w14:paraId="1CFC6133" w14:textId="77777777" w:rsidR="007C67F2" w:rsidRPr="007C67F2" w:rsidRDefault="007C67F2" w:rsidP="007C67F2">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55E13760" w14:textId="77777777" w:rsidTr="000D025C">
        <w:tc>
          <w:tcPr>
            <w:tcW w:w="9206" w:type="dxa"/>
            <w:gridSpan w:val="2"/>
          </w:tcPr>
          <w:p w14:paraId="6AE45D6E" w14:textId="353E3309" w:rsidR="007C67F2" w:rsidRPr="007C67F2" w:rsidRDefault="007C67F2" w:rsidP="007C67F2">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2E38A894" wp14:editId="4EA7F41B">
                  <wp:extent cx="5743575" cy="1609725"/>
                  <wp:effectExtent l="0" t="0" r="9525" b="9525"/>
                  <wp:docPr id="47697870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1609725"/>
                          </a:xfrm>
                          <a:prstGeom prst="rect">
                            <a:avLst/>
                          </a:prstGeom>
                          <a:noFill/>
                          <a:ln>
                            <a:noFill/>
                          </a:ln>
                        </pic:spPr>
                      </pic:pic>
                    </a:graphicData>
                  </a:graphic>
                </wp:inline>
              </w:drawing>
            </w:r>
          </w:p>
        </w:tc>
      </w:tr>
      <w:tr w:rsidR="007C67F2" w14:paraId="0AA72A01" w14:textId="77777777" w:rsidTr="000D025C">
        <w:tc>
          <w:tcPr>
            <w:tcW w:w="9206" w:type="dxa"/>
            <w:gridSpan w:val="2"/>
          </w:tcPr>
          <w:p w14:paraId="3D80A0D7" w14:textId="40016EB3" w:rsidR="007C67F2" w:rsidRPr="007C67F2" w:rsidRDefault="007C67F2" w:rsidP="007C67F2">
            <w:pPr>
              <w:pStyle w:val="NormalWeb"/>
              <w:spacing w:before="0" w:beforeAutospacing="0" w:after="0" w:afterAutospacing="0"/>
              <w:jc w:val="center"/>
              <w:rPr>
                <w:rFonts w:ascii="Zizou Slab Light" w:hAnsi="Zizou Slab Light"/>
                <w:b/>
                <w:bCs/>
                <w:sz w:val="28"/>
                <w:szCs w:val="28"/>
              </w:rPr>
            </w:pPr>
            <w:r w:rsidRPr="007C67F2">
              <w:rPr>
                <w:rFonts w:ascii="Zizou Slab Light" w:hAnsi="Zizou Slab Light"/>
                <w:b/>
                <w:bCs/>
                <w:color w:val="000000"/>
                <w:sz w:val="28"/>
                <w:szCs w:val="28"/>
              </w:rPr>
              <w:t>Datos del entrevistado</w:t>
            </w:r>
          </w:p>
        </w:tc>
      </w:tr>
      <w:tr w:rsidR="007C67F2" w14:paraId="4F530FD5" w14:textId="77777777" w:rsidTr="00E74389">
        <w:tc>
          <w:tcPr>
            <w:tcW w:w="3528" w:type="dxa"/>
          </w:tcPr>
          <w:p w14:paraId="4A03304B"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5678" w:type="dxa"/>
          </w:tcPr>
          <w:p w14:paraId="77609578" w14:textId="3E1BA8D2"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Ian</w:t>
            </w:r>
          </w:p>
        </w:tc>
      </w:tr>
      <w:tr w:rsidR="007C67F2" w14:paraId="3F6ACC4A" w14:textId="77777777" w:rsidTr="00E74389">
        <w:tc>
          <w:tcPr>
            <w:tcW w:w="3528" w:type="dxa"/>
          </w:tcPr>
          <w:p w14:paraId="4093464E"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5678" w:type="dxa"/>
          </w:tcPr>
          <w:p w14:paraId="6CFCF5B3" w14:textId="56DCBB84" w:rsidR="007C67F2" w:rsidRPr="007C67F2" w:rsidRDefault="007C67F2" w:rsidP="007C67F2">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Sánchez Alv</w:t>
            </w:r>
            <w:r w:rsidRPr="007C67F2">
              <w:rPr>
                <w:rFonts w:ascii="Zizou Slab Light" w:hAnsi="Zizou Slab Light"/>
                <w:color w:val="000000"/>
                <w:sz w:val="28"/>
                <w:szCs w:val="32"/>
              </w:rPr>
              <w:t>a</w:t>
            </w:r>
          </w:p>
        </w:tc>
      </w:tr>
      <w:tr w:rsidR="007C67F2" w14:paraId="4A5FAD26" w14:textId="77777777" w:rsidTr="00E74389">
        <w:tc>
          <w:tcPr>
            <w:tcW w:w="3528" w:type="dxa"/>
          </w:tcPr>
          <w:p w14:paraId="7F2BFAE3"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5678" w:type="dxa"/>
          </w:tcPr>
          <w:p w14:paraId="5544C5A8" w14:textId="7DA83DA3"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18 años</w:t>
            </w:r>
          </w:p>
        </w:tc>
      </w:tr>
      <w:tr w:rsidR="007C67F2" w:rsidRPr="007C67F2" w14:paraId="4227648B" w14:textId="77777777" w:rsidTr="00E74389">
        <w:tc>
          <w:tcPr>
            <w:tcW w:w="3528" w:type="dxa"/>
          </w:tcPr>
          <w:p w14:paraId="538272F4"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5678" w:type="dxa"/>
          </w:tcPr>
          <w:p w14:paraId="4E80E6E9" w14:textId="47C176C6"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San Martín de Porres</w:t>
            </w:r>
          </w:p>
        </w:tc>
      </w:tr>
      <w:tr w:rsidR="007C67F2" w14:paraId="5F8F099A" w14:textId="77777777" w:rsidTr="00E74389">
        <w:tc>
          <w:tcPr>
            <w:tcW w:w="3528" w:type="dxa"/>
          </w:tcPr>
          <w:p w14:paraId="7C48F18C"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5678" w:type="dxa"/>
          </w:tcPr>
          <w:p w14:paraId="406E390A" w14:textId="65A498DA"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6 min 41s</w:t>
            </w:r>
            <w:r w:rsidRPr="007C67F2">
              <w:rPr>
                <w:rFonts w:ascii="Zizou Slab Light" w:hAnsi="Zizou Slab Light"/>
                <w:color w:val="000000"/>
                <w:sz w:val="28"/>
                <w:szCs w:val="32"/>
              </w:rPr>
              <w:t>eg</w:t>
            </w:r>
          </w:p>
        </w:tc>
      </w:tr>
      <w:tr w:rsidR="007C67F2" w:rsidRPr="007C67F2" w14:paraId="67BB1F7F" w14:textId="77777777" w:rsidTr="00E74389">
        <w:tc>
          <w:tcPr>
            <w:tcW w:w="3528" w:type="dxa"/>
          </w:tcPr>
          <w:p w14:paraId="0D70320A"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5678" w:type="dxa"/>
          </w:tcPr>
          <w:p w14:paraId="3AA1AEC9" w14:textId="24F8FB29" w:rsidR="007C67F2" w:rsidRPr="007C67F2" w:rsidRDefault="007C67F2" w:rsidP="000D025C">
            <w:pPr>
              <w:pStyle w:val="NormalWeb"/>
              <w:spacing w:before="0" w:beforeAutospacing="0" w:after="0" w:afterAutospacing="0"/>
              <w:jc w:val="both"/>
              <w:textAlignment w:val="baseline"/>
              <w:rPr>
                <w:rFonts w:ascii="Zizou Slab Light" w:hAnsi="Zizou Slab Light"/>
                <w:b/>
                <w:bCs/>
                <w:color w:val="000000"/>
                <w:sz w:val="28"/>
                <w:szCs w:val="32"/>
              </w:rPr>
            </w:pPr>
            <w:r w:rsidRPr="007C67F2">
              <w:rPr>
                <w:rFonts w:ascii="Zizou Slab Light" w:hAnsi="Zizou Slab Light"/>
                <w:color w:val="000000"/>
                <w:sz w:val="28"/>
                <w:szCs w:val="32"/>
              </w:rPr>
              <w:t>Con esta entrevista se pudo notar que el entrevistado, Ian Sánchez, tuvo opiniones favorables para el desarrollo y uso de un aplicativo móvil de rutas y transporte público. El entrevistado está a favor del uso de un aplicativo móvil que pueda ayudar a buscar las rutas y tomar los transportes públicos correctos, ya que el utiliza con mucha frecuencia el transporte público, ya sea para ir a la universidad o para ir al trabajo.</w:t>
            </w:r>
          </w:p>
        </w:tc>
      </w:tr>
      <w:tr w:rsidR="007C67F2" w:rsidRPr="00EB40EA" w14:paraId="64A8CC54" w14:textId="77777777" w:rsidTr="00E74389">
        <w:tc>
          <w:tcPr>
            <w:tcW w:w="3528" w:type="dxa"/>
          </w:tcPr>
          <w:p w14:paraId="10B43A1C" w14:textId="77777777"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5678" w:type="dxa"/>
          </w:tcPr>
          <w:p w14:paraId="6D25F805" w14:textId="06B4BF6E" w:rsidR="007C67F2" w:rsidRPr="007C67F2" w:rsidRDefault="007C67F2" w:rsidP="000D025C">
            <w:pPr>
              <w:pStyle w:val="NormalWeb"/>
              <w:spacing w:before="0" w:beforeAutospacing="0" w:after="0" w:afterAutospacing="0"/>
              <w:jc w:val="both"/>
              <w:textAlignment w:val="baseline"/>
              <w:rPr>
                <w:rFonts w:ascii="Zizou Slab Light" w:hAnsi="Zizou Slab Light"/>
                <w:color w:val="000000"/>
                <w:sz w:val="28"/>
                <w:szCs w:val="32"/>
              </w:rPr>
            </w:pPr>
            <w:hyperlink r:id="rId30" w:history="1">
              <w:r w:rsidRPr="007C67F2">
                <w:rPr>
                  <w:rStyle w:val="Hipervnculo"/>
                  <w:rFonts w:ascii="Zizou Slab Light" w:hAnsi="Zizou Slab Light"/>
                  <w:color w:val="1155CC"/>
                  <w:sz w:val="28"/>
                  <w:szCs w:val="32"/>
                </w:rPr>
                <w:t>https://youtu.be/7Xd9bsGqZyk</w:t>
              </w:r>
            </w:hyperlink>
            <w:r w:rsidRPr="007C67F2">
              <w:rPr>
                <w:rFonts w:ascii="Zizou Slab Light" w:hAnsi="Zizou Slab Light"/>
                <w:color w:val="000000"/>
                <w:sz w:val="28"/>
                <w:szCs w:val="32"/>
              </w:rPr>
              <w:t> </w:t>
            </w:r>
          </w:p>
        </w:tc>
      </w:tr>
    </w:tbl>
    <w:p w14:paraId="3AB39DBD" w14:textId="77777777" w:rsidR="007C67F2" w:rsidRPr="00EB40EA" w:rsidRDefault="007C67F2" w:rsidP="007C67F2">
      <w:pPr>
        <w:pStyle w:val="NormalWeb"/>
        <w:spacing w:before="0" w:beforeAutospacing="0" w:after="0" w:afterAutospacing="0"/>
      </w:pPr>
    </w:p>
    <w:p w14:paraId="0B0CA141" w14:textId="77777777" w:rsidR="007C67F2" w:rsidRDefault="005971A7" w:rsidP="007C67F2">
      <w:pPr>
        <w:pStyle w:val="NormalWeb"/>
        <w:spacing w:before="0" w:beforeAutospacing="0" w:after="0" w:afterAutospacing="0"/>
        <w:ind w:left="720"/>
        <w:textAlignment w:val="baseline"/>
      </w:pPr>
      <w:r w:rsidRPr="007C67F2">
        <w:br/>
      </w:r>
    </w:p>
    <w:p w14:paraId="63663550" w14:textId="77777777" w:rsidR="007C67F2" w:rsidRDefault="007C67F2">
      <w:pPr>
        <w:spacing w:after="200"/>
        <w:rPr>
          <w:rFonts w:ascii="Times New Roman" w:eastAsia="Times New Roman" w:hAnsi="Times New Roman" w:cs="Times New Roman"/>
          <w:color w:val="auto"/>
          <w:sz w:val="24"/>
          <w:szCs w:val="24"/>
          <w:lang w:val="es-PE" w:eastAsia="es-PE"/>
        </w:rPr>
      </w:pPr>
      <w:r>
        <w:br w:type="page"/>
      </w:r>
    </w:p>
    <w:p w14:paraId="754A831B" w14:textId="7E92DE47" w:rsidR="005971A7" w:rsidRPr="007C67F2" w:rsidRDefault="005971A7" w:rsidP="007C67F2">
      <w:pPr>
        <w:pStyle w:val="NormalWeb"/>
        <w:spacing w:before="0" w:beforeAutospacing="0" w:after="0" w:afterAutospacing="0"/>
        <w:ind w:left="720"/>
        <w:textAlignment w:val="baseline"/>
        <w:rPr>
          <w:b/>
          <w:bCs/>
          <w:color w:val="000000"/>
        </w:rPr>
      </w:pPr>
      <w:r w:rsidRPr="007C67F2">
        <w:lastRenderedPageBreak/>
        <w:br/>
      </w:r>
    </w:p>
    <w:p w14:paraId="4694A64F" w14:textId="77777777" w:rsidR="005971A7" w:rsidRPr="00CD147A" w:rsidRDefault="005971A7" w:rsidP="005971A7">
      <w:pPr>
        <w:pStyle w:val="NormalWeb"/>
        <w:numPr>
          <w:ilvl w:val="0"/>
          <w:numId w:val="51"/>
        </w:numPr>
        <w:spacing w:before="0" w:beforeAutospacing="0" w:after="0" w:afterAutospacing="0"/>
        <w:ind w:right="1660"/>
        <w:jc w:val="both"/>
        <w:textAlignment w:val="baseline"/>
        <w:rPr>
          <w:rFonts w:ascii="Zizou Slab Light" w:hAnsi="Zizou Slab Light"/>
          <w:b/>
          <w:bCs/>
          <w:color w:val="000000"/>
          <w:sz w:val="28"/>
          <w:szCs w:val="28"/>
        </w:rPr>
      </w:pPr>
      <w:r w:rsidRPr="00CD147A">
        <w:rPr>
          <w:rFonts w:ascii="Zizou Slab Light" w:hAnsi="Zizou Slab Light"/>
          <w:b/>
          <w:bCs/>
          <w:color w:val="000000"/>
          <w:sz w:val="28"/>
          <w:szCs w:val="28"/>
        </w:rPr>
        <w:t>Entrevista</w:t>
      </w:r>
      <w:r w:rsidRPr="00CD147A">
        <w:rPr>
          <w:b/>
          <w:bCs/>
          <w:color w:val="000000"/>
          <w:sz w:val="26"/>
          <w:szCs w:val="26"/>
        </w:rPr>
        <w:t xml:space="preserve"> </w:t>
      </w:r>
      <w:r w:rsidRPr="00CD147A">
        <w:rPr>
          <w:rFonts w:ascii="Zizou Slab Light" w:hAnsi="Zizou Slab Light"/>
          <w:b/>
          <w:bCs/>
          <w:color w:val="000000"/>
          <w:sz w:val="28"/>
          <w:szCs w:val="28"/>
        </w:rPr>
        <w:t>3</w:t>
      </w:r>
    </w:p>
    <w:tbl>
      <w:tblPr>
        <w:tblStyle w:val="Tablaconcuadrcula"/>
        <w:tblW w:w="0" w:type="auto"/>
        <w:tblInd w:w="720" w:type="dxa"/>
        <w:tblLook w:val="04A0" w:firstRow="1" w:lastRow="0" w:firstColumn="1" w:lastColumn="0" w:noHBand="0" w:noVBand="1"/>
      </w:tblPr>
      <w:tblGrid>
        <w:gridCol w:w="3103"/>
        <w:gridCol w:w="6103"/>
      </w:tblGrid>
      <w:tr w:rsidR="007C67F2" w14:paraId="361A3203" w14:textId="77777777" w:rsidTr="000D025C">
        <w:tc>
          <w:tcPr>
            <w:tcW w:w="9206" w:type="dxa"/>
            <w:gridSpan w:val="2"/>
          </w:tcPr>
          <w:p w14:paraId="1DA3F5D2" w14:textId="77777777" w:rsidR="007C67F2" w:rsidRPr="007C67F2" w:rsidRDefault="007C67F2" w:rsidP="007C67F2">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04EB5B1D" w14:textId="77777777" w:rsidTr="000D025C">
        <w:tc>
          <w:tcPr>
            <w:tcW w:w="9206" w:type="dxa"/>
            <w:gridSpan w:val="2"/>
          </w:tcPr>
          <w:p w14:paraId="25FD63D3" w14:textId="3EAC2AF0" w:rsidR="007C67F2" w:rsidRPr="007C67F2" w:rsidRDefault="007C67F2" w:rsidP="007C67F2">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6DF80DA1" wp14:editId="602FCE86">
                  <wp:extent cx="5048250" cy="2085975"/>
                  <wp:effectExtent l="0" t="0" r="0" b="9525"/>
                  <wp:docPr id="19818788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8250" cy="2085975"/>
                          </a:xfrm>
                          <a:prstGeom prst="rect">
                            <a:avLst/>
                          </a:prstGeom>
                          <a:noFill/>
                          <a:ln>
                            <a:noFill/>
                          </a:ln>
                        </pic:spPr>
                      </pic:pic>
                    </a:graphicData>
                  </a:graphic>
                </wp:inline>
              </w:drawing>
            </w:r>
          </w:p>
        </w:tc>
      </w:tr>
      <w:tr w:rsidR="007C67F2" w14:paraId="29A5A1E9" w14:textId="77777777" w:rsidTr="000D025C">
        <w:tc>
          <w:tcPr>
            <w:tcW w:w="9206" w:type="dxa"/>
            <w:gridSpan w:val="2"/>
          </w:tcPr>
          <w:p w14:paraId="7E309A8A" w14:textId="603743E1" w:rsidR="007C67F2" w:rsidRPr="007C67F2" w:rsidRDefault="007C67F2" w:rsidP="007C67F2">
            <w:pPr>
              <w:pStyle w:val="NormalWeb"/>
              <w:spacing w:before="0" w:beforeAutospacing="0" w:after="0" w:afterAutospacing="0"/>
              <w:jc w:val="center"/>
              <w:rPr>
                <w:rFonts w:ascii="Zizou Slab Light" w:hAnsi="Zizou Slab Light"/>
                <w:b/>
                <w:bCs/>
                <w:sz w:val="28"/>
                <w:szCs w:val="28"/>
              </w:rPr>
            </w:pPr>
            <w:r w:rsidRPr="007C67F2">
              <w:rPr>
                <w:rFonts w:ascii="Zizou Slab Light" w:hAnsi="Zizou Slab Light"/>
                <w:b/>
                <w:bCs/>
                <w:color w:val="000000"/>
                <w:sz w:val="28"/>
                <w:szCs w:val="28"/>
              </w:rPr>
              <w:t>Datos del entrevistado</w:t>
            </w:r>
          </w:p>
        </w:tc>
      </w:tr>
      <w:tr w:rsidR="007C67F2" w14:paraId="7FD12189" w14:textId="77777777" w:rsidTr="00E74389">
        <w:tc>
          <w:tcPr>
            <w:tcW w:w="3103" w:type="dxa"/>
          </w:tcPr>
          <w:p w14:paraId="52413233"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2A2F9E1A" w14:textId="399685A1"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Rodrigo Guillermo </w:t>
            </w:r>
          </w:p>
        </w:tc>
      </w:tr>
      <w:tr w:rsidR="007C67F2" w14:paraId="3CA753E3" w14:textId="77777777" w:rsidTr="00E74389">
        <w:tc>
          <w:tcPr>
            <w:tcW w:w="3103" w:type="dxa"/>
          </w:tcPr>
          <w:p w14:paraId="150079A9"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4E4809A8" w14:textId="75DA13B6" w:rsidR="007C67F2" w:rsidRPr="007C67F2" w:rsidRDefault="007C67F2" w:rsidP="007C67F2">
            <w:pPr>
              <w:pStyle w:val="NormalWeb"/>
              <w:spacing w:before="0" w:beforeAutospacing="0" w:after="0" w:afterAutospacing="0"/>
              <w:ind w:right="1660"/>
              <w:jc w:val="both"/>
              <w:textAlignment w:val="baseline"/>
              <w:rPr>
                <w:rFonts w:ascii="Zizou Slab Light" w:hAnsi="Zizou Slab Light"/>
                <w:color w:val="000000"/>
                <w:sz w:val="28"/>
                <w:szCs w:val="32"/>
              </w:rPr>
            </w:pPr>
            <w:r w:rsidRPr="007C67F2">
              <w:rPr>
                <w:rFonts w:ascii="Zizou Slab Light" w:hAnsi="Zizou Slab Light"/>
                <w:color w:val="000000"/>
                <w:sz w:val="28"/>
                <w:szCs w:val="32"/>
              </w:rPr>
              <w:t>Fernández Tenorio</w:t>
            </w:r>
          </w:p>
        </w:tc>
      </w:tr>
      <w:tr w:rsidR="007C67F2" w14:paraId="166A74A8" w14:textId="77777777" w:rsidTr="00E74389">
        <w:tc>
          <w:tcPr>
            <w:tcW w:w="3103" w:type="dxa"/>
          </w:tcPr>
          <w:p w14:paraId="7A4A0DD8"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06020445" w14:textId="68E380DC"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18 años</w:t>
            </w:r>
          </w:p>
        </w:tc>
      </w:tr>
      <w:tr w:rsidR="007C67F2" w14:paraId="1655F18D" w14:textId="77777777" w:rsidTr="00E74389">
        <w:tc>
          <w:tcPr>
            <w:tcW w:w="3103" w:type="dxa"/>
          </w:tcPr>
          <w:p w14:paraId="0D09FD3E"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5344ED71" w14:textId="27EFF3AD"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Ate</w:t>
            </w:r>
          </w:p>
        </w:tc>
      </w:tr>
      <w:tr w:rsidR="007C67F2" w14:paraId="6E8E3F94" w14:textId="77777777" w:rsidTr="00E74389">
        <w:tc>
          <w:tcPr>
            <w:tcW w:w="3103" w:type="dxa"/>
          </w:tcPr>
          <w:p w14:paraId="7A207E78"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4BA0B00A" w14:textId="6CF472DE"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6min 46s</w:t>
            </w:r>
          </w:p>
        </w:tc>
      </w:tr>
      <w:tr w:rsidR="007C67F2" w:rsidRPr="007C67F2" w14:paraId="2FC297F1" w14:textId="77777777" w:rsidTr="00E74389">
        <w:tc>
          <w:tcPr>
            <w:tcW w:w="3103" w:type="dxa"/>
          </w:tcPr>
          <w:p w14:paraId="622A09B3"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3B2C1D81" w14:textId="34EEBEFD" w:rsidR="007C67F2" w:rsidRPr="007C67F2" w:rsidRDefault="007C67F2" w:rsidP="007C67F2">
            <w:pPr>
              <w:pStyle w:val="NormalWeb"/>
              <w:spacing w:before="0" w:beforeAutospacing="0" w:after="0" w:afterAutospacing="0"/>
              <w:jc w:val="both"/>
              <w:textAlignment w:val="baseline"/>
              <w:rPr>
                <w:rFonts w:ascii="Zizou Slab Light" w:hAnsi="Zizou Slab Light"/>
                <w:color w:val="000000"/>
                <w:sz w:val="28"/>
                <w:szCs w:val="32"/>
              </w:rPr>
            </w:pPr>
            <w:r w:rsidRPr="007C67F2">
              <w:rPr>
                <w:rFonts w:ascii="Zizou Slab Light" w:hAnsi="Zizou Slab Light"/>
                <w:color w:val="000000"/>
                <w:sz w:val="28"/>
                <w:szCs w:val="32"/>
              </w:rPr>
              <w:t xml:space="preserve">Con la entrevista podemos dar con que el entrevistado está de acuerdo con la aplicación móvil debido a sus viajes por transporte público seguido debido a su trabajo y estudios que quedan lejos. Así mismo, considera que es </w:t>
            </w:r>
            <w:r w:rsidR="00D162CD" w:rsidRPr="007C67F2">
              <w:rPr>
                <w:rFonts w:ascii="Zizou Slab Light" w:hAnsi="Zizou Slab Light"/>
                <w:color w:val="000000"/>
                <w:sz w:val="28"/>
                <w:szCs w:val="32"/>
              </w:rPr>
              <w:t>óptimo</w:t>
            </w:r>
            <w:r w:rsidRPr="007C67F2">
              <w:rPr>
                <w:rFonts w:ascii="Zizou Slab Light" w:hAnsi="Zizou Slab Light"/>
                <w:color w:val="000000"/>
                <w:sz w:val="28"/>
                <w:szCs w:val="32"/>
              </w:rPr>
              <w:t xml:space="preserve"> por los tiempos que este se pueden reducir gracias a una app, como también pagar por aplicativo considera algo favorable debido a evitar problemas con los </w:t>
            </w:r>
            <w:r w:rsidR="00D162CD" w:rsidRPr="007C67F2">
              <w:rPr>
                <w:rFonts w:ascii="Zizou Slab Light" w:hAnsi="Zizou Slab Light"/>
                <w:color w:val="000000"/>
                <w:sz w:val="28"/>
                <w:szCs w:val="32"/>
              </w:rPr>
              <w:t>transportes públicos</w:t>
            </w:r>
            <w:r w:rsidRPr="007C67F2">
              <w:rPr>
                <w:rFonts w:ascii="Zizou Slab Light" w:hAnsi="Zizou Slab Light"/>
                <w:color w:val="000000"/>
                <w:sz w:val="28"/>
                <w:szCs w:val="32"/>
              </w:rPr>
              <w:t xml:space="preserve"> por el precio que te pueden llegar a cobrar.</w:t>
            </w:r>
          </w:p>
          <w:p w14:paraId="01C2F877" w14:textId="77777777" w:rsidR="007C67F2" w:rsidRPr="007C67F2" w:rsidRDefault="007C67F2" w:rsidP="000D025C">
            <w:pPr>
              <w:pStyle w:val="NormalWeb"/>
              <w:spacing w:before="0" w:beforeAutospacing="0" w:after="0" w:afterAutospacing="0"/>
              <w:jc w:val="both"/>
              <w:textAlignment w:val="baseline"/>
              <w:rPr>
                <w:rFonts w:ascii="Zizou Slab Light" w:hAnsi="Zizou Slab Light"/>
                <w:b/>
                <w:bCs/>
                <w:color w:val="000000"/>
                <w:sz w:val="28"/>
                <w:szCs w:val="32"/>
              </w:rPr>
            </w:pPr>
          </w:p>
        </w:tc>
      </w:tr>
      <w:tr w:rsidR="007C67F2" w:rsidRPr="00EB40EA" w14:paraId="454897B5" w14:textId="77777777" w:rsidTr="00E74389">
        <w:tc>
          <w:tcPr>
            <w:tcW w:w="3103" w:type="dxa"/>
          </w:tcPr>
          <w:p w14:paraId="574BC08F" w14:textId="77777777"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10270DC9" w14:textId="6598D2FE" w:rsidR="007C67F2" w:rsidRPr="007C67F2" w:rsidRDefault="007C67F2" w:rsidP="000D025C">
            <w:pPr>
              <w:pStyle w:val="NormalWeb"/>
              <w:spacing w:before="0" w:beforeAutospacing="0" w:after="0" w:afterAutospacing="0"/>
              <w:jc w:val="both"/>
              <w:textAlignment w:val="baseline"/>
              <w:rPr>
                <w:rFonts w:ascii="Zizou Slab Light" w:hAnsi="Zizou Slab Light"/>
                <w:color w:val="000000"/>
                <w:sz w:val="28"/>
                <w:szCs w:val="32"/>
              </w:rPr>
            </w:pPr>
            <w:hyperlink r:id="rId32" w:history="1">
              <w:r w:rsidRPr="007C67F2">
                <w:rPr>
                  <w:rStyle w:val="Hipervnculo"/>
                  <w:rFonts w:ascii="Zizou Slab Light" w:hAnsi="Zizou Slab Light"/>
                  <w:color w:val="1155CC"/>
                  <w:sz w:val="28"/>
                  <w:szCs w:val="32"/>
                </w:rPr>
                <w:t>https://www.youtube.com/watch?v=pYAjbOz59lc</w:t>
              </w:r>
            </w:hyperlink>
            <w:r w:rsidRPr="007C67F2">
              <w:rPr>
                <w:rFonts w:ascii="Zizou Slab Light" w:hAnsi="Zizou Slab Light"/>
                <w:color w:val="000000"/>
                <w:sz w:val="28"/>
                <w:szCs w:val="32"/>
              </w:rPr>
              <w:t> </w:t>
            </w:r>
          </w:p>
        </w:tc>
      </w:tr>
    </w:tbl>
    <w:p w14:paraId="35CD18D0" w14:textId="5C3F8F17" w:rsidR="00E74389" w:rsidRDefault="00E74389" w:rsidP="00E74389">
      <w:pPr>
        <w:spacing w:after="200"/>
        <w:rPr>
          <w:rFonts w:ascii="Times New Roman" w:eastAsia="Times New Roman" w:hAnsi="Times New Roman" w:cs="Times New Roman"/>
          <w:color w:val="auto"/>
          <w:sz w:val="24"/>
          <w:szCs w:val="24"/>
          <w:lang w:val="es-PE" w:eastAsia="es-PE"/>
        </w:rPr>
      </w:pPr>
    </w:p>
    <w:p w14:paraId="0D6141D2" w14:textId="77777777" w:rsidR="00E74389" w:rsidRDefault="00E74389">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183DBEC1" w14:textId="77777777" w:rsidR="005971A7" w:rsidRPr="00E74389" w:rsidRDefault="005971A7" w:rsidP="00E74389">
      <w:pPr>
        <w:pStyle w:val="NormalWeb"/>
        <w:numPr>
          <w:ilvl w:val="0"/>
          <w:numId w:val="70"/>
        </w:numPr>
        <w:spacing w:before="0" w:beforeAutospacing="0" w:after="0" w:afterAutospacing="0"/>
        <w:textAlignment w:val="baseline"/>
        <w:rPr>
          <w:rFonts w:ascii="Zizou Slab Light" w:hAnsi="Zizou Slab Light"/>
          <w:b/>
          <w:bCs/>
          <w:color w:val="000000"/>
          <w:sz w:val="28"/>
          <w:szCs w:val="32"/>
        </w:rPr>
      </w:pPr>
      <w:r w:rsidRPr="00E74389">
        <w:rPr>
          <w:rFonts w:ascii="Zizou Slab Light" w:hAnsi="Zizou Slab Light"/>
          <w:b/>
          <w:bCs/>
          <w:color w:val="000000"/>
          <w:sz w:val="28"/>
          <w:szCs w:val="32"/>
        </w:rPr>
        <w:lastRenderedPageBreak/>
        <w:t>ENTREVISTA 4</w:t>
      </w:r>
    </w:p>
    <w:tbl>
      <w:tblPr>
        <w:tblStyle w:val="Tablaconcuadrcula"/>
        <w:tblW w:w="0" w:type="auto"/>
        <w:tblInd w:w="720" w:type="dxa"/>
        <w:tblLook w:val="04A0" w:firstRow="1" w:lastRow="0" w:firstColumn="1" w:lastColumn="0" w:noHBand="0" w:noVBand="1"/>
      </w:tblPr>
      <w:tblGrid>
        <w:gridCol w:w="3202"/>
        <w:gridCol w:w="6004"/>
      </w:tblGrid>
      <w:tr w:rsidR="007C67F2" w14:paraId="5041374F" w14:textId="77777777" w:rsidTr="000D025C">
        <w:tc>
          <w:tcPr>
            <w:tcW w:w="9206" w:type="dxa"/>
            <w:gridSpan w:val="2"/>
          </w:tcPr>
          <w:p w14:paraId="367F648D" w14:textId="77777777" w:rsidR="007C67F2" w:rsidRPr="007C67F2" w:rsidRDefault="007C67F2" w:rsidP="007C67F2">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52613844" w14:textId="77777777" w:rsidTr="000D025C">
        <w:tc>
          <w:tcPr>
            <w:tcW w:w="9206" w:type="dxa"/>
            <w:gridSpan w:val="2"/>
          </w:tcPr>
          <w:p w14:paraId="70F3C1DD" w14:textId="0754E1C1"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28"/>
              </w:rPr>
            </w:pPr>
            <w:r>
              <w:rPr>
                <w:noProof/>
              </w:rPr>
              <w:drawing>
                <wp:inline distT="0" distB="0" distL="0" distR="0" wp14:anchorId="5E6569A0" wp14:editId="73920806">
                  <wp:extent cx="5734050" cy="1781175"/>
                  <wp:effectExtent l="0" t="0" r="0" b="9525"/>
                  <wp:docPr id="16642424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781175"/>
                          </a:xfrm>
                          <a:prstGeom prst="rect">
                            <a:avLst/>
                          </a:prstGeom>
                          <a:noFill/>
                          <a:ln>
                            <a:noFill/>
                          </a:ln>
                        </pic:spPr>
                      </pic:pic>
                    </a:graphicData>
                  </a:graphic>
                </wp:inline>
              </w:drawing>
            </w:r>
          </w:p>
        </w:tc>
      </w:tr>
      <w:tr w:rsidR="007C67F2" w14:paraId="3EC29479" w14:textId="77777777" w:rsidTr="000D025C">
        <w:tc>
          <w:tcPr>
            <w:tcW w:w="9206" w:type="dxa"/>
            <w:gridSpan w:val="2"/>
          </w:tcPr>
          <w:p w14:paraId="1A86C1B9" w14:textId="268429F4" w:rsidR="007C67F2" w:rsidRPr="007C67F2" w:rsidRDefault="007C67F2" w:rsidP="007C67F2">
            <w:pPr>
              <w:pStyle w:val="NormalWeb"/>
              <w:spacing w:before="0" w:beforeAutospacing="0" w:after="0" w:afterAutospacing="0"/>
              <w:jc w:val="center"/>
              <w:rPr>
                <w:rFonts w:ascii="Zizou Slab Light" w:hAnsi="Zizou Slab Light"/>
                <w:b/>
                <w:bCs/>
                <w:sz w:val="28"/>
                <w:szCs w:val="28"/>
              </w:rPr>
            </w:pPr>
            <w:r w:rsidRPr="007C67F2">
              <w:rPr>
                <w:rFonts w:ascii="Zizou Slab Light" w:hAnsi="Zizou Slab Light"/>
                <w:b/>
                <w:bCs/>
                <w:color w:val="000000"/>
                <w:sz w:val="28"/>
                <w:szCs w:val="28"/>
              </w:rPr>
              <w:t>Datos del entrevistado</w:t>
            </w:r>
          </w:p>
        </w:tc>
      </w:tr>
      <w:tr w:rsidR="007C67F2" w14:paraId="15B4C138" w14:textId="77777777" w:rsidTr="00E74389">
        <w:tc>
          <w:tcPr>
            <w:tcW w:w="3670" w:type="dxa"/>
          </w:tcPr>
          <w:p w14:paraId="49C6BD9F"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5536" w:type="dxa"/>
          </w:tcPr>
          <w:p w14:paraId="68656A88" w14:textId="1A72ADF5"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Alexandra Erica</w:t>
            </w:r>
          </w:p>
        </w:tc>
      </w:tr>
      <w:tr w:rsidR="007C67F2" w14:paraId="1447C095" w14:textId="77777777" w:rsidTr="00E74389">
        <w:tc>
          <w:tcPr>
            <w:tcW w:w="3670" w:type="dxa"/>
          </w:tcPr>
          <w:p w14:paraId="526544B4"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5536" w:type="dxa"/>
          </w:tcPr>
          <w:p w14:paraId="1209928C" w14:textId="1E19FC4C" w:rsidR="007C67F2" w:rsidRPr="007C67F2" w:rsidRDefault="007C67F2" w:rsidP="007C67F2">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Valdivia Veg</w:t>
            </w:r>
            <w:r w:rsidRPr="007C67F2">
              <w:rPr>
                <w:rFonts w:ascii="Zizou Slab Light" w:hAnsi="Zizou Slab Light"/>
                <w:color w:val="000000"/>
                <w:sz w:val="28"/>
                <w:szCs w:val="32"/>
              </w:rPr>
              <w:t>a</w:t>
            </w:r>
          </w:p>
        </w:tc>
      </w:tr>
      <w:tr w:rsidR="007C67F2" w14:paraId="25437B96" w14:textId="77777777" w:rsidTr="00E74389">
        <w:tc>
          <w:tcPr>
            <w:tcW w:w="3670" w:type="dxa"/>
          </w:tcPr>
          <w:p w14:paraId="1FB3BEB1"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5536" w:type="dxa"/>
          </w:tcPr>
          <w:p w14:paraId="4DA7465F" w14:textId="2C3131A0"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21 años</w:t>
            </w:r>
          </w:p>
        </w:tc>
      </w:tr>
      <w:tr w:rsidR="007C67F2" w14:paraId="1C3279A3" w14:textId="77777777" w:rsidTr="00E74389">
        <w:tc>
          <w:tcPr>
            <w:tcW w:w="3670" w:type="dxa"/>
          </w:tcPr>
          <w:p w14:paraId="28E8F180"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5536" w:type="dxa"/>
          </w:tcPr>
          <w:p w14:paraId="0B858455" w14:textId="26C4EE0B"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32"/>
              </w:rPr>
            </w:pPr>
            <w:r w:rsidRPr="007C67F2">
              <w:rPr>
                <w:rFonts w:ascii="Zizou Slab Light" w:hAnsi="Zizou Slab Light"/>
                <w:color w:val="000000"/>
                <w:sz w:val="28"/>
                <w:szCs w:val="32"/>
              </w:rPr>
              <w:t>Callao</w:t>
            </w:r>
          </w:p>
        </w:tc>
      </w:tr>
      <w:tr w:rsidR="007C67F2" w14:paraId="653A42F6" w14:textId="77777777" w:rsidTr="00E74389">
        <w:tc>
          <w:tcPr>
            <w:tcW w:w="3670" w:type="dxa"/>
          </w:tcPr>
          <w:p w14:paraId="57712400"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5536" w:type="dxa"/>
          </w:tcPr>
          <w:p w14:paraId="2A7F0046" w14:textId="4EC6E16B"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32"/>
              </w:rPr>
            </w:pPr>
            <w:r w:rsidRPr="007C67F2">
              <w:rPr>
                <w:rFonts w:ascii="Zizou Slab Light" w:hAnsi="Zizou Slab Light"/>
                <w:color w:val="000000"/>
                <w:sz w:val="28"/>
                <w:szCs w:val="32"/>
              </w:rPr>
              <w:t>3 min 53 seg</w:t>
            </w:r>
          </w:p>
        </w:tc>
      </w:tr>
      <w:tr w:rsidR="007C67F2" w:rsidRPr="007C67F2" w14:paraId="1094F100" w14:textId="77777777" w:rsidTr="00E74389">
        <w:tc>
          <w:tcPr>
            <w:tcW w:w="3670" w:type="dxa"/>
          </w:tcPr>
          <w:p w14:paraId="0727C6CA"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5536" w:type="dxa"/>
          </w:tcPr>
          <w:p w14:paraId="1C01EAAF" w14:textId="34E08CD6" w:rsidR="007C67F2" w:rsidRPr="007C67F2" w:rsidRDefault="007C67F2" w:rsidP="000D025C">
            <w:pPr>
              <w:pStyle w:val="NormalWeb"/>
              <w:spacing w:before="0" w:beforeAutospacing="0" w:after="0" w:afterAutospacing="0"/>
              <w:jc w:val="both"/>
              <w:textAlignment w:val="baseline"/>
              <w:rPr>
                <w:rFonts w:ascii="Zizou Slab Light" w:hAnsi="Zizou Slab Light"/>
                <w:b/>
                <w:bCs/>
                <w:color w:val="000000"/>
                <w:sz w:val="28"/>
                <w:szCs w:val="32"/>
              </w:rPr>
            </w:pPr>
            <w:r w:rsidRPr="007C67F2">
              <w:rPr>
                <w:rFonts w:ascii="Zizou Slab Light" w:hAnsi="Zizou Slab Light"/>
                <w:color w:val="000000"/>
                <w:sz w:val="28"/>
                <w:szCs w:val="32"/>
              </w:rPr>
              <w:t xml:space="preserve">En esta entrevista se puede resaltar </w:t>
            </w:r>
            <w:r w:rsidR="00D162CD" w:rsidRPr="007C67F2">
              <w:rPr>
                <w:rFonts w:ascii="Zizou Slab Light" w:hAnsi="Zizou Slab Light"/>
                <w:color w:val="000000"/>
                <w:sz w:val="28"/>
                <w:szCs w:val="32"/>
              </w:rPr>
              <w:t>que,</w:t>
            </w:r>
            <w:r w:rsidRPr="007C67F2">
              <w:rPr>
                <w:rFonts w:ascii="Zizou Slab Light" w:hAnsi="Zizou Slab Light"/>
                <w:color w:val="000000"/>
                <w:sz w:val="28"/>
                <w:szCs w:val="32"/>
              </w:rPr>
              <w:t xml:space="preserve"> a </w:t>
            </w:r>
            <w:r w:rsidR="00E74389" w:rsidRPr="007C67F2">
              <w:rPr>
                <w:rFonts w:ascii="Zizou Slab Light" w:hAnsi="Zizou Slab Light"/>
                <w:color w:val="000000"/>
                <w:sz w:val="28"/>
                <w:szCs w:val="32"/>
              </w:rPr>
              <w:t>Alexandra, se</w:t>
            </w:r>
            <w:r w:rsidRPr="007C67F2">
              <w:rPr>
                <w:rFonts w:ascii="Zizou Slab Light" w:hAnsi="Zizou Slab Light"/>
                <w:color w:val="000000"/>
                <w:sz w:val="28"/>
                <w:szCs w:val="32"/>
              </w:rPr>
              <w:t xml:space="preserve"> le dificulta mucho viajar en el transporte público por la aglomeración de gente, su ruta más frecuente es desde su hogar hacia la universidad, a veces tiene que dejar pasar hasta 2 carros, por la larga cola de espera o porque el transporte viene demasiado lleno o en mal estado. Su pensamiento es que una aplicación móvil sería de mucha utilidad para ella, ya que podría tener mayor organización con su tiempo.</w:t>
            </w:r>
          </w:p>
        </w:tc>
      </w:tr>
      <w:tr w:rsidR="007C67F2" w:rsidRPr="00EB40EA" w14:paraId="7D4F341F" w14:textId="77777777" w:rsidTr="00E74389">
        <w:tc>
          <w:tcPr>
            <w:tcW w:w="3670" w:type="dxa"/>
          </w:tcPr>
          <w:p w14:paraId="3CEE5408" w14:textId="77777777"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5536" w:type="dxa"/>
          </w:tcPr>
          <w:p w14:paraId="1E1A983E" w14:textId="354FD581" w:rsidR="007C67F2" w:rsidRPr="007C67F2" w:rsidRDefault="007C67F2" w:rsidP="000D025C">
            <w:pPr>
              <w:pStyle w:val="NormalWeb"/>
              <w:spacing w:before="0" w:beforeAutospacing="0" w:after="0" w:afterAutospacing="0"/>
              <w:jc w:val="both"/>
              <w:textAlignment w:val="baseline"/>
              <w:rPr>
                <w:rFonts w:ascii="Zizou Slab Light" w:hAnsi="Zizou Slab Light"/>
                <w:color w:val="000000"/>
                <w:sz w:val="28"/>
                <w:szCs w:val="32"/>
              </w:rPr>
            </w:pPr>
            <w:hyperlink r:id="rId34" w:history="1">
              <w:r w:rsidRPr="007C67F2">
                <w:rPr>
                  <w:rStyle w:val="Hipervnculo"/>
                  <w:rFonts w:ascii="Zizou Slab Light" w:hAnsi="Zizou Slab Light"/>
                  <w:color w:val="1155CC"/>
                  <w:sz w:val="28"/>
                  <w:szCs w:val="32"/>
                </w:rPr>
                <w:t>https://youtu.be/_MbvyCNgc9s</w:t>
              </w:r>
            </w:hyperlink>
            <w:r w:rsidRPr="007C67F2">
              <w:rPr>
                <w:rFonts w:ascii="Zizou Slab Light" w:hAnsi="Zizou Slab Light"/>
                <w:color w:val="000000"/>
                <w:sz w:val="28"/>
                <w:szCs w:val="32"/>
              </w:rPr>
              <w:t> </w:t>
            </w:r>
          </w:p>
        </w:tc>
      </w:tr>
    </w:tbl>
    <w:p w14:paraId="40830132" w14:textId="35A8BC38" w:rsidR="00E74389" w:rsidRDefault="00E74389" w:rsidP="007C67F2">
      <w:pPr>
        <w:rPr>
          <w:color w:val="auto"/>
        </w:rPr>
      </w:pPr>
    </w:p>
    <w:p w14:paraId="50E32900" w14:textId="0DFFA483" w:rsidR="005971A7" w:rsidRPr="007C67F2" w:rsidRDefault="00E74389" w:rsidP="00E74389">
      <w:pPr>
        <w:spacing w:after="200"/>
        <w:rPr>
          <w:color w:val="auto"/>
        </w:rPr>
      </w:pPr>
      <w:r>
        <w:rPr>
          <w:color w:val="auto"/>
        </w:rPr>
        <w:br w:type="page"/>
      </w:r>
    </w:p>
    <w:p w14:paraId="7CD19FF2" w14:textId="77777777" w:rsidR="005971A7" w:rsidRPr="00E74389" w:rsidRDefault="005971A7" w:rsidP="005971A7">
      <w:pPr>
        <w:pStyle w:val="NormalWeb"/>
        <w:numPr>
          <w:ilvl w:val="0"/>
          <w:numId w:val="55"/>
        </w:numPr>
        <w:spacing w:before="0" w:beforeAutospacing="0" w:after="0" w:afterAutospacing="0"/>
        <w:textAlignment w:val="baseline"/>
        <w:rPr>
          <w:rFonts w:ascii="Zizou Slab Light" w:eastAsiaTheme="minorEastAsia" w:hAnsi="Zizou Slab Light" w:cstheme="minorBidi"/>
          <w:b/>
          <w:bCs/>
          <w:noProof/>
          <w:sz w:val="28"/>
          <w:szCs w:val="28"/>
          <w:lang w:eastAsia="en-US"/>
        </w:rPr>
      </w:pPr>
      <w:r w:rsidRPr="00E74389">
        <w:rPr>
          <w:rFonts w:ascii="Zizou Slab Light" w:eastAsiaTheme="minorEastAsia" w:hAnsi="Zizou Slab Light" w:cstheme="minorBidi"/>
          <w:b/>
          <w:bCs/>
          <w:noProof/>
          <w:sz w:val="28"/>
          <w:szCs w:val="28"/>
          <w:lang w:eastAsia="en-US"/>
        </w:rPr>
        <w:lastRenderedPageBreak/>
        <w:t>ENTREVISTA 5</w:t>
      </w:r>
    </w:p>
    <w:tbl>
      <w:tblPr>
        <w:tblStyle w:val="Tablaconcuadrcula"/>
        <w:tblW w:w="0" w:type="auto"/>
        <w:tblInd w:w="720" w:type="dxa"/>
        <w:tblLook w:val="04A0" w:firstRow="1" w:lastRow="0" w:firstColumn="1" w:lastColumn="0" w:noHBand="0" w:noVBand="1"/>
      </w:tblPr>
      <w:tblGrid>
        <w:gridCol w:w="3103"/>
        <w:gridCol w:w="6103"/>
      </w:tblGrid>
      <w:tr w:rsidR="007C67F2" w14:paraId="30A8BA8C" w14:textId="77777777" w:rsidTr="000D025C">
        <w:tc>
          <w:tcPr>
            <w:tcW w:w="9206" w:type="dxa"/>
            <w:gridSpan w:val="2"/>
          </w:tcPr>
          <w:p w14:paraId="554AC65D"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06F7FB3D" w14:textId="77777777" w:rsidTr="000D025C">
        <w:tc>
          <w:tcPr>
            <w:tcW w:w="9206" w:type="dxa"/>
            <w:gridSpan w:val="2"/>
          </w:tcPr>
          <w:p w14:paraId="540961C1" w14:textId="200A6290" w:rsidR="007C67F2" w:rsidRPr="007C67F2" w:rsidRDefault="00E74389" w:rsidP="00E74389">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4973E8D5" wp14:editId="61B69F34">
                  <wp:extent cx="3689131" cy="2068614"/>
                  <wp:effectExtent l="0" t="0" r="6985" b="8255"/>
                  <wp:docPr id="3646028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95665" cy="2072278"/>
                          </a:xfrm>
                          <a:prstGeom prst="rect">
                            <a:avLst/>
                          </a:prstGeom>
                          <a:noFill/>
                          <a:ln>
                            <a:noFill/>
                          </a:ln>
                        </pic:spPr>
                      </pic:pic>
                    </a:graphicData>
                  </a:graphic>
                </wp:inline>
              </w:drawing>
            </w:r>
          </w:p>
        </w:tc>
      </w:tr>
      <w:tr w:rsidR="007C67F2" w14:paraId="46BBA5A1" w14:textId="77777777" w:rsidTr="000D025C">
        <w:tc>
          <w:tcPr>
            <w:tcW w:w="9206" w:type="dxa"/>
            <w:gridSpan w:val="2"/>
          </w:tcPr>
          <w:p w14:paraId="027467B8" w14:textId="1B39CB26"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59E75ADE" w14:textId="77777777" w:rsidTr="00E74389">
        <w:tc>
          <w:tcPr>
            <w:tcW w:w="3103" w:type="dxa"/>
          </w:tcPr>
          <w:p w14:paraId="27CDFCA4"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2461E051" w14:textId="2F673B5D" w:rsidR="007C67F2" w:rsidRPr="00E74389"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Sofia</w:t>
            </w:r>
          </w:p>
        </w:tc>
      </w:tr>
      <w:tr w:rsidR="007C67F2" w14:paraId="7E112770" w14:textId="77777777" w:rsidTr="00E74389">
        <w:tc>
          <w:tcPr>
            <w:tcW w:w="3103" w:type="dxa"/>
          </w:tcPr>
          <w:p w14:paraId="1B95CF84"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5D46BEC3" w14:textId="1F5A5808" w:rsidR="007C67F2" w:rsidRPr="00E74389"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Arámbulo Zegarra</w:t>
            </w:r>
          </w:p>
        </w:tc>
      </w:tr>
      <w:tr w:rsidR="007C67F2" w14:paraId="30F13EE4" w14:textId="77777777" w:rsidTr="00E74389">
        <w:tc>
          <w:tcPr>
            <w:tcW w:w="3103" w:type="dxa"/>
          </w:tcPr>
          <w:p w14:paraId="7322E367"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1C7AE007" w14:textId="7E673870" w:rsidR="007C67F2" w:rsidRPr="00E74389"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42 años</w:t>
            </w:r>
          </w:p>
        </w:tc>
      </w:tr>
      <w:tr w:rsidR="007C67F2" w14:paraId="1AD6D73D" w14:textId="77777777" w:rsidTr="00E74389">
        <w:tc>
          <w:tcPr>
            <w:tcW w:w="3103" w:type="dxa"/>
          </w:tcPr>
          <w:p w14:paraId="32067C35"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3DD7CCC1" w14:textId="7100AFBF" w:rsidR="007C67F2" w:rsidRPr="00E74389"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Cercado de Lima</w:t>
            </w:r>
          </w:p>
        </w:tc>
      </w:tr>
      <w:tr w:rsidR="007C67F2" w14:paraId="11617860" w14:textId="77777777" w:rsidTr="00E74389">
        <w:tc>
          <w:tcPr>
            <w:tcW w:w="3103" w:type="dxa"/>
          </w:tcPr>
          <w:p w14:paraId="3F0C11CE"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4D13F316" w14:textId="3463A746" w:rsidR="007C67F2" w:rsidRPr="00E74389"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4 min y 21seg </w:t>
            </w:r>
          </w:p>
        </w:tc>
      </w:tr>
      <w:tr w:rsidR="007C67F2" w:rsidRPr="007C67F2" w14:paraId="759202FC" w14:textId="77777777" w:rsidTr="00E74389">
        <w:tc>
          <w:tcPr>
            <w:tcW w:w="3103" w:type="dxa"/>
          </w:tcPr>
          <w:p w14:paraId="6353A522"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1AF2F447" w14:textId="72D86CB1" w:rsidR="007C67F2" w:rsidRPr="00E74389" w:rsidRDefault="00E74389" w:rsidP="00E74389">
            <w:pPr>
              <w:pStyle w:val="NormalWeb"/>
              <w:spacing w:before="0" w:beforeAutospacing="0" w:after="0" w:afterAutospacing="0"/>
              <w:jc w:val="both"/>
              <w:textAlignment w:val="baseline"/>
              <w:rPr>
                <w:rFonts w:ascii="Zizou Slab Light" w:hAnsi="Zizou Slab Light"/>
                <w:b/>
                <w:bCs/>
                <w:color w:val="000000"/>
                <w:sz w:val="28"/>
                <w:szCs w:val="28"/>
              </w:rPr>
            </w:pPr>
            <w:r w:rsidRPr="00E74389">
              <w:rPr>
                <w:rFonts w:ascii="Zizou Slab Light" w:hAnsi="Zizou Slab Light"/>
                <w:color w:val="000000"/>
                <w:sz w:val="28"/>
                <w:szCs w:val="28"/>
              </w:rPr>
              <w:t>En la entrevista, podemos resaltar que la entrevistada está a favor de una aplicación que cuente con opciones como mostrar ruta, y posición actual del bus, para que pueda tener tiempo de realizar sus labores de ama de casa, también es importante que el viajar en transporte públicos sea algo seguro, por lo que está muy de acuerdo con la creación y estaría dispuesta a probarla para una optimización de su tiempo.</w:t>
            </w:r>
          </w:p>
        </w:tc>
      </w:tr>
      <w:tr w:rsidR="007C67F2" w:rsidRPr="00EB40EA" w14:paraId="57EB30C7" w14:textId="77777777" w:rsidTr="00E74389">
        <w:tc>
          <w:tcPr>
            <w:tcW w:w="3103" w:type="dxa"/>
          </w:tcPr>
          <w:p w14:paraId="7D896A6A" w14:textId="77777777"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1BC461DE" w14:textId="5A9353FB" w:rsidR="007C67F2" w:rsidRPr="00E74389" w:rsidRDefault="00E74389" w:rsidP="000D025C">
            <w:pPr>
              <w:pStyle w:val="NormalWeb"/>
              <w:spacing w:before="0" w:beforeAutospacing="0" w:after="0" w:afterAutospacing="0"/>
              <w:jc w:val="both"/>
              <w:textAlignment w:val="baseline"/>
              <w:rPr>
                <w:rFonts w:ascii="Zizou Slab Light" w:hAnsi="Zizou Slab Light"/>
                <w:color w:val="000000"/>
                <w:sz w:val="28"/>
                <w:szCs w:val="28"/>
              </w:rPr>
            </w:pPr>
            <w:hyperlink r:id="rId36" w:history="1">
              <w:r w:rsidRPr="00E74389">
                <w:rPr>
                  <w:rStyle w:val="Hipervnculo"/>
                  <w:rFonts w:ascii="Zizou Slab Light" w:hAnsi="Zizou Slab Light"/>
                  <w:b/>
                  <w:bCs/>
                  <w:color w:val="1155CC"/>
                  <w:sz w:val="28"/>
                  <w:szCs w:val="28"/>
                </w:rPr>
                <w:t>https://youtu.be/Exf1G3e9q1s</w:t>
              </w:r>
            </w:hyperlink>
          </w:p>
        </w:tc>
      </w:tr>
    </w:tbl>
    <w:p w14:paraId="6181269D" w14:textId="5DE16052" w:rsidR="00E74389" w:rsidRDefault="00E74389" w:rsidP="00E74389">
      <w:pPr>
        <w:pStyle w:val="NormalWeb"/>
        <w:spacing w:before="0" w:beforeAutospacing="0" w:after="0" w:afterAutospacing="0"/>
        <w:textAlignment w:val="baseline"/>
        <w:rPr>
          <w:b/>
          <w:bCs/>
          <w:color w:val="000000"/>
        </w:rPr>
      </w:pPr>
    </w:p>
    <w:p w14:paraId="2A3915D6" w14:textId="77777777" w:rsidR="00E74389" w:rsidRDefault="00E74389">
      <w:pPr>
        <w:spacing w:after="200"/>
        <w:rPr>
          <w:rFonts w:ascii="Times New Roman" w:eastAsia="Times New Roman" w:hAnsi="Times New Roman" w:cs="Times New Roman"/>
          <w:b/>
          <w:bCs/>
          <w:color w:val="000000"/>
          <w:sz w:val="24"/>
          <w:szCs w:val="24"/>
          <w:lang w:val="es-PE" w:eastAsia="es-PE"/>
        </w:rPr>
      </w:pPr>
      <w:r>
        <w:rPr>
          <w:b/>
          <w:bCs/>
          <w:color w:val="000000"/>
        </w:rPr>
        <w:br w:type="page"/>
      </w:r>
    </w:p>
    <w:p w14:paraId="5A432B4F" w14:textId="77777777" w:rsidR="005971A7" w:rsidRPr="00E74389" w:rsidRDefault="005971A7" w:rsidP="00E74389">
      <w:pPr>
        <w:pStyle w:val="NormalWeb"/>
        <w:spacing w:before="0" w:beforeAutospacing="0" w:after="0" w:afterAutospacing="0"/>
        <w:textAlignment w:val="baseline"/>
        <w:rPr>
          <w:b/>
          <w:bCs/>
          <w:color w:val="000000"/>
        </w:rPr>
      </w:pPr>
    </w:p>
    <w:p w14:paraId="32B34641" w14:textId="77777777" w:rsidR="005971A7" w:rsidRPr="00E74389" w:rsidRDefault="005971A7" w:rsidP="005971A7">
      <w:pPr>
        <w:pStyle w:val="NormalWeb"/>
        <w:numPr>
          <w:ilvl w:val="0"/>
          <w:numId w:val="57"/>
        </w:numPr>
        <w:spacing w:before="0" w:beforeAutospacing="0" w:after="0" w:afterAutospacing="0"/>
        <w:textAlignment w:val="baseline"/>
        <w:rPr>
          <w:rFonts w:ascii="Zizou Slab Light" w:eastAsiaTheme="minorEastAsia" w:hAnsi="Zizou Slab Light" w:cstheme="minorBidi"/>
          <w:b/>
          <w:bCs/>
          <w:noProof/>
          <w:sz w:val="28"/>
          <w:szCs w:val="28"/>
          <w:lang w:eastAsia="en-US"/>
        </w:rPr>
      </w:pPr>
      <w:r w:rsidRPr="00E74389">
        <w:rPr>
          <w:rFonts w:ascii="Zizou Slab Light" w:eastAsiaTheme="minorEastAsia" w:hAnsi="Zizou Slab Light" w:cstheme="minorBidi"/>
          <w:b/>
          <w:bCs/>
          <w:noProof/>
          <w:sz w:val="28"/>
          <w:szCs w:val="28"/>
          <w:lang w:eastAsia="en-US"/>
        </w:rPr>
        <w:t>ENTREVISTA 6</w:t>
      </w:r>
    </w:p>
    <w:tbl>
      <w:tblPr>
        <w:tblStyle w:val="Tablaconcuadrcula"/>
        <w:tblW w:w="0" w:type="auto"/>
        <w:tblInd w:w="720" w:type="dxa"/>
        <w:tblLook w:val="04A0" w:firstRow="1" w:lastRow="0" w:firstColumn="1" w:lastColumn="0" w:noHBand="0" w:noVBand="1"/>
      </w:tblPr>
      <w:tblGrid>
        <w:gridCol w:w="3103"/>
        <w:gridCol w:w="6103"/>
      </w:tblGrid>
      <w:tr w:rsidR="007C67F2" w14:paraId="3FFAE4F2" w14:textId="77777777" w:rsidTr="000D025C">
        <w:tc>
          <w:tcPr>
            <w:tcW w:w="9206" w:type="dxa"/>
            <w:gridSpan w:val="2"/>
          </w:tcPr>
          <w:p w14:paraId="3D4CA24B"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5AB412DC" w14:textId="77777777" w:rsidTr="000D025C">
        <w:tc>
          <w:tcPr>
            <w:tcW w:w="9206" w:type="dxa"/>
            <w:gridSpan w:val="2"/>
          </w:tcPr>
          <w:p w14:paraId="172DFF9E" w14:textId="123142EE" w:rsidR="007C67F2" w:rsidRPr="007C67F2" w:rsidRDefault="00E74389" w:rsidP="00E74389">
            <w:pPr>
              <w:pStyle w:val="NormalWeb"/>
              <w:spacing w:before="0" w:beforeAutospacing="0" w:after="0" w:afterAutospacing="0"/>
              <w:jc w:val="center"/>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06E161E8" wp14:editId="0F75B2AA">
                  <wp:extent cx="5181600" cy="2905125"/>
                  <wp:effectExtent l="0" t="0" r="0" b="9525"/>
                  <wp:docPr id="1824723311" name="Imagen 14"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3311" name="Imagen 14" descr="Captura de pantalla con la imagen de una pantall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81600" cy="2905125"/>
                          </a:xfrm>
                          <a:prstGeom prst="rect">
                            <a:avLst/>
                          </a:prstGeom>
                          <a:noFill/>
                          <a:ln>
                            <a:noFill/>
                          </a:ln>
                        </pic:spPr>
                      </pic:pic>
                    </a:graphicData>
                  </a:graphic>
                </wp:inline>
              </w:drawing>
            </w:r>
          </w:p>
        </w:tc>
      </w:tr>
      <w:tr w:rsidR="007C67F2" w14:paraId="03F6F788" w14:textId="77777777" w:rsidTr="000D025C">
        <w:tc>
          <w:tcPr>
            <w:tcW w:w="9206" w:type="dxa"/>
            <w:gridSpan w:val="2"/>
          </w:tcPr>
          <w:p w14:paraId="5F2AB1E1" w14:textId="1B3BC6B8"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76238802" w14:textId="77777777" w:rsidTr="00E74389">
        <w:tc>
          <w:tcPr>
            <w:tcW w:w="3103" w:type="dxa"/>
          </w:tcPr>
          <w:p w14:paraId="3482DA5F"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103" w:type="dxa"/>
          </w:tcPr>
          <w:p w14:paraId="1B0050AC" w14:textId="76BD1E41" w:rsidR="007C67F2" w:rsidRPr="00E74389"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Elizabeth</w:t>
            </w:r>
          </w:p>
        </w:tc>
      </w:tr>
      <w:tr w:rsidR="007C67F2" w14:paraId="50A8F822" w14:textId="77777777" w:rsidTr="00E74389">
        <w:tc>
          <w:tcPr>
            <w:tcW w:w="3103" w:type="dxa"/>
          </w:tcPr>
          <w:p w14:paraId="4C25B767"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103" w:type="dxa"/>
          </w:tcPr>
          <w:p w14:paraId="5DF9BBDD" w14:textId="50BF733A" w:rsidR="007C67F2" w:rsidRPr="00E74389"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Borda Gonzales</w:t>
            </w:r>
          </w:p>
        </w:tc>
      </w:tr>
      <w:tr w:rsidR="007C67F2" w14:paraId="4A15DD41" w14:textId="77777777" w:rsidTr="00E74389">
        <w:tc>
          <w:tcPr>
            <w:tcW w:w="3103" w:type="dxa"/>
          </w:tcPr>
          <w:p w14:paraId="7D440AF0"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103" w:type="dxa"/>
          </w:tcPr>
          <w:p w14:paraId="36648A2E" w14:textId="22DE0018" w:rsidR="007C67F2" w:rsidRPr="00E74389"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39 años</w:t>
            </w:r>
          </w:p>
        </w:tc>
      </w:tr>
      <w:tr w:rsidR="007C67F2" w14:paraId="7F21FD6E" w14:textId="77777777" w:rsidTr="00E74389">
        <w:tc>
          <w:tcPr>
            <w:tcW w:w="3103" w:type="dxa"/>
          </w:tcPr>
          <w:p w14:paraId="43D5D896"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103" w:type="dxa"/>
          </w:tcPr>
          <w:p w14:paraId="7DE2C163" w14:textId="6F445481" w:rsidR="007C67F2" w:rsidRPr="00E74389"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San Martín de Porres</w:t>
            </w:r>
          </w:p>
        </w:tc>
      </w:tr>
      <w:tr w:rsidR="007C67F2" w14:paraId="0C1B5F18" w14:textId="77777777" w:rsidTr="00E74389">
        <w:tc>
          <w:tcPr>
            <w:tcW w:w="3103" w:type="dxa"/>
          </w:tcPr>
          <w:p w14:paraId="56045893"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103" w:type="dxa"/>
          </w:tcPr>
          <w:p w14:paraId="7FC6E3BA" w14:textId="7E765ED5" w:rsidR="007C67F2" w:rsidRPr="00E74389"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7 min 57 seg</w:t>
            </w:r>
          </w:p>
        </w:tc>
      </w:tr>
      <w:tr w:rsidR="007C67F2" w:rsidRPr="007C67F2" w14:paraId="065637C2" w14:textId="77777777" w:rsidTr="00E74389">
        <w:tc>
          <w:tcPr>
            <w:tcW w:w="3103" w:type="dxa"/>
          </w:tcPr>
          <w:p w14:paraId="111BCD66"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103" w:type="dxa"/>
          </w:tcPr>
          <w:p w14:paraId="72A385F0" w14:textId="1B2B7DF2" w:rsidR="007C67F2" w:rsidRPr="00E74389" w:rsidRDefault="00E74389" w:rsidP="000D025C">
            <w:pPr>
              <w:pStyle w:val="NormalWeb"/>
              <w:spacing w:before="0" w:beforeAutospacing="0" w:after="0" w:afterAutospacing="0"/>
              <w:jc w:val="both"/>
              <w:textAlignment w:val="baseline"/>
              <w:rPr>
                <w:rFonts w:ascii="Zizou Slab Light" w:hAnsi="Zizou Slab Light"/>
                <w:b/>
                <w:bCs/>
                <w:color w:val="000000"/>
                <w:sz w:val="28"/>
                <w:szCs w:val="28"/>
              </w:rPr>
            </w:pPr>
            <w:r w:rsidRPr="00E74389">
              <w:rPr>
                <w:rFonts w:ascii="Zizou Slab Light" w:hAnsi="Zizou Slab Light"/>
                <w:color w:val="000000"/>
                <w:sz w:val="28"/>
                <w:szCs w:val="28"/>
              </w:rPr>
              <w:t xml:space="preserve">Nuestra entrevistada Elizabeth hace uso del transporte público frecuentemente sus principales son los buses y trenes, esto debido al trabajo al que ella se dedica actualmente, debe estar en constante movimiento dirigiéndose a diferentes lugares en un día. Ella busca optimizar sus tiempos, y antepone su </w:t>
            </w:r>
            <w:r w:rsidRPr="00E74389">
              <w:rPr>
                <w:rFonts w:ascii="Zizou Slab Light" w:hAnsi="Zizou Slab Light"/>
                <w:color w:val="000000"/>
                <w:sz w:val="28"/>
                <w:szCs w:val="28"/>
              </w:rPr>
              <w:t>comodidad,</w:t>
            </w:r>
            <w:r w:rsidRPr="00E74389">
              <w:rPr>
                <w:rFonts w:ascii="Zizou Slab Light" w:hAnsi="Zizou Slab Light"/>
                <w:color w:val="000000"/>
                <w:sz w:val="28"/>
                <w:szCs w:val="28"/>
              </w:rPr>
              <w:t xml:space="preserve"> ante todo, por esa razón le resulta eficaz tener una aplicación que le ofrezca los horarios de llegada de su transporte, que le brinde nuevas rutas por el frecuente uso que le da al transporte público y que se apegue a su ritmo de vida. Igualmente, ve como una buena idea la implementación de poder pagar a través del aplicativo y ahorrar tiempo.</w:t>
            </w:r>
          </w:p>
        </w:tc>
      </w:tr>
      <w:tr w:rsidR="007C67F2" w:rsidRPr="00EB40EA" w14:paraId="4AEFA26E" w14:textId="77777777" w:rsidTr="00E74389">
        <w:tc>
          <w:tcPr>
            <w:tcW w:w="3103" w:type="dxa"/>
          </w:tcPr>
          <w:p w14:paraId="34A5D2C9" w14:textId="77777777"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103" w:type="dxa"/>
          </w:tcPr>
          <w:p w14:paraId="58944388" w14:textId="07D66560" w:rsidR="007C67F2" w:rsidRPr="00E74389" w:rsidRDefault="00E74389" w:rsidP="00E74389">
            <w:pPr>
              <w:pStyle w:val="NormalWeb"/>
              <w:spacing w:before="0" w:beforeAutospacing="0" w:after="0" w:afterAutospacing="0"/>
              <w:textAlignment w:val="baseline"/>
              <w:rPr>
                <w:rFonts w:ascii="Zizou Slab Light" w:hAnsi="Zizou Slab Light"/>
                <w:b/>
                <w:bCs/>
                <w:color w:val="000000"/>
                <w:sz w:val="28"/>
                <w:szCs w:val="28"/>
              </w:rPr>
            </w:pPr>
            <w:hyperlink r:id="rId38" w:history="1">
              <w:r w:rsidRPr="00E74389">
                <w:rPr>
                  <w:rStyle w:val="Hipervnculo"/>
                  <w:rFonts w:ascii="Zizou Slab Light" w:hAnsi="Zizou Slab Light"/>
                  <w:b/>
                  <w:bCs/>
                  <w:color w:val="1155CC"/>
                  <w:sz w:val="28"/>
                  <w:szCs w:val="28"/>
                </w:rPr>
                <w:t>Entrevista - Elizabeth Borda</w:t>
              </w:r>
            </w:hyperlink>
          </w:p>
        </w:tc>
      </w:tr>
    </w:tbl>
    <w:p w14:paraId="6637309F" w14:textId="77777777" w:rsidR="007C67F2" w:rsidRPr="00EB40EA" w:rsidRDefault="007C67F2" w:rsidP="007C67F2">
      <w:pPr>
        <w:pStyle w:val="NormalWeb"/>
        <w:spacing w:before="0" w:beforeAutospacing="0" w:after="0" w:afterAutospacing="0"/>
      </w:pPr>
    </w:p>
    <w:p w14:paraId="483BB8E7" w14:textId="1530A4A9" w:rsidR="005971A7" w:rsidRPr="00E74389" w:rsidRDefault="005971A7" w:rsidP="00E74389">
      <w:pPr>
        <w:pStyle w:val="NormalWeb"/>
        <w:spacing w:before="0" w:beforeAutospacing="0" w:after="0" w:afterAutospacing="0"/>
        <w:ind w:left="720"/>
        <w:textAlignment w:val="baseline"/>
        <w:rPr>
          <w:b/>
          <w:bCs/>
          <w:color w:val="000000"/>
        </w:rPr>
      </w:pPr>
    </w:p>
    <w:p w14:paraId="363157C6" w14:textId="77777777" w:rsidR="005971A7" w:rsidRPr="00E74389" w:rsidRDefault="005971A7" w:rsidP="005971A7">
      <w:pPr>
        <w:pStyle w:val="NormalWeb"/>
        <w:numPr>
          <w:ilvl w:val="0"/>
          <w:numId w:val="59"/>
        </w:numPr>
        <w:spacing w:before="0" w:beforeAutospacing="0" w:after="0" w:afterAutospacing="0"/>
        <w:textAlignment w:val="baseline"/>
        <w:rPr>
          <w:rFonts w:ascii="Zizou Slab Light" w:eastAsiaTheme="minorEastAsia" w:hAnsi="Zizou Slab Light" w:cstheme="minorBidi"/>
          <w:b/>
          <w:bCs/>
          <w:noProof/>
          <w:sz w:val="28"/>
          <w:szCs w:val="28"/>
          <w:lang w:eastAsia="en-US"/>
        </w:rPr>
      </w:pPr>
      <w:r w:rsidRPr="00E74389">
        <w:rPr>
          <w:rFonts w:ascii="Zizou Slab Light" w:eastAsiaTheme="minorEastAsia" w:hAnsi="Zizou Slab Light" w:cstheme="minorBidi"/>
          <w:b/>
          <w:bCs/>
          <w:noProof/>
          <w:sz w:val="28"/>
          <w:szCs w:val="28"/>
          <w:lang w:eastAsia="en-US"/>
        </w:rPr>
        <w:t>ENTREVISTA 7</w:t>
      </w:r>
    </w:p>
    <w:tbl>
      <w:tblPr>
        <w:tblStyle w:val="Tablaconcuadrcula"/>
        <w:tblW w:w="0" w:type="auto"/>
        <w:tblInd w:w="720" w:type="dxa"/>
        <w:tblLook w:val="04A0" w:firstRow="1" w:lastRow="0" w:firstColumn="1" w:lastColumn="0" w:noHBand="0" w:noVBand="1"/>
      </w:tblPr>
      <w:tblGrid>
        <w:gridCol w:w="3042"/>
        <w:gridCol w:w="6164"/>
      </w:tblGrid>
      <w:tr w:rsidR="007C67F2" w14:paraId="28A7111F" w14:textId="77777777" w:rsidTr="000D025C">
        <w:tc>
          <w:tcPr>
            <w:tcW w:w="9206" w:type="dxa"/>
            <w:gridSpan w:val="2"/>
          </w:tcPr>
          <w:p w14:paraId="18D7C4D6"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797284F6" w14:textId="77777777" w:rsidTr="000D025C">
        <w:tc>
          <w:tcPr>
            <w:tcW w:w="9206" w:type="dxa"/>
            <w:gridSpan w:val="2"/>
          </w:tcPr>
          <w:p w14:paraId="2C48A1C3" w14:textId="215A5682" w:rsidR="007C67F2" w:rsidRPr="007C67F2"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21B5837C" wp14:editId="4B81DFBF">
                  <wp:extent cx="5734050" cy="2867025"/>
                  <wp:effectExtent l="0" t="0" r="0" b="9525"/>
                  <wp:docPr id="8993211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tc>
      </w:tr>
      <w:tr w:rsidR="007C67F2" w14:paraId="72760CDF" w14:textId="77777777" w:rsidTr="000D025C">
        <w:tc>
          <w:tcPr>
            <w:tcW w:w="9206" w:type="dxa"/>
            <w:gridSpan w:val="2"/>
          </w:tcPr>
          <w:p w14:paraId="4457AC34" w14:textId="2EA038C2"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3032D164" w14:textId="77777777" w:rsidTr="00E74389">
        <w:tc>
          <w:tcPr>
            <w:tcW w:w="2677" w:type="dxa"/>
          </w:tcPr>
          <w:p w14:paraId="35D8B9E1"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529" w:type="dxa"/>
          </w:tcPr>
          <w:p w14:paraId="565FB1BF" w14:textId="5DED3B34" w:rsidR="007C67F2" w:rsidRPr="00E74389"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Gabriel</w:t>
            </w:r>
          </w:p>
        </w:tc>
      </w:tr>
      <w:tr w:rsidR="007C67F2" w14:paraId="774118F1" w14:textId="77777777" w:rsidTr="00E74389">
        <w:tc>
          <w:tcPr>
            <w:tcW w:w="2677" w:type="dxa"/>
          </w:tcPr>
          <w:p w14:paraId="2897BD79"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529" w:type="dxa"/>
          </w:tcPr>
          <w:p w14:paraId="604CA41F" w14:textId="39C0E42B" w:rsidR="007C67F2" w:rsidRPr="00E74389"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Cajas Lara</w:t>
            </w:r>
          </w:p>
        </w:tc>
      </w:tr>
      <w:tr w:rsidR="007C67F2" w14:paraId="790D5AEC" w14:textId="77777777" w:rsidTr="00E74389">
        <w:tc>
          <w:tcPr>
            <w:tcW w:w="2677" w:type="dxa"/>
          </w:tcPr>
          <w:p w14:paraId="1766D408"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529" w:type="dxa"/>
          </w:tcPr>
          <w:p w14:paraId="5EE101C2" w14:textId="01849FB6" w:rsidR="007C67F2" w:rsidRPr="00E74389"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18 años</w:t>
            </w:r>
          </w:p>
        </w:tc>
      </w:tr>
      <w:tr w:rsidR="007C67F2" w14:paraId="558A71B4" w14:textId="77777777" w:rsidTr="00E74389">
        <w:tc>
          <w:tcPr>
            <w:tcW w:w="2677" w:type="dxa"/>
          </w:tcPr>
          <w:p w14:paraId="1065FBB6"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529" w:type="dxa"/>
          </w:tcPr>
          <w:p w14:paraId="33761EDA" w14:textId="695FD491" w:rsidR="007C67F2" w:rsidRPr="00E74389"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Comas</w:t>
            </w:r>
          </w:p>
        </w:tc>
      </w:tr>
      <w:tr w:rsidR="007C67F2" w14:paraId="6F733CD2" w14:textId="77777777" w:rsidTr="00E74389">
        <w:tc>
          <w:tcPr>
            <w:tcW w:w="2677" w:type="dxa"/>
          </w:tcPr>
          <w:p w14:paraId="3B38DE6F"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529" w:type="dxa"/>
          </w:tcPr>
          <w:p w14:paraId="0FBA0C36" w14:textId="438EA5A4" w:rsidR="007C67F2" w:rsidRPr="00E74389"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color w:val="000000"/>
                <w:sz w:val="28"/>
                <w:szCs w:val="28"/>
              </w:rPr>
              <w:t>7 min 57 seg</w:t>
            </w:r>
          </w:p>
        </w:tc>
      </w:tr>
      <w:tr w:rsidR="007C67F2" w:rsidRPr="007C67F2" w14:paraId="0F3299E0" w14:textId="77777777" w:rsidTr="00E74389">
        <w:tc>
          <w:tcPr>
            <w:tcW w:w="2677" w:type="dxa"/>
          </w:tcPr>
          <w:p w14:paraId="32F12FE3"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529" w:type="dxa"/>
          </w:tcPr>
          <w:p w14:paraId="69C6EB02" w14:textId="17F21C15" w:rsidR="007C67F2" w:rsidRPr="00E74389" w:rsidRDefault="00E74389" w:rsidP="000D025C">
            <w:pPr>
              <w:pStyle w:val="NormalWeb"/>
              <w:spacing w:before="0" w:beforeAutospacing="0" w:after="0" w:afterAutospacing="0"/>
              <w:jc w:val="both"/>
              <w:textAlignment w:val="baseline"/>
              <w:rPr>
                <w:rFonts w:ascii="Zizou Slab Light" w:hAnsi="Zizou Slab Light"/>
                <w:b/>
                <w:bCs/>
                <w:color w:val="000000"/>
                <w:sz w:val="28"/>
                <w:szCs w:val="28"/>
              </w:rPr>
            </w:pPr>
            <w:r w:rsidRPr="00E74389">
              <w:rPr>
                <w:rFonts w:ascii="Zizou Slab Light" w:hAnsi="Zizou Slab Light"/>
                <w:color w:val="000000"/>
                <w:sz w:val="28"/>
                <w:szCs w:val="28"/>
              </w:rPr>
              <w:t xml:space="preserve">De acuerdo con la entrevista, nuestro entrevistado Gabriel, hace uso frecuente de buses y combis y considera importante la rapidez y el pago por uso del transporte, por </w:t>
            </w:r>
            <w:r w:rsidRPr="00E74389">
              <w:rPr>
                <w:rFonts w:ascii="Zizou Slab Light" w:hAnsi="Zizou Slab Light"/>
                <w:color w:val="000000"/>
                <w:sz w:val="28"/>
                <w:szCs w:val="28"/>
              </w:rPr>
              <w:t>tanto,</w:t>
            </w:r>
            <w:r w:rsidRPr="00E74389">
              <w:rPr>
                <w:rFonts w:ascii="Zizou Slab Light" w:hAnsi="Zizou Slab Light"/>
                <w:color w:val="000000"/>
                <w:sz w:val="28"/>
                <w:szCs w:val="28"/>
              </w:rPr>
              <w:t xml:space="preserve"> es importante que el aplicativo contenga una lista de los diferentes precios y que considere nuevas rutas ya sea de trenes o buses acoplados a las rutas frecuentes en las que se moviliza. Finalmente, Gabriel afirma que una aplicación móvil tiene bastante alcance ya que hoy en día la mayoría de la población hace uso de un dispositivo móvil. </w:t>
            </w:r>
          </w:p>
        </w:tc>
      </w:tr>
      <w:tr w:rsidR="007C67F2" w:rsidRPr="00EB40EA" w14:paraId="7ACF0661" w14:textId="77777777" w:rsidTr="00E74389">
        <w:tc>
          <w:tcPr>
            <w:tcW w:w="2677" w:type="dxa"/>
          </w:tcPr>
          <w:p w14:paraId="2345DA4D" w14:textId="77777777"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529" w:type="dxa"/>
          </w:tcPr>
          <w:p w14:paraId="49D49117" w14:textId="6DBB6A27" w:rsidR="007C67F2" w:rsidRPr="00E74389" w:rsidRDefault="00E74389" w:rsidP="000D025C">
            <w:pPr>
              <w:pStyle w:val="NormalWeb"/>
              <w:spacing w:before="0" w:beforeAutospacing="0" w:after="0" w:afterAutospacing="0"/>
              <w:jc w:val="both"/>
              <w:textAlignment w:val="baseline"/>
              <w:rPr>
                <w:rFonts w:ascii="Zizou Slab Light" w:hAnsi="Zizou Slab Light"/>
                <w:color w:val="000000"/>
                <w:sz w:val="28"/>
                <w:szCs w:val="28"/>
              </w:rPr>
            </w:pPr>
            <w:hyperlink r:id="rId40" w:history="1">
              <w:r w:rsidRPr="00E74389">
                <w:rPr>
                  <w:rStyle w:val="Hipervnculo"/>
                  <w:rFonts w:ascii="Zizou Slab Light" w:hAnsi="Zizou Slab Light"/>
                  <w:b/>
                  <w:bCs/>
                  <w:color w:val="1155CC"/>
                  <w:sz w:val="28"/>
                  <w:szCs w:val="28"/>
                </w:rPr>
                <w:t>Entrevista - Gabriel Cajas</w:t>
              </w:r>
            </w:hyperlink>
          </w:p>
        </w:tc>
      </w:tr>
    </w:tbl>
    <w:p w14:paraId="52F02747" w14:textId="49E4464A" w:rsidR="005971A7" w:rsidRDefault="005971A7" w:rsidP="00E74389">
      <w:pPr>
        <w:pStyle w:val="NormalWeb"/>
        <w:spacing w:before="0" w:beforeAutospacing="0" w:after="0" w:afterAutospacing="0"/>
        <w:textAlignment w:val="baseline"/>
        <w:rPr>
          <w:b/>
          <w:bCs/>
          <w:color w:val="000000"/>
        </w:rPr>
      </w:pPr>
      <w:r w:rsidRPr="00E74389">
        <w:br/>
      </w:r>
    </w:p>
    <w:p w14:paraId="3D3F26C7" w14:textId="77777777" w:rsidR="00E74389" w:rsidRDefault="00E74389" w:rsidP="00E74389">
      <w:pPr>
        <w:pStyle w:val="NormalWeb"/>
        <w:spacing w:before="0" w:beforeAutospacing="0" w:after="0" w:afterAutospacing="0"/>
        <w:textAlignment w:val="baseline"/>
        <w:rPr>
          <w:b/>
          <w:bCs/>
          <w:color w:val="000000"/>
        </w:rPr>
      </w:pPr>
    </w:p>
    <w:p w14:paraId="5ECB9B60" w14:textId="77777777" w:rsidR="00E74389" w:rsidRDefault="00E74389" w:rsidP="00E74389">
      <w:pPr>
        <w:pStyle w:val="NormalWeb"/>
        <w:spacing w:before="0" w:beforeAutospacing="0" w:after="0" w:afterAutospacing="0"/>
        <w:textAlignment w:val="baseline"/>
        <w:rPr>
          <w:b/>
          <w:bCs/>
          <w:color w:val="000000"/>
        </w:rPr>
      </w:pPr>
    </w:p>
    <w:p w14:paraId="65D8BF47" w14:textId="77777777" w:rsidR="00E74389" w:rsidRDefault="00E74389" w:rsidP="00E74389">
      <w:pPr>
        <w:pStyle w:val="NormalWeb"/>
        <w:spacing w:before="0" w:beforeAutospacing="0" w:after="0" w:afterAutospacing="0"/>
        <w:textAlignment w:val="baseline"/>
        <w:rPr>
          <w:b/>
          <w:bCs/>
          <w:color w:val="000000"/>
        </w:rPr>
      </w:pPr>
    </w:p>
    <w:p w14:paraId="6D6C4D03" w14:textId="77777777" w:rsidR="00E74389" w:rsidRDefault="00E74389" w:rsidP="00E74389">
      <w:pPr>
        <w:pStyle w:val="NormalWeb"/>
        <w:spacing w:before="0" w:beforeAutospacing="0" w:after="0" w:afterAutospacing="0"/>
        <w:textAlignment w:val="baseline"/>
        <w:rPr>
          <w:b/>
          <w:bCs/>
          <w:color w:val="000000"/>
        </w:rPr>
      </w:pPr>
    </w:p>
    <w:p w14:paraId="3CA410F6" w14:textId="77777777" w:rsidR="00E74389" w:rsidRPr="00E74389" w:rsidRDefault="00E74389" w:rsidP="00E74389">
      <w:pPr>
        <w:pStyle w:val="NormalWeb"/>
        <w:spacing w:before="0" w:beforeAutospacing="0" w:after="0" w:afterAutospacing="0"/>
        <w:textAlignment w:val="baseline"/>
        <w:rPr>
          <w:b/>
          <w:bCs/>
          <w:color w:val="000000"/>
        </w:rPr>
      </w:pPr>
    </w:p>
    <w:p w14:paraId="621FA69B" w14:textId="15C1E13E" w:rsidR="005971A7" w:rsidRPr="00E74389" w:rsidRDefault="005971A7" w:rsidP="005971A7">
      <w:pPr>
        <w:pStyle w:val="NormalWeb"/>
        <w:numPr>
          <w:ilvl w:val="0"/>
          <w:numId w:val="61"/>
        </w:numPr>
        <w:spacing w:before="0" w:beforeAutospacing="0" w:after="0" w:afterAutospacing="0"/>
        <w:textAlignment w:val="baseline"/>
        <w:rPr>
          <w:rFonts w:ascii="Zizou Slab Light" w:hAnsi="Zizou Slab Light"/>
          <w:b/>
          <w:bCs/>
          <w:color w:val="000000"/>
          <w:sz w:val="28"/>
          <w:szCs w:val="28"/>
        </w:rPr>
      </w:pPr>
      <w:r w:rsidRPr="00E74389">
        <w:rPr>
          <w:rFonts w:ascii="Zizou Slab Light" w:hAnsi="Zizou Slab Light"/>
          <w:b/>
          <w:bCs/>
          <w:color w:val="000000"/>
          <w:sz w:val="28"/>
          <w:szCs w:val="28"/>
        </w:rPr>
        <w:t>ENTREVISTA 8</w:t>
      </w:r>
    </w:p>
    <w:tbl>
      <w:tblPr>
        <w:tblStyle w:val="Tablaconcuadrcula"/>
        <w:tblW w:w="0" w:type="auto"/>
        <w:tblInd w:w="720" w:type="dxa"/>
        <w:tblLook w:val="04A0" w:firstRow="1" w:lastRow="0" w:firstColumn="1" w:lastColumn="0" w:noHBand="0" w:noVBand="1"/>
      </w:tblPr>
      <w:tblGrid>
        <w:gridCol w:w="2718"/>
        <w:gridCol w:w="6488"/>
      </w:tblGrid>
      <w:tr w:rsidR="007C67F2" w14:paraId="52B3F2D2" w14:textId="77777777" w:rsidTr="000D025C">
        <w:tc>
          <w:tcPr>
            <w:tcW w:w="9206" w:type="dxa"/>
            <w:gridSpan w:val="2"/>
          </w:tcPr>
          <w:p w14:paraId="26317721" w14:textId="77777777" w:rsidR="007C67F2" w:rsidRPr="007C67F2" w:rsidRDefault="007C67F2" w:rsidP="00E74389">
            <w:pPr>
              <w:pStyle w:val="NormalWeb"/>
              <w:spacing w:before="0" w:beforeAutospacing="0" w:after="0" w:afterAutospacing="0"/>
              <w:ind w:left="720"/>
              <w:jc w:val="center"/>
              <w:textAlignment w:val="baseline"/>
              <w:rPr>
                <w:rFonts w:ascii="Zizou Slab Light" w:eastAsiaTheme="minorEastAsia" w:hAnsi="Zizou Slab Light" w:cstheme="minorBidi"/>
                <w:b/>
                <w:bCs/>
                <w:noProof/>
                <w:sz w:val="28"/>
                <w:szCs w:val="28"/>
                <w:lang w:eastAsia="en-US"/>
              </w:rPr>
            </w:pPr>
            <w:r w:rsidRPr="007C67F2">
              <w:rPr>
                <w:rFonts w:ascii="Zizou Slab Light" w:eastAsiaTheme="minorEastAsia" w:hAnsi="Zizou Slab Light" w:cstheme="minorBidi"/>
                <w:b/>
                <w:bCs/>
                <w:noProof/>
                <w:sz w:val="28"/>
                <w:szCs w:val="28"/>
                <w:lang w:eastAsia="en-US"/>
              </w:rPr>
              <w:t>Foto de la Entrevista</w:t>
            </w:r>
          </w:p>
        </w:tc>
      </w:tr>
      <w:tr w:rsidR="007C67F2" w14:paraId="66F3FC85" w14:textId="77777777" w:rsidTr="000D025C">
        <w:tc>
          <w:tcPr>
            <w:tcW w:w="9206" w:type="dxa"/>
            <w:gridSpan w:val="2"/>
          </w:tcPr>
          <w:p w14:paraId="5C774737" w14:textId="20048F22" w:rsidR="007C67F2" w:rsidRPr="007C67F2" w:rsidRDefault="00E74389" w:rsidP="000D025C">
            <w:pPr>
              <w:pStyle w:val="NormalWeb"/>
              <w:spacing w:before="0" w:beforeAutospacing="0" w:after="0" w:afterAutospacing="0"/>
              <w:textAlignment w:val="baseline"/>
              <w:rPr>
                <w:rFonts w:ascii="Zizou Slab Light" w:hAnsi="Zizou Slab Light"/>
                <w:b/>
                <w:bCs/>
                <w:color w:val="000000"/>
                <w:sz w:val="28"/>
                <w:szCs w:val="28"/>
              </w:rPr>
            </w:pPr>
            <w:r>
              <w:rPr>
                <w:rFonts w:ascii="Zizou Slab Light" w:eastAsiaTheme="minorEastAsia" w:hAnsi="Zizou Slab Light" w:cstheme="minorBidi"/>
                <w:noProof/>
                <w:sz w:val="28"/>
                <w:szCs w:val="22"/>
                <w:lang w:eastAsia="en-US"/>
              </w:rPr>
              <w:drawing>
                <wp:inline distT="0" distB="0" distL="0" distR="0" wp14:anchorId="69F3D142" wp14:editId="49AFBCDF">
                  <wp:extent cx="5734050" cy="1933575"/>
                  <wp:effectExtent l="0" t="0" r="0" b="9525"/>
                  <wp:docPr id="8943700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tc>
      </w:tr>
      <w:tr w:rsidR="007C67F2" w14:paraId="187A2F41" w14:textId="77777777" w:rsidTr="000D025C">
        <w:tc>
          <w:tcPr>
            <w:tcW w:w="9206" w:type="dxa"/>
            <w:gridSpan w:val="2"/>
          </w:tcPr>
          <w:p w14:paraId="4ECC8E41" w14:textId="3916A79F" w:rsidR="007C67F2" w:rsidRPr="00E74389" w:rsidRDefault="007C67F2" w:rsidP="00E74389">
            <w:pPr>
              <w:pStyle w:val="NormalWeb"/>
              <w:spacing w:before="0" w:beforeAutospacing="0" w:after="0" w:afterAutospacing="0"/>
              <w:jc w:val="center"/>
              <w:rPr>
                <w:rFonts w:ascii="Zizou Slab Light" w:hAnsi="Zizou Slab Light"/>
                <w:b/>
                <w:bCs/>
                <w:sz w:val="28"/>
                <w:szCs w:val="28"/>
              </w:rPr>
            </w:pPr>
            <w:r w:rsidRPr="00E74389">
              <w:rPr>
                <w:rFonts w:ascii="Zizou Slab Light" w:hAnsi="Zizou Slab Light"/>
                <w:b/>
                <w:bCs/>
                <w:color w:val="000000"/>
                <w:sz w:val="28"/>
                <w:szCs w:val="28"/>
              </w:rPr>
              <w:t>Datos del entrevistado</w:t>
            </w:r>
          </w:p>
        </w:tc>
      </w:tr>
      <w:tr w:rsidR="007C67F2" w14:paraId="79D643BB" w14:textId="77777777" w:rsidTr="00E74389">
        <w:tc>
          <w:tcPr>
            <w:tcW w:w="2252" w:type="dxa"/>
          </w:tcPr>
          <w:p w14:paraId="227389B6"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Nombres</w:t>
            </w:r>
          </w:p>
        </w:tc>
        <w:tc>
          <w:tcPr>
            <w:tcW w:w="6954" w:type="dxa"/>
          </w:tcPr>
          <w:p w14:paraId="4576CE54" w14:textId="650F5741" w:rsidR="007C67F2" w:rsidRPr="00E74389"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Gabriela</w:t>
            </w:r>
          </w:p>
        </w:tc>
      </w:tr>
      <w:tr w:rsidR="007C67F2" w14:paraId="6BE89C26" w14:textId="77777777" w:rsidTr="00E74389">
        <w:tc>
          <w:tcPr>
            <w:tcW w:w="2252" w:type="dxa"/>
          </w:tcPr>
          <w:p w14:paraId="2BF14742"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Apellidos</w:t>
            </w:r>
          </w:p>
        </w:tc>
        <w:tc>
          <w:tcPr>
            <w:tcW w:w="6954" w:type="dxa"/>
          </w:tcPr>
          <w:p w14:paraId="62477F39" w14:textId="5D1C968B" w:rsidR="007C67F2" w:rsidRPr="00E74389" w:rsidRDefault="00E74389" w:rsidP="00E74389">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Flores Panduro</w:t>
            </w:r>
          </w:p>
        </w:tc>
      </w:tr>
      <w:tr w:rsidR="007C67F2" w14:paraId="6EFE48F7" w14:textId="77777777" w:rsidTr="00E74389">
        <w:tc>
          <w:tcPr>
            <w:tcW w:w="2252" w:type="dxa"/>
          </w:tcPr>
          <w:p w14:paraId="55BB53F7"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Edad</w:t>
            </w:r>
          </w:p>
        </w:tc>
        <w:tc>
          <w:tcPr>
            <w:tcW w:w="6954" w:type="dxa"/>
          </w:tcPr>
          <w:p w14:paraId="0E9115CE" w14:textId="37A27129" w:rsidR="007C67F2" w:rsidRPr="00E74389"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19 años</w:t>
            </w:r>
          </w:p>
        </w:tc>
      </w:tr>
      <w:tr w:rsidR="007C67F2" w14:paraId="5D5426A2" w14:textId="77777777" w:rsidTr="00E74389">
        <w:tc>
          <w:tcPr>
            <w:tcW w:w="2252" w:type="dxa"/>
          </w:tcPr>
          <w:p w14:paraId="2C42105C"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Distrito</w:t>
            </w:r>
          </w:p>
        </w:tc>
        <w:tc>
          <w:tcPr>
            <w:tcW w:w="6954" w:type="dxa"/>
          </w:tcPr>
          <w:p w14:paraId="7D7A7129" w14:textId="2CA149A5" w:rsidR="007C67F2" w:rsidRPr="007C67F2"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Carabayllo</w:t>
            </w:r>
          </w:p>
        </w:tc>
      </w:tr>
      <w:tr w:rsidR="007C67F2" w14:paraId="4A81A2D9" w14:textId="77777777" w:rsidTr="00E74389">
        <w:tc>
          <w:tcPr>
            <w:tcW w:w="2252" w:type="dxa"/>
          </w:tcPr>
          <w:p w14:paraId="005AEEB2"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Duración del Video</w:t>
            </w:r>
          </w:p>
        </w:tc>
        <w:tc>
          <w:tcPr>
            <w:tcW w:w="6954" w:type="dxa"/>
          </w:tcPr>
          <w:p w14:paraId="3B83CDF9" w14:textId="5804E396" w:rsidR="007C67F2" w:rsidRPr="00E74389" w:rsidRDefault="00E74389" w:rsidP="000D025C">
            <w:pPr>
              <w:pStyle w:val="NormalWeb"/>
              <w:spacing w:before="0" w:beforeAutospacing="0" w:after="0" w:afterAutospacing="0"/>
              <w:textAlignment w:val="baseline"/>
              <w:rPr>
                <w:rFonts w:ascii="Zizou Slab Light" w:hAnsi="Zizou Slab Light"/>
                <w:color w:val="000000"/>
                <w:sz w:val="28"/>
                <w:szCs w:val="28"/>
              </w:rPr>
            </w:pPr>
            <w:r w:rsidRPr="00E74389">
              <w:rPr>
                <w:rFonts w:ascii="Zizou Slab Light" w:hAnsi="Zizou Slab Light"/>
                <w:color w:val="000000"/>
                <w:sz w:val="28"/>
                <w:szCs w:val="28"/>
              </w:rPr>
              <w:t>14min 28 seg</w:t>
            </w:r>
          </w:p>
        </w:tc>
      </w:tr>
      <w:tr w:rsidR="007C67F2" w:rsidRPr="007C67F2" w14:paraId="5AF255E0" w14:textId="77777777" w:rsidTr="00E74389">
        <w:tc>
          <w:tcPr>
            <w:tcW w:w="2252" w:type="dxa"/>
          </w:tcPr>
          <w:p w14:paraId="6A513B71" w14:textId="77777777" w:rsidR="007C67F2" w:rsidRPr="007C67F2" w:rsidRDefault="007C67F2" w:rsidP="000D025C">
            <w:pPr>
              <w:pStyle w:val="NormalWeb"/>
              <w:spacing w:before="0" w:beforeAutospacing="0" w:after="0" w:afterAutospacing="0"/>
              <w:textAlignment w:val="baseline"/>
              <w:rPr>
                <w:rFonts w:ascii="Zizou Slab Light" w:hAnsi="Zizou Slab Light"/>
                <w:color w:val="000000"/>
                <w:sz w:val="28"/>
                <w:szCs w:val="28"/>
              </w:rPr>
            </w:pPr>
            <w:r w:rsidRPr="007C67F2">
              <w:rPr>
                <w:rFonts w:ascii="Zizou Slab Light" w:hAnsi="Zizou Slab Light"/>
                <w:color w:val="000000"/>
                <w:sz w:val="28"/>
                <w:szCs w:val="28"/>
              </w:rPr>
              <w:t>Resumen de la Entrevista</w:t>
            </w:r>
          </w:p>
        </w:tc>
        <w:tc>
          <w:tcPr>
            <w:tcW w:w="6954" w:type="dxa"/>
          </w:tcPr>
          <w:p w14:paraId="49624B5F" w14:textId="4360E149" w:rsidR="007C67F2" w:rsidRPr="00E74389" w:rsidRDefault="00E74389" w:rsidP="00E74389">
            <w:pPr>
              <w:pStyle w:val="NormalWeb"/>
              <w:spacing w:before="0" w:beforeAutospacing="0" w:after="0" w:afterAutospacing="0"/>
              <w:jc w:val="both"/>
              <w:rPr>
                <w:rFonts w:ascii="Zizou Slab Light" w:hAnsi="Zizou Slab Light"/>
                <w:color w:val="000000"/>
                <w:sz w:val="28"/>
                <w:szCs w:val="28"/>
              </w:rPr>
            </w:pPr>
            <w:r w:rsidRPr="00E74389">
              <w:rPr>
                <w:rFonts w:ascii="Zizou Slab Light" w:hAnsi="Zizou Slab Light"/>
                <w:color w:val="000000"/>
                <w:sz w:val="28"/>
                <w:szCs w:val="28"/>
              </w:rPr>
              <w:t xml:space="preserve">En la entrevista me baso en la experiencia de Gabriela, una estudiante que tiene todos los días movilizarse desde su casa hasta su centro de estudio, algo para ella es muy preocupante debido a los problemas en el sistema de transporte público ya que afecta de gran manera su estilo de vida, por ello le he planteado una </w:t>
            </w:r>
            <w:r w:rsidR="00D162CD" w:rsidRPr="00E74389">
              <w:rPr>
                <w:rFonts w:ascii="Zizou Slab Light" w:hAnsi="Zizou Slab Light"/>
                <w:color w:val="000000"/>
                <w:sz w:val="28"/>
                <w:szCs w:val="28"/>
              </w:rPr>
              <w:t>opción</w:t>
            </w:r>
            <w:r w:rsidRPr="00E74389">
              <w:rPr>
                <w:rFonts w:ascii="Zizou Slab Light" w:hAnsi="Zizou Slab Light"/>
                <w:color w:val="000000"/>
                <w:sz w:val="28"/>
                <w:szCs w:val="28"/>
              </w:rPr>
              <w:t xml:space="preserve"> de </w:t>
            </w:r>
            <w:r w:rsidR="00D162CD" w:rsidRPr="00E74389">
              <w:rPr>
                <w:rFonts w:ascii="Zizou Slab Light" w:hAnsi="Zizou Slab Light"/>
                <w:color w:val="000000"/>
                <w:sz w:val="28"/>
                <w:szCs w:val="28"/>
              </w:rPr>
              <w:t>solución</w:t>
            </w:r>
            <w:r w:rsidRPr="00E74389">
              <w:rPr>
                <w:rFonts w:ascii="Zizou Slab Light" w:hAnsi="Zizou Slab Light"/>
                <w:color w:val="000000"/>
                <w:sz w:val="28"/>
                <w:szCs w:val="28"/>
              </w:rPr>
              <w:t xml:space="preserve"> de una app donde el usuario pueda interactuar en tiempo real y organizarse mejor cuando necesite desplazarse de un lugar a otro. Cabe resaltar que el entrevistado está interesado en la app, por </w:t>
            </w:r>
            <w:r w:rsidR="00D162CD" w:rsidRPr="00E74389">
              <w:rPr>
                <w:rFonts w:ascii="Zizou Slab Light" w:hAnsi="Zizou Slab Light"/>
                <w:color w:val="000000"/>
                <w:sz w:val="28"/>
                <w:szCs w:val="28"/>
              </w:rPr>
              <w:t>ende,</w:t>
            </w:r>
            <w:r w:rsidRPr="00E74389">
              <w:rPr>
                <w:rFonts w:ascii="Zizou Slab Light" w:hAnsi="Zizou Slab Light"/>
                <w:color w:val="000000"/>
                <w:sz w:val="28"/>
                <w:szCs w:val="28"/>
              </w:rPr>
              <w:t xml:space="preserve"> espero que cuanto antes tengamos la app lo pongamos a prueba. </w:t>
            </w:r>
          </w:p>
        </w:tc>
      </w:tr>
      <w:tr w:rsidR="007C67F2" w:rsidRPr="00EB40EA" w14:paraId="17DB67C8" w14:textId="77777777" w:rsidTr="00E74389">
        <w:tc>
          <w:tcPr>
            <w:tcW w:w="2252" w:type="dxa"/>
          </w:tcPr>
          <w:p w14:paraId="1DD54E77" w14:textId="77777777" w:rsidR="007C67F2" w:rsidRPr="007C67F2" w:rsidRDefault="007C67F2" w:rsidP="000D025C">
            <w:pPr>
              <w:pStyle w:val="NormalWeb"/>
              <w:spacing w:before="0" w:beforeAutospacing="0" w:after="0" w:afterAutospacing="0"/>
              <w:textAlignment w:val="baseline"/>
              <w:rPr>
                <w:rFonts w:ascii="Zizou Slab Light" w:hAnsi="Zizou Slab Light"/>
                <w:b/>
                <w:bCs/>
                <w:color w:val="000000"/>
                <w:sz w:val="28"/>
                <w:szCs w:val="28"/>
              </w:rPr>
            </w:pPr>
            <w:r w:rsidRPr="007C67F2">
              <w:rPr>
                <w:rFonts w:ascii="Zizou Slab Light" w:hAnsi="Zizou Slab Light"/>
                <w:color w:val="000000"/>
                <w:sz w:val="28"/>
                <w:szCs w:val="28"/>
              </w:rPr>
              <w:t>Enlace a la entrevista</w:t>
            </w:r>
          </w:p>
        </w:tc>
        <w:tc>
          <w:tcPr>
            <w:tcW w:w="6954" w:type="dxa"/>
          </w:tcPr>
          <w:p w14:paraId="1B2FE7C6" w14:textId="7051C6C3" w:rsidR="007C67F2" w:rsidRPr="00E74389" w:rsidRDefault="00E74389" w:rsidP="00E74389">
            <w:pPr>
              <w:pStyle w:val="NormalWeb"/>
              <w:spacing w:before="0" w:beforeAutospacing="0" w:after="0" w:afterAutospacing="0"/>
              <w:textAlignment w:val="baseline"/>
              <w:rPr>
                <w:rFonts w:ascii="Zizou Slab Light" w:hAnsi="Zizou Slab Light"/>
                <w:b/>
                <w:bCs/>
                <w:color w:val="000000"/>
              </w:rPr>
            </w:pPr>
            <w:hyperlink r:id="rId42" w:history="1">
              <w:r w:rsidRPr="00E74389">
                <w:rPr>
                  <w:rStyle w:val="Hipervnculo"/>
                  <w:rFonts w:ascii="Zizou Slab Light" w:hAnsi="Zizou Slab Light"/>
                  <w:b/>
                  <w:bCs/>
                  <w:color w:val="1155CC"/>
                  <w:sz w:val="28"/>
                  <w:szCs w:val="32"/>
                </w:rPr>
                <w:t>entrevista - Gabriela Flores</w:t>
              </w:r>
            </w:hyperlink>
          </w:p>
        </w:tc>
      </w:tr>
    </w:tbl>
    <w:p w14:paraId="7325F54A" w14:textId="77777777" w:rsidR="00A9720F" w:rsidRPr="00E74389" w:rsidRDefault="00A9720F" w:rsidP="00E74389">
      <w:pPr>
        <w:pStyle w:val="NormalWeb"/>
        <w:spacing w:before="0" w:beforeAutospacing="0" w:after="0" w:afterAutospacing="0"/>
        <w:textAlignment w:val="baseline"/>
        <w:rPr>
          <w:b/>
          <w:bCs/>
          <w:color w:val="000000"/>
        </w:rPr>
      </w:pPr>
    </w:p>
    <w:p w14:paraId="077AEEC6" w14:textId="0E0FD64C" w:rsidR="00BF7EA3" w:rsidRDefault="00A9720F" w:rsidP="00BF7EA3">
      <w:pPr>
        <w:pStyle w:val="Ttulo3"/>
        <w:rPr>
          <w:lang w:val="es-PE"/>
        </w:rPr>
      </w:pPr>
      <w:bookmarkStart w:id="25" w:name="_Toc133875275"/>
      <w:r>
        <w:rPr>
          <w:lang w:val="es-PE"/>
        </w:rPr>
        <w:t>Análisis de Entrevistas</w:t>
      </w:r>
      <w:bookmarkEnd w:id="25"/>
    </w:p>
    <w:p w14:paraId="6F19F6F5" w14:textId="21B5C050" w:rsidR="00A9720F" w:rsidRPr="00EB40EA" w:rsidRDefault="00A9720F" w:rsidP="00A9720F">
      <w:pPr>
        <w:pStyle w:val="NormalWeb"/>
        <w:spacing w:before="0" w:beforeAutospacing="0" w:after="0" w:afterAutospacing="0"/>
        <w:jc w:val="both"/>
        <w:rPr>
          <w:rFonts w:ascii="Zizou Slab Light" w:hAnsi="Zizou Slab Light"/>
          <w:color w:val="000000"/>
          <w:sz w:val="28"/>
          <w:szCs w:val="28"/>
        </w:rPr>
      </w:pPr>
      <w:r w:rsidRPr="00EB40EA">
        <w:rPr>
          <w:rFonts w:ascii="Zizou Slab Light" w:hAnsi="Zizou Slab Light"/>
          <w:color w:val="000000"/>
          <w:sz w:val="28"/>
          <w:szCs w:val="28"/>
        </w:rPr>
        <w:t xml:space="preserve">Dentro de las entrevistas podemos evidenciar que los usuarios hacen uso del transporte público para dirigirse a su trabajo, universidad o por el mismo trayecto del día a día. Los entrevistados son personas de clase media y mayores de 13 años. Comparando los segmentos objetivos, más del 50% estaría dispuesto a hacer uso de un aplicativo de </w:t>
      </w:r>
      <w:r w:rsidRPr="00EB40EA">
        <w:rPr>
          <w:rFonts w:ascii="Zizou Slab Light" w:hAnsi="Zizou Slab Light"/>
          <w:color w:val="000000"/>
          <w:sz w:val="28"/>
          <w:szCs w:val="28"/>
        </w:rPr>
        <w:lastRenderedPageBreak/>
        <w:t xml:space="preserve">rutas, debido a que esto ayudaría a optimizar </w:t>
      </w:r>
      <w:r w:rsidR="00E74389" w:rsidRPr="00EB40EA">
        <w:rPr>
          <w:rFonts w:ascii="Zizou Slab Light" w:hAnsi="Zizou Slab Light"/>
          <w:color w:val="000000"/>
          <w:sz w:val="28"/>
          <w:szCs w:val="28"/>
        </w:rPr>
        <w:t>sus tiempos</w:t>
      </w:r>
      <w:r w:rsidRPr="00EB40EA">
        <w:rPr>
          <w:rFonts w:ascii="Zizou Slab Light" w:hAnsi="Zizou Slab Light"/>
          <w:color w:val="000000"/>
          <w:sz w:val="28"/>
          <w:szCs w:val="28"/>
        </w:rPr>
        <w:t xml:space="preserve"> y encuentran como una buena característica que la aplicación se adapte a las rutas que usa frecuentemente, dicho de otro modo, al estilo de vida que llevan. Por otro lado, nuestros entrevistados brindan diferentes puntos de vista al momento de escoger un medio de transporte, por </w:t>
      </w:r>
      <w:r w:rsidR="00E74389" w:rsidRPr="00EB40EA">
        <w:rPr>
          <w:rFonts w:ascii="Zizou Slab Light" w:hAnsi="Zizou Slab Light"/>
          <w:color w:val="000000"/>
          <w:sz w:val="28"/>
          <w:szCs w:val="28"/>
        </w:rPr>
        <w:t>ejemplo,</w:t>
      </w:r>
      <w:r w:rsidRPr="00EB40EA">
        <w:rPr>
          <w:rFonts w:ascii="Zizou Slab Light" w:hAnsi="Zizou Slab Light"/>
          <w:color w:val="000000"/>
          <w:sz w:val="28"/>
          <w:szCs w:val="28"/>
        </w:rPr>
        <w:t xml:space="preserve"> tenemos la rapidez y comodidad como principales, sin </w:t>
      </w:r>
      <w:r w:rsidR="00D162CD" w:rsidRPr="00EB40EA">
        <w:rPr>
          <w:rFonts w:ascii="Zizou Slab Light" w:hAnsi="Zizou Slab Light"/>
          <w:color w:val="000000"/>
          <w:sz w:val="28"/>
          <w:szCs w:val="28"/>
        </w:rPr>
        <w:t>embargo,</w:t>
      </w:r>
      <w:r w:rsidRPr="00EB40EA">
        <w:rPr>
          <w:rFonts w:ascii="Zizou Slab Light" w:hAnsi="Zizou Slab Light"/>
          <w:color w:val="000000"/>
          <w:sz w:val="28"/>
          <w:szCs w:val="28"/>
        </w:rPr>
        <w:t xml:space="preserve"> también se comenta sobre los costos y la seguridad. Finalmente, en su gran mayoría encontramos aceptación acerca del pago del viaje a través de aplicativo y que escojamos como dispositivo clave los teléfonos móviles nos brinda gran alcance entre nuestro público, ya que hoy en día es muy común usar este tipo de dispositivos.</w:t>
      </w:r>
    </w:p>
    <w:p w14:paraId="6F3C719C" w14:textId="66998E62" w:rsidR="00A9720F" w:rsidRPr="00A9720F" w:rsidRDefault="00A9720F" w:rsidP="00A9720F">
      <w:pPr>
        <w:pStyle w:val="Ttulo2"/>
        <w:rPr>
          <w:szCs w:val="52"/>
          <w:lang w:val="es-PE"/>
        </w:rPr>
      </w:pPr>
      <w:bookmarkStart w:id="26" w:name="_Toc133875276"/>
      <w:r w:rsidRPr="00A9720F">
        <w:rPr>
          <w:b/>
          <w:bCs/>
          <w:color w:val="000000"/>
          <w:szCs w:val="52"/>
        </w:rPr>
        <w:t>Requirements Elicitation &amp; Analysis</w:t>
      </w:r>
      <w:bookmarkEnd w:id="26"/>
      <w:r w:rsidRPr="00A9720F">
        <w:rPr>
          <w:szCs w:val="52"/>
          <w:lang w:val="es-PE"/>
        </w:rPr>
        <w:t xml:space="preserve"> </w:t>
      </w:r>
    </w:p>
    <w:p w14:paraId="67C24A12" w14:textId="33C5E1F7" w:rsidR="00A9720F" w:rsidRPr="00A9720F" w:rsidRDefault="00A9720F" w:rsidP="00A9720F">
      <w:pPr>
        <w:pStyle w:val="Ttulo3"/>
        <w:rPr>
          <w:lang w:val="es-PE"/>
        </w:rPr>
      </w:pPr>
      <w:bookmarkStart w:id="27" w:name="_Toc133875277"/>
      <w:r>
        <w:t>Needfinding</w:t>
      </w:r>
      <w:bookmarkEnd w:id="27"/>
    </w:p>
    <w:p w14:paraId="6A091334" w14:textId="62D00053" w:rsidR="00A9720F" w:rsidRPr="00EB40EA" w:rsidRDefault="00A9720F" w:rsidP="00A9720F">
      <w:pPr>
        <w:pStyle w:val="Prrafodelista"/>
        <w:numPr>
          <w:ilvl w:val="1"/>
          <w:numId w:val="65"/>
        </w:numPr>
        <w:spacing w:after="0" w:line="240" w:lineRule="auto"/>
        <w:rPr>
          <w:rFonts w:eastAsia="Times New Roman" w:cs="Times New Roman"/>
          <w:color w:val="auto"/>
          <w:sz w:val="22"/>
          <w:lang w:val="es-PE" w:eastAsia="es-PE"/>
        </w:rPr>
      </w:pPr>
      <w:r w:rsidRPr="00EB40EA">
        <w:rPr>
          <w:rFonts w:eastAsia="Times New Roman" w:cs="Times New Roman"/>
          <w:color w:val="000000"/>
          <w:szCs w:val="28"/>
          <w:lang w:val="es-PE" w:eastAsia="es-PE"/>
        </w:rPr>
        <w:t>Reconocemos la falta de organización al tomar un transporte público, causando esto la aglomeración de los pasajeros y pérdida de su tiempo.</w:t>
      </w:r>
    </w:p>
    <w:p w14:paraId="7932A6ED" w14:textId="77777777" w:rsidR="00A9720F" w:rsidRPr="00A9720F" w:rsidRDefault="00A9720F" w:rsidP="00A9720F">
      <w:pPr>
        <w:spacing w:after="0" w:line="240" w:lineRule="auto"/>
        <w:rPr>
          <w:rFonts w:eastAsia="Times New Roman" w:cs="Times New Roman"/>
          <w:color w:val="auto"/>
          <w:sz w:val="22"/>
          <w:lang w:val="es-PE" w:eastAsia="es-PE"/>
        </w:rPr>
      </w:pPr>
    </w:p>
    <w:p w14:paraId="273AC7A9" w14:textId="60A96A49" w:rsidR="00A9720F" w:rsidRPr="00EB40EA" w:rsidRDefault="00A9720F" w:rsidP="00A9720F">
      <w:pPr>
        <w:pStyle w:val="Prrafodelista"/>
        <w:numPr>
          <w:ilvl w:val="1"/>
          <w:numId w:val="65"/>
        </w:numPr>
        <w:spacing w:after="0" w:line="240" w:lineRule="auto"/>
        <w:rPr>
          <w:rFonts w:eastAsia="Times New Roman" w:cs="Times New Roman"/>
          <w:color w:val="auto"/>
          <w:sz w:val="22"/>
          <w:lang w:val="es-PE" w:eastAsia="es-PE"/>
        </w:rPr>
      </w:pPr>
      <w:r w:rsidRPr="00EB40EA">
        <w:rPr>
          <w:rFonts w:eastAsia="Times New Roman" w:cs="Times New Roman"/>
          <w:color w:val="000000"/>
          <w:szCs w:val="28"/>
          <w:lang w:val="es-PE" w:eastAsia="es-PE"/>
        </w:rPr>
        <w:t>Ayuda en el manejo y distribución de los tiempos de cada uno de nuestros usuarios, haciendo así que puedan tener un mejor control de su tiempo y, a su vez, dejar atrás las largas colas de espera.</w:t>
      </w:r>
    </w:p>
    <w:p w14:paraId="78424DB8" w14:textId="77777777" w:rsidR="00A9720F" w:rsidRPr="00A9720F" w:rsidRDefault="00A9720F" w:rsidP="00A9720F">
      <w:pPr>
        <w:pStyle w:val="Prrafodelista"/>
        <w:rPr>
          <w:rFonts w:ascii="Times New Roman" w:eastAsia="Times New Roman" w:hAnsi="Times New Roman" w:cs="Times New Roman"/>
          <w:color w:val="auto"/>
          <w:sz w:val="24"/>
          <w:szCs w:val="24"/>
          <w:lang w:val="es-PE" w:eastAsia="es-PE"/>
        </w:rPr>
      </w:pPr>
    </w:p>
    <w:p w14:paraId="5437B5B2" w14:textId="77777777" w:rsidR="00A9720F" w:rsidRPr="00A9720F" w:rsidRDefault="00A9720F" w:rsidP="00A9720F">
      <w:pPr>
        <w:pStyle w:val="Prrafodelista"/>
        <w:spacing w:after="0" w:line="240" w:lineRule="auto"/>
        <w:ind w:left="1440"/>
        <w:rPr>
          <w:rFonts w:ascii="Times New Roman" w:eastAsia="Times New Roman" w:hAnsi="Times New Roman" w:cs="Times New Roman"/>
          <w:color w:val="auto"/>
          <w:sz w:val="24"/>
          <w:szCs w:val="24"/>
          <w:lang w:val="es-PE" w:eastAsia="es-PE"/>
        </w:rPr>
      </w:pPr>
    </w:p>
    <w:p w14:paraId="700D854F" w14:textId="11C5B0A4" w:rsidR="00A9720F" w:rsidRPr="00A9720F" w:rsidRDefault="00A9720F" w:rsidP="00A9720F">
      <w:pPr>
        <w:pStyle w:val="Ttulo3"/>
        <w:rPr>
          <w:lang w:val="es-PE"/>
        </w:rPr>
      </w:pPr>
      <w:bookmarkStart w:id="28" w:name="_Toc133875278"/>
      <w:r w:rsidRPr="00A9720F">
        <w:rPr>
          <w:lang w:val="es-PE"/>
        </w:rPr>
        <w:t>User Personas por cada</w:t>
      </w:r>
      <w:r>
        <w:rPr>
          <w:lang w:val="es-PE"/>
        </w:rPr>
        <w:t xml:space="preserve"> segmento objetivo</w:t>
      </w:r>
      <w:bookmarkEnd w:id="28"/>
    </w:p>
    <w:p w14:paraId="761EABB3" w14:textId="77777777" w:rsidR="00A9720F" w:rsidRPr="00EB40EA" w:rsidRDefault="00A9720F" w:rsidP="00A9720F">
      <w:pPr>
        <w:pStyle w:val="NormalWeb"/>
        <w:spacing w:before="0" w:beforeAutospacing="0" w:after="0" w:afterAutospacing="0"/>
        <w:jc w:val="both"/>
        <w:rPr>
          <w:rFonts w:ascii="Zizou Slab Light" w:hAnsi="Zizou Slab Light"/>
          <w:sz w:val="26"/>
          <w:szCs w:val="28"/>
        </w:rPr>
      </w:pPr>
      <w:r w:rsidRPr="00EB40EA">
        <w:rPr>
          <w:rFonts w:ascii="Zizou Slab Light" w:hAnsi="Zizou Slab Light"/>
          <w:color w:val="000000"/>
          <w:sz w:val="28"/>
          <w:szCs w:val="28"/>
        </w:rPr>
        <w:t>La información brindada anteriormente es fundamental para el diseño de una aplicación exitosa que tenga una amplia aceptación entre los usuarios. Al comprender las necesidades de los usuarios y diseñar una aplicación que satisfaga estas necesidades, UrbanUser puede aumentar la satisfacción del usuario, mejorar la eficiencia del transporte público y diferenciarse de otros competidores en el mercado de aplicaciones de transporte público.</w:t>
      </w:r>
    </w:p>
    <w:p w14:paraId="11ADDCA7" w14:textId="77777777" w:rsidR="00A9720F" w:rsidRPr="00EB40EA" w:rsidRDefault="00A9720F" w:rsidP="00A9720F">
      <w:pPr>
        <w:pStyle w:val="NormalWeb"/>
        <w:spacing w:before="0" w:beforeAutospacing="0" w:after="0" w:afterAutospacing="0"/>
        <w:jc w:val="both"/>
        <w:rPr>
          <w:rFonts w:ascii="Zizou Slab Light" w:hAnsi="Zizou Slab Light"/>
          <w:sz w:val="26"/>
          <w:szCs w:val="28"/>
        </w:rPr>
      </w:pPr>
      <w:r w:rsidRPr="00EB40EA">
        <w:rPr>
          <w:rFonts w:ascii="Zizou Slab Light" w:hAnsi="Zizou Slab Light"/>
          <w:color w:val="000000"/>
          <w:sz w:val="28"/>
          <w:szCs w:val="28"/>
        </w:rPr>
        <w:t>Segmento Objetivo sobre las personas que utilizan como medio de transporte buses y combis frecuentemente. </w:t>
      </w:r>
    </w:p>
    <w:p w14:paraId="73ED3CA5" w14:textId="77777777" w:rsidR="00A9720F" w:rsidRDefault="00A9720F" w:rsidP="00A9720F">
      <w:pPr>
        <w:pStyle w:val="NormalWeb"/>
        <w:spacing w:before="0" w:beforeAutospacing="0" w:after="0" w:afterAutospacing="0"/>
        <w:jc w:val="both"/>
      </w:pPr>
    </w:p>
    <w:tbl>
      <w:tblPr>
        <w:tblStyle w:val="Tablaconcuadrcula"/>
        <w:tblW w:w="0" w:type="auto"/>
        <w:tblLook w:val="04A0" w:firstRow="1" w:lastRow="0" w:firstColumn="1" w:lastColumn="0" w:noHBand="0" w:noVBand="1"/>
      </w:tblPr>
      <w:tblGrid>
        <w:gridCol w:w="9926"/>
      </w:tblGrid>
      <w:tr w:rsidR="00A9720F" w:rsidRPr="00A9720F" w14:paraId="606338E7" w14:textId="77777777" w:rsidTr="00A9720F">
        <w:tc>
          <w:tcPr>
            <w:tcW w:w="9926" w:type="dxa"/>
          </w:tcPr>
          <w:p w14:paraId="0722171F" w14:textId="77777777" w:rsidR="00A9720F" w:rsidRDefault="00A9720F" w:rsidP="00A9720F">
            <w:pPr>
              <w:pStyle w:val="NormalWeb"/>
              <w:spacing w:before="0" w:beforeAutospacing="0" w:after="0" w:afterAutospacing="0"/>
            </w:pPr>
            <w:r>
              <w:rPr>
                <w:b/>
                <w:bCs/>
                <w:color w:val="000000"/>
                <w:sz w:val="28"/>
                <w:szCs w:val="28"/>
              </w:rPr>
              <w:t>Segmento Objetivo sobre las personas que utilizan como medio de transporte buses y combis frecuentemente. </w:t>
            </w:r>
          </w:p>
          <w:p w14:paraId="3ED73042" w14:textId="77777777" w:rsidR="00A9720F" w:rsidRDefault="00A9720F" w:rsidP="00A9720F">
            <w:pPr>
              <w:pStyle w:val="NormalWeb"/>
              <w:spacing w:before="0" w:beforeAutospacing="0" w:after="0" w:afterAutospacing="0"/>
              <w:jc w:val="both"/>
            </w:pPr>
          </w:p>
        </w:tc>
      </w:tr>
      <w:tr w:rsidR="00A9720F" w:rsidRPr="00A9720F" w14:paraId="412B0ACA" w14:textId="77777777" w:rsidTr="00A9720F">
        <w:tc>
          <w:tcPr>
            <w:tcW w:w="9926" w:type="dxa"/>
          </w:tcPr>
          <w:p w14:paraId="598AE975" w14:textId="6FD62354" w:rsidR="00A9720F" w:rsidRDefault="00A9720F" w:rsidP="00A9720F">
            <w:pPr>
              <w:pStyle w:val="NormalWeb"/>
              <w:spacing w:before="0" w:beforeAutospacing="0" w:after="0" w:afterAutospacing="0"/>
              <w:jc w:val="both"/>
            </w:pPr>
            <w:r>
              <w:rPr>
                <w:noProof/>
              </w:rPr>
              <w:lastRenderedPageBreak/>
              <w:drawing>
                <wp:inline distT="0" distB="0" distL="0" distR="0" wp14:anchorId="4A7C0E34" wp14:editId="716CA3D5">
                  <wp:extent cx="6309360" cy="3572510"/>
                  <wp:effectExtent l="0" t="0" r="0" b="8890"/>
                  <wp:docPr id="13857738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9360" cy="3572510"/>
                          </a:xfrm>
                          <a:prstGeom prst="rect">
                            <a:avLst/>
                          </a:prstGeom>
                          <a:noFill/>
                          <a:ln>
                            <a:noFill/>
                          </a:ln>
                        </pic:spPr>
                      </pic:pic>
                    </a:graphicData>
                  </a:graphic>
                </wp:inline>
              </w:drawing>
            </w:r>
          </w:p>
        </w:tc>
      </w:tr>
      <w:tr w:rsidR="00A9720F" w:rsidRPr="00A9720F" w14:paraId="48584FF0" w14:textId="77777777" w:rsidTr="00A9720F">
        <w:tc>
          <w:tcPr>
            <w:tcW w:w="9926" w:type="dxa"/>
          </w:tcPr>
          <w:p w14:paraId="2B49C6B1" w14:textId="74C4C2EB" w:rsidR="00A9720F" w:rsidRDefault="00A9720F" w:rsidP="00A9720F">
            <w:pPr>
              <w:pStyle w:val="NormalWeb"/>
              <w:spacing w:before="0" w:beforeAutospacing="0" w:after="0" w:afterAutospacing="0"/>
              <w:jc w:val="both"/>
            </w:pPr>
            <w:r>
              <w:rPr>
                <w:b/>
                <w:bCs/>
                <w:color w:val="000000"/>
                <w:sz w:val="28"/>
                <w:szCs w:val="28"/>
              </w:rPr>
              <w:t>Segmento Objetivo sobre las personas que utilizan como medio de transporte líneas de trenes frecuentemente.</w:t>
            </w:r>
          </w:p>
        </w:tc>
      </w:tr>
      <w:tr w:rsidR="00A9720F" w:rsidRPr="00A9720F" w14:paraId="2C506884" w14:textId="77777777" w:rsidTr="00A9720F">
        <w:tc>
          <w:tcPr>
            <w:tcW w:w="9926" w:type="dxa"/>
          </w:tcPr>
          <w:p w14:paraId="7EFF89A5" w14:textId="67A7E09A" w:rsidR="00A9720F" w:rsidRDefault="00A9720F" w:rsidP="00A9720F">
            <w:pPr>
              <w:pStyle w:val="NormalWeb"/>
              <w:spacing w:before="0" w:beforeAutospacing="0" w:after="0" w:afterAutospacing="0"/>
              <w:jc w:val="both"/>
            </w:pPr>
            <w:r>
              <w:rPr>
                <w:noProof/>
              </w:rPr>
              <w:drawing>
                <wp:anchor distT="0" distB="0" distL="114300" distR="114300" simplePos="0" relativeHeight="251724800" behindDoc="0" locked="0" layoutInCell="1" allowOverlap="1" wp14:anchorId="0D832912" wp14:editId="547CD8C9">
                  <wp:simplePos x="0" y="0"/>
                  <wp:positionH relativeFrom="column">
                    <wp:posOffset>4349750</wp:posOffset>
                  </wp:positionH>
                  <wp:positionV relativeFrom="paragraph">
                    <wp:posOffset>2919095</wp:posOffset>
                  </wp:positionV>
                  <wp:extent cx="771525" cy="295275"/>
                  <wp:effectExtent l="0" t="0" r="9525" b="9525"/>
                  <wp:wrapNone/>
                  <wp:docPr id="2078397815" name="Imagen 23"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7815" name="Imagen 23" descr="Logotipo&#10;&#10;Descripción generada automáticamente con confianza baj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7152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7070C91" wp14:editId="769CEB62">
                  <wp:extent cx="6309360" cy="3566160"/>
                  <wp:effectExtent l="0" t="0" r="0" b="0"/>
                  <wp:docPr id="15634124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9360" cy="3566160"/>
                          </a:xfrm>
                          <a:prstGeom prst="rect">
                            <a:avLst/>
                          </a:prstGeom>
                          <a:noFill/>
                          <a:ln>
                            <a:noFill/>
                          </a:ln>
                        </pic:spPr>
                      </pic:pic>
                    </a:graphicData>
                  </a:graphic>
                </wp:inline>
              </w:drawing>
            </w:r>
          </w:p>
        </w:tc>
      </w:tr>
    </w:tbl>
    <w:p w14:paraId="10E1F7EF" w14:textId="2F0B82DB" w:rsidR="00A9720F" w:rsidRDefault="00A9720F" w:rsidP="00A9720F">
      <w:pPr>
        <w:pStyle w:val="NormalWeb"/>
        <w:spacing w:before="0" w:beforeAutospacing="0" w:after="0" w:afterAutospacing="0"/>
        <w:jc w:val="both"/>
      </w:pPr>
    </w:p>
    <w:p w14:paraId="5C665D65" w14:textId="7E72575E" w:rsidR="00A9720F" w:rsidRPr="00A9720F" w:rsidRDefault="00A9720F" w:rsidP="00A9720F">
      <w:pPr>
        <w:pStyle w:val="Ttulo3"/>
        <w:rPr>
          <w:lang w:val="es-PE"/>
        </w:rPr>
      </w:pPr>
      <w:bookmarkStart w:id="29" w:name="_Toc133875279"/>
      <w:r w:rsidRPr="00A9720F">
        <w:rPr>
          <w:lang w:val="es-PE"/>
        </w:rPr>
        <w:t xml:space="preserve">User </w:t>
      </w:r>
      <w:r>
        <w:rPr>
          <w:lang w:val="es-PE"/>
        </w:rPr>
        <w:t>Task Matrix</w:t>
      </w:r>
      <w:bookmarkEnd w:id="29"/>
    </w:p>
    <w:tbl>
      <w:tblPr>
        <w:tblW w:w="0" w:type="auto"/>
        <w:tblCellMar>
          <w:top w:w="15" w:type="dxa"/>
          <w:left w:w="15" w:type="dxa"/>
          <w:bottom w:w="15" w:type="dxa"/>
          <w:right w:w="15" w:type="dxa"/>
        </w:tblCellMar>
        <w:tblLook w:val="04A0" w:firstRow="1" w:lastRow="0" w:firstColumn="1" w:lastColumn="0" w:noHBand="0" w:noVBand="1"/>
      </w:tblPr>
      <w:tblGrid>
        <w:gridCol w:w="3185"/>
        <w:gridCol w:w="1752"/>
        <w:gridCol w:w="1613"/>
        <w:gridCol w:w="1753"/>
        <w:gridCol w:w="1613"/>
      </w:tblGrid>
      <w:tr w:rsidR="00A9720F" w:rsidRPr="00A9720F" w14:paraId="4131B8F2" w14:textId="77777777" w:rsidTr="00EB40EA">
        <w:trPr>
          <w:trHeight w:val="525"/>
        </w:trPr>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DAB0CAA" w14:textId="77777777" w:rsidR="00A9720F" w:rsidRPr="00A9720F" w:rsidRDefault="00A9720F" w:rsidP="00EB40EA">
            <w:pPr>
              <w:spacing w:after="0" w:line="240" w:lineRule="auto"/>
              <w:jc w:val="center"/>
              <w:rPr>
                <w:rFonts w:eastAsia="Times New Roman" w:cs="Times New Roman"/>
                <w:color w:val="auto"/>
                <w:szCs w:val="28"/>
                <w:lang w:val="es-PE" w:eastAsia="es-PE"/>
              </w:rPr>
            </w:pPr>
          </w:p>
          <w:p w14:paraId="5611C40D"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Task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9B0EF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Alejandro de la Cruz</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994D2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George Alvarado</w:t>
            </w:r>
          </w:p>
        </w:tc>
      </w:tr>
      <w:tr w:rsidR="00A9720F" w:rsidRPr="00A9720F" w14:paraId="02A49E58" w14:textId="77777777" w:rsidTr="00EB40EA">
        <w:trPr>
          <w:trHeight w:val="525"/>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0FC59" w14:textId="77777777" w:rsidR="00A9720F" w:rsidRPr="00A9720F" w:rsidRDefault="00A9720F" w:rsidP="00EB40EA">
            <w:pPr>
              <w:spacing w:after="0" w:line="240" w:lineRule="auto"/>
              <w:jc w:val="center"/>
              <w:rPr>
                <w:rFonts w:eastAsia="Times New Roman" w:cs="Times New Roman"/>
                <w:color w:val="auto"/>
                <w:szCs w:val="28"/>
                <w:lang w:val="es-PE"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DB367"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864C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Importancia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F624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A809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Importancia</w:t>
            </w:r>
          </w:p>
        </w:tc>
      </w:tr>
      <w:tr w:rsidR="00A9720F" w:rsidRPr="00A9720F" w14:paraId="7F6F5BD2"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5B35F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Mostrar nuevas rutas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320DB7"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ECCF"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3D87C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Raramente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8EE18B"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r w:rsidR="00A9720F" w:rsidRPr="00A9720F" w14:paraId="74BE2B3E"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28EAF"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Ubicación del Transporte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C8B21B"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58A41"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75AE4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AC1C15"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r w:rsidR="00A9720F" w:rsidRPr="00A9720F" w14:paraId="60715DDE"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DCCA7"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Pagar a través de la 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F1087E"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DFC435"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6F773"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FDA95"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r>
      <w:tr w:rsidR="00A9720F" w:rsidRPr="00A9720F" w14:paraId="3DBE336B"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B0262"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Interfaz simple y amistoso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0769A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siempre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6D15D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EBC1B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siempre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73061C"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alta</w:t>
            </w:r>
          </w:p>
        </w:tc>
      </w:tr>
      <w:tr w:rsidR="00A9720F" w:rsidRPr="00A9720F" w14:paraId="7AF8F4D0"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C7622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Guardar rutas favoritas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CE9DA"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423D0"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8ED7AD"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F4DE18"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r w:rsidR="00A9720F" w:rsidRPr="00A9720F" w14:paraId="795C6BE6" w14:textId="77777777" w:rsidTr="00EB40EA">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4D54F"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b/>
                <w:bCs/>
                <w:color w:val="000000"/>
                <w:szCs w:val="28"/>
                <w:lang w:val="es-PE" w:eastAsia="es-PE"/>
              </w:rPr>
              <w:t>Planificación de viajes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081A61"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E8DD8C"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80354"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algunas veces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45B39" w14:textId="77777777" w:rsidR="00A9720F" w:rsidRPr="00A9720F" w:rsidRDefault="00A9720F" w:rsidP="00EB40EA">
            <w:pPr>
              <w:spacing w:after="0" w:line="240" w:lineRule="auto"/>
              <w:jc w:val="center"/>
              <w:rPr>
                <w:rFonts w:eastAsia="Times New Roman" w:cs="Times New Roman"/>
                <w:color w:val="auto"/>
                <w:szCs w:val="28"/>
                <w:lang w:val="es-PE" w:eastAsia="es-PE"/>
              </w:rPr>
            </w:pPr>
            <w:r w:rsidRPr="00A9720F">
              <w:rPr>
                <w:rFonts w:eastAsia="Times New Roman" w:cs="Times New Roman"/>
                <w:color w:val="000000"/>
                <w:szCs w:val="28"/>
                <w:lang w:val="es-PE" w:eastAsia="es-PE"/>
              </w:rPr>
              <w:t>media</w:t>
            </w:r>
          </w:p>
        </w:tc>
      </w:tr>
    </w:tbl>
    <w:p w14:paraId="60FDE2D0" w14:textId="77777777" w:rsidR="00CD147A" w:rsidRDefault="00CD147A" w:rsidP="00E74389">
      <w:pPr>
        <w:spacing w:after="0" w:line="240" w:lineRule="auto"/>
        <w:jc w:val="both"/>
        <w:rPr>
          <w:rFonts w:eastAsia="Times New Roman" w:cs="Times New Roman"/>
          <w:color w:val="000000"/>
          <w:szCs w:val="28"/>
          <w:lang w:val="es-PE" w:eastAsia="es-PE"/>
        </w:rPr>
      </w:pPr>
    </w:p>
    <w:p w14:paraId="296C6413" w14:textId="5FC329C2" w:rsidR="00631DB0" w:rsidRPr="00631DB0" w:rsidRDefault="00631DB0" w:rsidP="00E74389">
      <w:pPr>
        <w:spacing w:after="0" w:line="240" w:lineRule="auto"/>
        <w:jc w:val="both"/>
        <w:rPr>
          <w:rFonts w:eastAsia="Times New Roman" w:cs="Times New Roman"/>
          <w:color w:val="auto"/>
          <w:szCs w:val="28"/>
          <w:lang w:val="es-PE" w:eastAsia="es-PE"/>
        </w:rPr>
      </w:pPr>
      <w:r w:rsidRPr="00631DB0">
        <w:rPr>
          <w:rFonts w:eastAsia="Times New Roman" w:cs="Times New Roman"/>
          <w:color w:val="000000"/>
          <w:szCs w:val="28"/>
          <w:lang w:val="es-PE" w:eastAsia="es-PE"/>
        </w:rPr>
        <w:t xml:space="preserve">Ubicación de transporte: Por el usuario 1, vemos que tiene una frecuencia a menudo y una importancia alta debido a que quiere ver en donde se encuentra su bus. En </w:t>
      </w:r>
      <w:r w:rsidR="00D162CD" w:rsidRPr="00631DB0">
        <w:rPr>
          <w:rFonts w:eastAsia="Times New Roman" w:cs="Times New Roman"/>
          <w:color w:val="000000"/>
          <w:szCs w:val="28"/>
          <w:lang w:val="es-PE" w:eastAsia="es-PE"/>
        </w:rPr>
        <w:t>cambio,</w:t>
      </w:r>
      <w:r w:rsidRPr="00631DB0">
        <w:rPr>
          <w:rFonts w:eastAsia="Times New Roman" w:cs="Times New Roman"/>
          <w:color w:val="000000"/>
          <w:szCs w:val="28"/>
          <w:lang w:val="es-PE" w:eastAsia="es-PE"/>
        </w:rPr>
        <w:t xml:space="preserve"> en user persona 2 tiene una importancia media debido a que los trenes pasan por </w:t>
      </w:r>
      <w:r w:rsidR="00D162CD" w:rsidRPr="00631DB0">
        <w:rPr>
          <w:rFonts w:eastAsia="Times New Roman" w:cs="Times New Roman"/>
          <w:color w:val="000000"/>
          <w:szCs w:val="28"/>
          <w:lang w:val="es-PE" w:eastAsia="es-PE"/>
        </w:rPr>
        <w:t>una ruta ya predefinida</w:t>
      </w:r>
      <w:r w:rsidRPr="00631DB0">
        <w:rPr>
          <w:rFonts w:eastAsia="Times New Roman" w:cs="Times New Roman"/>
          <w:color w:val="000000"/>
          <w:szCs w:val="28"/>
          <w:lang w:val="es-PE" w:eastAsia="es-PE"/>
        </w:rPr>
        <w:t>.</w:t>
      </w:r>
    </w:p>
    <w:p w14:paraId="3E47F9A1" w14:textId="77777777" w:rsidR="00631DB0" w:rsidRPr="00631DB0" w:rsidRDefault="00631DB0" w:rsidP="00E74389">
      <w:pPr>
        <w:spacing w:after="0" w:line="240" w:lineRule="auto"/>
        <w:jc w:val="both"/>
        <w:rPr>
          <w:rFonts w:eastAsia="Times New Roman" w:cs="Times New Roman"/>
          <w:color w:val="auto"/>
          <w:szCs w:val="28"/>
          <w:lang w:val="es-PE" w:eastAsia="es-PE"/>
        </w:rPr>
      </w:pPr>
    </w:p>
    <w:p w14:paraId="6A406F53" w14:textId="77777777" w:rsidR="00631DB0" w:rsidRPr="00631DB0" w:rsidRDefault="00631DB0" w:rsidP="00E74389">
      <w:pPr>
        <w:spacing w:after="0" w:line="240" w:lineRule="auto"/>
        <w:jc w:val="both"/>
        <w:rPr>
          <w:rFonts w:eastAsia="Times New Roman" w:cs="Times New Roman"/>
          <w:color w:val="auto"/>
          <w:szCs w:val="28"/>
          <w:lang w:val="es-PE" w:eastAsia="es-PE"/>
        </w:rPr>
      </w:pPr>
      <w:r w:rsidRPr="00631DB0">
        <w:rPr>
          <w:rFonts w:eastAsia="Times New Roman" w:cs="Times New Roman"/>
          <w:color w:val="000000"/>
          <w:szCs w:val="28"/>
          <w:lang w:val="es-PE" w:eastAsia="es-PE"/>
        </w:rPr>
        <w:t>Pagar a través de la app: A través del primer usuario vemos que a menudo y con importancia media quiere pagar a través de la app para ahorrarse tiempo al abordar el bus. Así mismo en el segundo user es más importante pagar por app debido a las largas colas de espera que se forman al pagar para abordar un tren.</w:t>
      </w:r>
    </w:p>
    <w:p w14:paraId="44FBBB30" w14:textId="77777777" w:rsidR="00631DB0" w:rsidRPr="00631DB0" w:rsidRDefault="00631DB0" w:rsidP="00E74389">
      <w:pPr>
        <w:spacing w:after="0" w:line="240" w:lineRule="auto"/>
        <w:jc w:val="both"/>
        <w:rPr>
          <w:rFonts w:eastAsia="Times New Roman" w:cs="Times New Roman"/>
          <w:color w:val="auto"/>
          <w:szCs w:val="28"/>
          <w:lang w:val="es-PE" w:eastAsia="es-PE"/>
        </w:rPr>
      </w:pPr>
    </w:p>
    <w:p w14:paraId="0848F9D5" w14:textId="3A6F96AF" w:rsidR="00631DB0" w:rsidRPr="00631DB0" w:rsidRDefault="00631DB0" w:rsidP="00E74389">
      <w:pPr>
        <w:spacing w:after="0" w:line="240" w:lineRule="auto"/>
        <w:jc w:val="both"/>
        <w:rPr>
          <w:rFonts w:eastAsia="Times New Roman" w:cs="Times New Roman"/>
          <w:color w:val="auto"/>
          <w:szCs w:val="28"/>
          <w:lang w:val="es-PE" w:eastAsia="es-PE"/>
        </w:rPr>
      </w:pPr>
      <w:r w:rsidRPr="00631DB0">
        <w:rPr>
          <w:rFonts w:eastAsia="Times New Roman" w:cs="Times New Roman"/>
          <w:color w:val="000000"/>
          <w:szCs w:val="28"/>
          <w:lang w:val="es-PE" w:eastAsia="es-PE"/>
        </w:rPr>
        <w:t xml:space="preserve">Interfaz simple y amistoso:  El task matrix nos muestra 2 características la frecuencia como un uso frecuente(siempre) y la importancia como un uso relevante(alta), ya que </w:t>
      </w:r>
      <w:r w:rsidR="00D162CD" w:rsidRPr="00631DB0">
        <w:rPr>
          <w:rFonts w:eastAsia="Times New Roman" w:cs="Times New Roman"/>
          <w:color w:val="000000"/>
          <w:szCs w:val="28"/>
          <w:lang w:val="es-PE" w:eastAsia="es-PE"/>
        </w:rPr>
        <w:t>la app</w:t>
      </w:r>
      <w:r w:rsidRPr="00631DB0">
        <w:rPr>
          <w:rFonts w:eastAsia="Times New Roman" w:cs="Times New Roman"/>
          <w:color w:val="000000"/>
          <w:szCs w:val="28"/>
          <w:lang w:val="es-PE" w:eastAsia="es-PE"/>
        </w:rPr>
        <w:t xml:space="preserve"> tiene que ser </w:t>
      </w:r>
      <w:r w:rsidR="00D162CD" w:rsidRPr="00631DB0">
        <w:rPr>
          <w:rFonts w:eastAsia="Times New Roman" w:cs="Times New Roman"/>
          <w:color w:val="000000"/>
          <w:szCs w:val="28"/>
          <w:lang w:val="es-PE" w:eastAsia="es-PE"/>
        </w:rPr>
        <w:t>cómoda</w:t>
      </w:r>
      <w:r w:rsidRPr="00631DB0">
        <w:rPr>
          <w:rFonts w:eastAsia="Times New Roman" w:cs="Times New Roman"/>
          <w:color w:val="000000"/>
          <w:szCs w:val="28"/>
          <w:lang w:val="es-PE" w:eastAsia="es-PE"/>
        </w:rPr>
        <w:t xml:space="preserve"> y </w:t>
      </w:r>
      <w:r w:rsidR="00D162CD" w:rsidRPr="00631DB0">
        <w:rPr>
          <w:rFonts w:eastAsia="Times New Roman" w:cs="Times New Roman"/>
          <w:color w:val="000000"/>
          <w:szCs w:val="28"/>
          <w:lang w:val="es-PE" w:eastAsia="es-PE"/>
        </w:rPr>
        <w:t>fácil</w:t>
      </w:r>
      <w:r w:rsidRPr="00631DB0">
        <w:rPr>
          <w:rFonts w:eastAsia="Times New Roman" w:cs="Times New Roman"/>
          <w:color w:val="000000"/>
          <w:szCs w:val="28"/>
          <w:lang w:val="es-PE" w:eastAsia="es-PE"/>
        </w:rPr>
        <w:t xml:space="preserve"> de usar para no sobrecargar al user con demasiada información.</w:t>
      </w:r>
    </w:p>
    <w:p w14:paraId="4BA08623" w14:textId="77777777" w:rsidR="00A9720F" w:rsidRDefault="00A9720F" w:rsidP="00A9720F">
      <w:pPr>
        <w:pStyle w:val="NormalWeb"/>
        <w:spacing w:before="0" w:beforeAutospacing="0" w:after="0" w:afterAutospacing="0"/>
        <w:jc w:val="both"/>
      </w:pPr>
    </w:p>
    <w:p w14:paraId="5B7FF92B" w14:textId="77777777" w:rsidR="00631DB0" w:rsidRDefault="00631DB0" w:rsidP="00631DB0">
      <w:pPr>
        <w:pStyle w:val="NormalWeb"/>
        <w:spacing w:before="0" w:beforeAutospacing="0" w:after="0" w:afterAutospacing="0"/>
        <w:jc w:val="both"/>
      </w:pPr>
    </w:p>
    <w:p w14:paraId="5786BB70" w14:textId="406D6BD8" w:rsidR="00631DB0" w:rsidRPr="00631DB0" w:rsidRDefault="00631DB0" w:rsidP="00631DB0">
      <w:pPr>
        <w:pStyle w:val="Ttulo3"/>
        <w:rPr>
          <w:lang w:val="es-PE"/>
        </w:rPr>
      </w:pPr>
      <w:bookmarkStart w:id="30" w:name="_Toc133875280"/>
      <w:r>
        <w:rPr>
          <w:lang w:val="es-PE"/>
        </w:rPr>
        <w:lastRenderedPageBreak/>
        <w:t>Empathy Map</w:t>
      </w:r>
      <w:r w:rsidR="00E74389" w:rsidRPr="00E74389">
        <w:rPr>
          <w:lang w:val="es-PE"/>
        </w:rPr>
        <w:drawing>
          <wp:inline distT="0" distB="0" distL="0" distR="0" wp14:anchorId="40CF0673" wp14:editId="3A74FB65">
            <wp:extent cx="6007396" cy="4843076"/>
            <wp:effectExtent l="0" t="0" r="0" b="0"/>
            <wp:docPr id="1207446696"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46696" name="Imagen 1" descr="Diagrama&#10;&#10;Descripción generada automáticamente con confianza baja"/>
                    <pic:cNvPicPr/>
                  </pic:nvPicPr>
                  <pic:blipFill>
                    <a:blip r:embed="rId46"/>
                    <a:stretch>
                      <a:fillRect/>
                    </a:stretch>
                  </pic:blipFill>
                  <pic:spPr>
                    <a:xfrm>
                      <a:off x="0" y="0"/>
                      <a:ext cx="6013956" cy="4848365"/>
                    </a:xfrm>
                    <a:prstGeom prst="rect">
                      <a:avLst/>
                    </a:prstGeom>
                  </pic:spPr>
                </pic:pic>
              </a:graphicData>
            </a:graphic>
          </wp:inline>
        </w:drawing>
      </w:r>
      <w:bookmarkEnd w:id="30"/>
    </w:p>
    <w:p w14:paraId="5FC35C1F" w14:textId="77777777" w:rsidR="00631DB0" w:rsidRDefault="00631DB0" w:rsidP="00A9720F">
      <w:pPr>
        <w:pStyle w:val="NormalWeb"/>
        <w:spacing w:before="0" w:beforeAutospacing="0" w:after="0" w:afterAutospacing="0"/>
        <w:jc w:val="both"/>
      </w:pPr>
    </w:p>
    <w:p w14:paraId="20DCFADA" w14:textId="77777777" w:rsidR="00631DB0" w:rsidRDefault="00631DB0" w:rsidP="00A9720F">
      <w:pPr>
        <w:pStyle w:val="NormalWeb"/>
        <w:spacing w:before="0" w:beforeAutospacing="0" w:after="0" w:afterAutospacing="0"/>
        <w:jc w:val="both"/>
      </w:pPr>
    </w:p>
    <w:p w14:paraId="254729AA" w14:textId="57ED6940" w:rsidR="006E545A" w:rsidRDefault="006E545A">
      <w:pPr>
        <w:spacing w:after="200"/>
        <w:rPr>
          <w:rFonts w:ascii="Times New Roman" w:eastAsia="Times New Roman" w:hAnsi="Times New Roman" w:cs="Times New Roman"/>
          <w:color w:val="auto"/>
          <w:sz w:val="24"/>
          <w:szCs w:val="24"/>
          <w:lang w:val="es-PE" w:eastAsia="es-PE"/>
        </w:rPr>
      </w:pPr>
      <w:r>
        <w:rPr>
          <w:rFonts w:ascii="Times New Roman" w:eastAsia="Times New Roman" w:hAnsi="Times New Roman" w:cs="Times New Roman"/>
          <w:color w:val="auto"/>
          <w:sz w:val="24"/>
          <w:szCs w:val="24"/>
          <w:lang w:val="es-PE" w:eastAsia="es-PE"/>
        </w:rPr>
        <w:br w:type="page"/>
      </w:r>
    </w:p>
    <w:p w14:paraId="7D3048BC" w14:textId="45FF38F7" w:rsidR="006E545A" w:rsidRDefault="006E545A" w:rsidP="006E545A">
      <w:pPr>
        <w:pStyle w:val="Ttulo1"/>
        <w:rPr>
          <w:caps w:val="0"/>
        </w:rPr>
      </w:pPr>
      <w:bookmarkStart w:id="31" w:name="_Toc133875281"/>
      <w:r>
        <w:rPr>
          <w:noProof/>
        </w:rPr>
        <w:lastRenderedPageBreak/>
        <mc:AlternateContent>
          <mc:Choice Requires="wps">
            <w:drawing>
              <wp:anchor distT="0" distB="0" distL="114300" distR="114300" simplePos="0" relativeHeight="251730944" behindDoc="0" locked="0" layoutInCell="1" allowOverlap="1" wp14:anchorId="28F3B360" wp14:editId="664BFFED">
                <wp:simplePos x="0" y="0"/>
                <wp:positionH relativeFrom="column">
                  <wp:posOffset>4904509</wp:posOffset>
                </wp:positionH>
                <wp:positionV relativeFrom="paragraph">
                  <wp:posOffset>346</wp:posOffset>
                </wp:positionV>
                <wp:extent cx="1448790" cy="532263"/>
                <wp:effectExtent l="0" t="0" r="0" b="1270"/>
                <wp:wrapThrough wrapText="bothSides">
                  <wp:wrapPolygon edited="0">
                    <wp:start x="0" y="0"/>
                    <wp:lineTo x="0" y="20878"/>
                    <wp:lineTo x="21306" y="20878"/>
                    <wp:lineTo x="21306" y="0"/>
                    <wp:lineTo x="0" y="0"/>
                  </wp:wrapPolygon>
                </wp:wrapThrough>
                <wp:docPr id="2112478275" name="Rectangle 15"/>
                <wp:cNvGraphicFramePr/>
                <a:graphic xmlns:a="http://schemas.openxmlformats.org/drawingml/2006/main">
                  <a:graphicData uri="http://schemas.microsoft.com/office/word/2010/wordprocessingShape">
                    <wps:wsp>
                      <wps:cNvSpPr/>
                      <wps:spPr>
                        <a:xfrm>
                          <a:off x="0" y="0"/>
                          <a:ext cx="1448790"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61A47" w14:textId="77777777" w:rsidR="006E545A" w:rsidRPr="00D41393" w:rsidRDefault="006E545A" w:rsidP="006E545A">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3B360" id="_x0000_s1040" style="position:absolute;margin-left:386.2pt;margin-top:.05pt;width:114.1pt;height:41.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" fillcolor="red" stroked="f" strokeweight="2pt">
                <v:textbox>
                  <w:txbxContent>
                    <w:p w14:paraId="00C61A47" w14:textId="77777777" w:rsidR="006E545A" w:rsidRPr="00D41393" w:rsidRDefault="006E545A" w:rsidP="006E545A">
                      <w:pPr>
                        <w:pStyle w:val="Chapter"/>
                        <w:rPr>
                          <w:sz w:val="48"/>
                          <w:szCs w:val="13"/>
                          <w:lang w:val="es-ES"/>
                        </w:rPr>
                      </w:pPr>
                      <w:r>
                        <w:rPr>
                          <w:sz w:val="48"/>
                          <w:szCs w:val="13"/>
                          <w:lang w:val="es-ES"/>
                        </w:rPr>
                        <w:t>CHAPTER</w:t>
                      </w:r>
                    </w:p>
                  </w:txbxContent>
                </v:textbox>
                <w10:wrap type="through"/>
              </v:rect>
            </w:pict>
          </mc:Fallback>
        </mc:AlternateContent>
      </w:r>
      <w:r>
        <w:rPr>
          <w:noProof/>
        </w:rPr>
        <mc:AlternateContent>
          <mc:Choice Requires="wps">
            <w:drawing>
              <wp:anchor distT="0" distB="0" distL="114300" distR="114300" simplePos="0" relativeHeight="251726848" behindDoc="0" locked="0" layoutInCell="1" allowOverlap="1" wp14:anchorId="46F8A0C2" wp14:editId="6CCCF2FC">
                <wp:simplePos x="0" y="0"/>
                <wp:positionH relativeFrom="column">
                  <wp:posOffset>4909259</wp:posOffset>
                </wp:positionH>
                <wp:positionV relativeFrom="paragraph">
                  <wp:posOffset>362973</wp:posOffset>
                </wp:positionV>
                <wp:extent cx="1448435" cy="1140031"/>
                <wp:effectExtent l="0" t="0" r="0" b="3175"/>
                <wp:wrapNone/>
                <wp:docPr id="1131475428" name="Rectangle 13"/>
                <wp:cNvGraphicFramePr/>
                <a:graphic xmlns:a="http://schemas.openxmlformats.org/drawingml/2006/main">
                  <a:graphicData uri="http://schemas.microsoft.com/office/word/2010/wordprocessingShape">
                    <wps:wsp>
                      <wps:cNvSpPr/>
                      <wps:spPr>
                        <a:xfrm>
                          <a:off x="0" y="0"/>
                          <a:ext cx="1448435" cy="1140031"/>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9AA171" w14:textId="12FB7044" w:rsidR="006E545A" w:rsidRPr="00D52776" w:rsidRDefault="006E545A" w:rsidP="006E545A">
                            <w:pPr>
                              <w:jc w:val="center"/>
                              <w:rPr>
                                <w:rFonts w:ascii="Solano Gothic MVB Lt" w:hAnsi="Solano Gothic MVB Lt"/>
                                <w:sz w:val="144"/>
                                <w:lang w:val="es-ES"/>
                              </w:rPr>
                            </w:pPr>
                            <w:r>
                              <w:rPr>
                                <w:rFonts w:ascii="Solano Gothic MVB Lt" w:hAnsi="Solano Gothic MVB Lt"/>
                                <w:sz w:val="144"/>
                                <w:lang w:val="es-ES"/>
                              </w:rPr>
                              <w:t>3</w:t>
                            </w:r>
                            <w:r w:rsidRPr="006E545A">
                              <w:rPr>
                                <w:rFonts w:ascii="Solano Gothic MVB Lt" w:hAnsi="Solano Gothic MVB Lt"/>
                                <w:noProof/>
                                <w:sz w:val="144"/>
                                <w:lang w:val="es-ES"/>
                              </w:rPr>
                              <w:drawing>
                                <wp:inline distT="0" distB="0" distL="0" distR="0" wp14:anchorId="5AD1BD50" wp14:editId="2DFB0854">
                                  <wp:extent cx="1066800" cy="393700"/>
                                  <wp:effectExtent l="0" t="0" r="0" b="6350"/>
                                  <wp:docPr id="197040660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6800" cy="393700"/>
                                          </a:xfrm>
                                          <a:prstGeom prst="rect">
                                            <a:avLst/>
                                          </a:prstGeom>
                                          <a:noFill/>
                                          <a:ln>
                                            <a:noFill/>
                                          </a:ln>
                                        </pic:spPr>
                                      </pic:pic>
                                    </a:graphicData>
                                  </a:graphic>
                                </wp:inline>
                              </w:drawing>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8A0C2" id="_x0000_s1041" style="position:absolute;margin-left:386.55pt;margin-top:28.6pt;width:114.05pt;height:89.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" fillcolor="red" stroked="f" strokeweight="2pt">
                <v:textbox inset="2.5mm,.5mm,2.5mm,.5mm">
                  <w:txbxContent>
                    <w:p w14:paraId="2E9AA171" w14:textId="12FB7044" w:rsidR="006E545A" w:rsidRPr="00D52776" w:rsidRDefault="006E545A" w:rsidP="006E545A">
                      <w:pPr>
                        <w:jc w:val="center"/>
                        <w:rPr>
                          <w:rFonts w:ascii="Solano Gothic MVB Lt" w:hAnsi="Solano Gothic MVB Lt"/>
                          <w:sz w:val="144"/>
                          <w:lang w:val="es-ES"/>
                        </w:rPr>
                      </w:pPr>
                      <w:r>
                        <w:rPr>
                          <w:rFonts w:ascii="Solano Gothic MVB Lt" w:hAnsi="Solano Gothic MVB Lt"/>
                          <w:sz w:val="144"/>
                          <w:lang w:val="es-ES"/>
                        </w:rPr>
                        <w:t>3</w:t>
                      </w:r>
                      <w:r w:rsidRPr="006E545A">
                        <w:rPr>
                          <w:rFonts w:ascii="Solano Gothic MVB Lt" w:hAnsi="Solano Gothic MVB Lt"/>
                          <w:noProof/>
                          <w:sz w:val="144"/>
                          <w:lang w:val="es-ES"/>
                        </w:rPr>
                        <w:drawing>
                          <wp:inline distT="0" distB="0" distL="0" distR="0" wp14:anchorId="5AD1BD50" wp14:editId="2DFB0854">
                            <wp:extent cx="1066800" cy="393700"/>
                            <wp:effectExtent l="0" t="0" r="0" b="6350"/>
                            <wp:docPr id="197040660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6800" cy="393700"/>
                                    </a:xfrm>
                                    <a:prstGeom prst="rect">
                                      <a:avLst/>
                                    </a:prstGeom>
                                    <a:noFill/>
                                    <a:ln>
                                      <a:noFill/>
                                    </a:ln>
                                  </pic:spPr>
                                </pic:pic>
                              </a:graphicData>
                            </a:graphic>
                          </wp:inline>
                        </w:drawing>
                      </w:r>
                    </w:p>
                  </w:txbxContent>
                </v:textbox>
              </v:rect>
            </w:pict>
          </mc:Fallback>
        </mc:AlternateContent>
      </w:r>
      <w:r>
        <w:rPr>
          <w:caps w:val="0"/>
        </w:rPr>
        <w:t xml:space="preserve"> </w:t>
      </w:r>
      <w:r w:rsidR="00CD147A">
        <w:rPr>
          <w:caps w:val="0"/>
        </w:rPr>
        <w:t>CAPÍTULO II</w:t>
      </w:r>
      <w:r w:rsidR="00CD147A">
        <w:rPr>
          <w:caps w:val="0"/>
        </w:rPr>
        <w:t>I</w:t>
      </w:r>
      <w:r w:rsidR="00CD147A">
        <w:rPr>
          <w:caps w:val="0"/>
        </w:rPr>
        <w:t>: RE</w:t>
      </w:r>
      <w:r w:rsidR="00CD147A">
        <w:rPr>
          <w:caps w:val="0"/>
        </w:rPr>
        <w:t>QUERIMENTS SPECIFICATION</w:t>
      </w:r>
      <w:bookmarkEnd w:id="31"/>
    </w:p>
    <w:p w14:paraId="40634896" w14:textId="6265981C" w:rsidR="006E545A" w:rsidRPr="00BF7EA3" w:rsidRDefault="006E545A" w:rsidP="006E545A">
      <w:pPr>
        <w:pStyle w:val="Prrafodelista"/>
        <w:keepNext/>
        <w:numPr>
          <w:ilvl w:val="0"/>
          <w:numId w:val="37"/>
        </w:numPr>
        <w:spacing w:line="240" w:lineRule="auto"/>
        <w:contextualSpacing w:val="0"/>
        <w:outlineLvl w:val="1"/>
        <w:rPr>
          <w:rFonts w:ascii="Zizou Slab Medium" w:eastAsia="Times New Roman" w:hAnsi="Zizou Slab Medium" w:cs="Times New Roman"/>
          <w:vanish/>
          <w:color w:val="auto"/>
          <w:sz w:val="52"/>
        </w:rPr>
      </w:pPr>
      <w:bookmarkStart w:id="32" w:name="_Toc133875282"/>
      <w:r>
        <w:rPr>
          <w:noProof/>
        </w:rPr>
        <w:drawing>
          <wp:anchor distT="0" distB="0" distL="114300" distR="114300" simplePos="0" relativeHeight="251731968" behindDoc="0" locked="0" layoutInCell="1" allowOverlap="1" wp14:anchorId="70A13922" wp14:editId="6B6AAC3E">
            <wp:simplePos x="0" y="0"/>
            <wp:positionH relativeFrom="column">
              <wp:posOffset>-287358</wp:posOffset>
            </wp:positionH>
            <wp:positionV relativeFrom="paragraph">
              <wp:posOffset>1064524</wp:posOffset>
            </wp:positionV>
            <wp:extent cx="6640195" cy="4108450"/>
            <wp:effectExtent l="0" t="0" r="8255" b="6350"/>
            <wp:wrapThrough wrapText="bothSides">
              <wp:wrapPolygon edited="0">
                <wp:start x="0" y="0"/>
                <wp:lineTo x="0" y="21533"/>
                <wp:lineTo x="21565" y="21533"/>
                <wp:lineTo x="21565" y="0"/>
                <wp:lineTo x="0" y="0"/>
              </wp:wrapPolygon>
            </wp:wrapThrough>
            <wp:docPr id="1503748694"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8694" name="Imagen 29" descr="Captura de pantalla de un celular&#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0195" cy="41084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2"/>
    </w:p>
    <w:p w14:paraId="3BE478BC" w14:textId="049BA716" w:rsidR="006E545A" w:rsidRDefault="006E545A" w:rsidP="006E545A">
      <w:pPr>
        <w:pStyle w:val="Ttulo2"/>
      </w:pPr>
      <w:bookmarkStart w:id="33" w:name="_Toc133875283"/>
      <w:r>
        <w:t>Segmento Objetivo</w:t>
      </w:r>
      <w:bookmarkEnd w:id="33"/>
    </w:p>
    <w:p w14:paraId="597CB15A" w14:textId="313ECA50" w:rsidR="006E545A" w:rsidRPr="00EB423E" w:rsidRDefault="006E545A" w:rsidP="006E545A">
      <w:pPr>
        <w:pStyle w:val="Ttulo2"/>
      </w:pPr>
      <w:bookmarkStart w:id="34" w:name="_Toc133875284"/>
      <w:r>
        <w:lastRenderedPageBreak/>
        <w:t>To-be Scenario Mapping</w:t>
      </w:r>
      <w:r>
        <w:rPr>
          <w:noProof/>
        </w:rPr>
        <w:drawing>
          <wp:inline distT="0" distB="0" distL="0" distR="0" wp14:anchorId="2C419062" wp14:editId="2577270D">
            <wp:extent cx="6309360" cy="3822065"/>
            <wp:effectExtent l="0" t="0" r="0" b="6985"/>
            <wp:docPr id="1042828455"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28455" name="Imagen 30" descr="Tabl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9360" cy="3822065"/>
                    </a:xfrm>
                    <a:prstGeom prst="rect">
                      <a:avLst/>
                    </a:prstGeom>
                    <a:noFill/>
                    <a:ln>
                      <a:noFill/>
                    </a:ln>
                  </pic:spPr>
                </pic:pic>
              </a:graphicData>
            </a:graphic>
          </wp:inline>
        </w:drawing>
      </w:r>
      <w:bookmarkEnd w:id="34"/>
    </w:p>
    <w:p w14:paraId="49EB91D1" w14:textId="77777777" w:rsidR="00631DB0" w:rsidRPr="006E545A" w:rsidRDefault="00631DB0" w:rsidP="006E545A">
      <w:pPr>
        <w:spacing w:after="200"/>
        <w:rPr>
          <w:rFonts w:ascii="Times New Roman" w:eastAsia="Times New Roman" w:hAnsi="Times New Roman" w:cs="Times New Roman"/>
          <w:color w:val="auto"/>
          <w:sz w:val="24"/>
          <w:szCs w:val="24"/>
          <w:lang w:val="es-PE" w:eastAsia="es-PE"/>
        </w:rPr>
      </w:pPr>
    </w:p>
    <w:sectPr w:rsidR="00631DB0" w:rsidRPr="006E545A" w:rsidSect="006E545A">
      <w:headerReference w:type="default" r:id="rId50"/>
      <w:footerReference w:type="default" r:id="rId51"/>
      <w:footerReference w:type="first" r:id="rId52"/>
      <w:pgSz w:w="12240" w:h="15840"/>
      <w:pgMar w:top="1276" w:right="1152" w:bottom="1135"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8F605" w14:textId="77777777" w:rsidR="00232037" w:rsidRDefault="00232037" w:rsidP="004B7E44">
      <w:r>
        <w:separator/>
      </w:r>
    </w:p>
  </w:endnote>
  <w:endnote w:type="continuationSeparator" w:id="0">
    <w:p w14:paraId="73DE9772" w14:textId="77777777" w:rsidR="00232037" w:rsidRDefault="00232037"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Zizou Slab Light">
    <w:altName w:val="Calibri"/>
    <w:panose1 w:val="00000000000000000000"/>
    <w:charset w:val="4D"/>
    <w:family w:val="auto"/>
    <w:notTrueType/>
    <w:pitch w:val="variable"/>
    <w:sig w:usb0="00000007" w:usb1="00000000" w:usb2="00000000" w:usb3="00000000" w:csb0="00000093" w:csb1="00000000"/>
  </w:font>
  <w:font w:name="Solano Gothic MVB Lt">
    <w:altName w:val="Calibri"/>
    <w:panose1 w:val="00000000000000000000"/>
    <w:charset w:val="4D"/>
    <w:family w:val="auto"/>
    <w:notTrueType/>
    <w:pitch w:val="variable"/>
    <w:sig w:usb0="800000AF" w:usb1="5000205B" w:usb2="00000000" w:usb3="00000000" w:csb0="00000009" w:csb1="00000000"/>
  </w:font>
  <w:font w:name="Zizou Slab Medium">
    <w:altName w:val="Calibri"/>
    <w:panose1 w:val="00000000000000000000"/>
    <w:charset w:val="4D"/>
    <w:family w:val="auto"/>
    <w:notTrueType/>
    <w:pitch w:val="variable"/>
    <w:sig w:usb0="00000007" w:usb1="00000000" w:usb2="00000000" w:usb3="00000000" w:csb0="00000093" w:csb1="00000000"/>
  </w:font>
  <w:font w:name="Zizou Slab Regular">
    <w:altName w:val="Calibri"/>
    <w:panose1 w:val="00000000000000000000"/>
    <w:charset w:val="4D"/>
    <w:family w:val="auto"/>
    <w:notTrueType/>
    <w:pitch w:val="variable"/>
    <w:sig w:usb0="00000007" w:usb1="00000000" w:usb2="00000000" w:usb3="00000000" w:csb0="00000093" w:csb1="00000000"/>
  </w:font>
  <w:font w:name="Zizou Slab Light}">
    <w:altName w:val="Cambria"/>
    <w:panose1 w:val="00000000000000000000"/>
    <w:charset w:val="00"/>
    <w:family w:val="roman"/>
    <w:notTrueType/>
    <w:pitch w:val="default"/>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50A33DB9"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702182C9" w14:textId="77777777" w:rsidR="004B7E44" w:rsidRDefault="004B7E44" w:rsidP="004B7E44">
          <w:pPr>
            <w:pStyle w:val="Piedepgina"/>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5689E1C1"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42E10" w14:textId="77777777" w:rsidR="00232037" w:rsidRDefault="00232037" w:rsidP="004B7E44">
      <w:r>
        <w:separator/>
      </w:r>
    </w:p>
  </w:footnote>
  <w:footnote w:type="continuationSeparator" w:id="0">
    <w:p w14:paraId="234B5CDA" w14:textId="77777777" w:rsidR="00232037" w:rsidRDefault="00232037"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E66CDB1" w14:textId="77777777" w:rsidTr="004B7E44">
      <w:trPr>
        <w:trHeight w:val="1318"/>
      </w:trPr>
      <w:tc>
        <w:tcPr>
          <w:tcW w:w="12210" w:type="dxa"/>
          <w:tcBorders>
            <w:top w:val="nil"/>
            <w:left w:val="nil"/>
            <w:bottom w:val="nil"/>
            <w:right w:val="nil"/>
          </w:tcBorders>
        </w:tcPr>
        <w:p w14:paraId="14CCC323" w14:textId="77777777" w:rsidR="004B7E44" w:rsidRDefault="004B7E44" w:rsidP="004B7E44">
          <w:pPr>
            <w:pStyle w:val="Encabezado"/>
          </w:pPr>
          <w:r>
            <w:rPr>
              <w:noProof/>
            </w:rPr>
            <mc:AlternateContent>
              <mc:Choice Requires="wps">
                <w:drawing>
                  <wp:inline distT="0" distB="0" distL="0" distR="0" wp14:anchorId="4D3F801D" wp14:editId="1822AD22">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3F801D" id="Rectangle 11" o:spid="_x0000_s104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" fillcolor="red" stroked="f" strokeweight="2pt">
                    <v:textbo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2CD1"/>
    <w:multiLevelType w:val="multilevel"/>
    <w:tmpl w:val="0FCC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71727"/>
    <w:multiLevelType w:val="multilevel"/>
    <w:tmpl w:val="C308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43F4F"/>
    <w:multiLevelType w:val="multilevel"/>
    <w:tmpl w:val="FBA8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A0941"/>
    <w:multiLevelType w:val="hybridMultilevel"/>
    <w:tmpl w:val="5896EBA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D6473A7"/>
    <w:multiLevelType w:val="multilevel"/>
    <w:tmpl w:val="32DCA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E785E"/>
    <w:multiLevelType w:val="multilevel"/>
    <w:tmpl w:val="1D4C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C245C"/>
    <w:multiLevelType w:val="multilevel"/>
    <w:tmpl w:val="DC682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50BB3"/>
    <w:multiLevelType w:val="multilevel"/>
    <w:tmpl w:val="17A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C73A0"/>
    <w:multiLevelType w:val="hybridMultilevel"/>
    <w:tmpl w:val="65C6DB4C"/>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 w15:restartNumberingAfterBreak="0">
    <w:nsid w:val="13B53B78"/>
    <w:multiLevelType w:val="multilevel"/>
    <w:tmpl w:val="4A76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26FD1"/>
    <w:multiLevelType w:val="hybridMultilevel"/>
    <w:tmpl w:val="9B4E7E6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76D5BF1"/>
    <w:multiLevelType w:val="multilevel"/>
    <w:tmpl w:val="E3C8F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C0179"/>
    <w:multiLevelType w:val="multilevel"/>
    <w:tmpl w:val="7C56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EC0B68"/>
    <w:multiLevelType w:val="multilevel"/>
    <w:tmpl w:val="AE58E2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2F5AC4"/>
    <w:multiLevelType w:val="multilevel"/>
    <w:tmpl w:val="9A483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9D4904"/>
    <w:multiLevelType w:val="multilevel"/>
    <w:tmpl w:val="DBF8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C13C64"/>
    <w:multiLevelType w:val="multilevel"/>
    <w:tmpl w:val="194E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CB4526"/>
    <w:multiLevelType w:val="multilevel"/>
    <w:tmpl w:val="0608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42003"/>
    <w:multiLevelType w:val="multilevel"/>
    <w:tmpl w:val="7C78A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5061D9"/>
    <w:multiLevelType w:val="multilevel"/>
    <w:tmpl w:val="1BA26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E61793"/>
    <w:multiLevelType w:val="multilevel"/>
    <w:tmpl w:val="2E88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FD10BB"/>
    <w:multiLevelType w:val="multilevel"/>
    <w:tmpl w:val="0998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824320"/>
    <w:multiLevelType w:val="multilevel"/>
    <w:tmpl w:val="AE26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9D49C9"/>
    <w:multiLevelType w:val="multilevel"/>
    <w:tmpl w:val="B570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E6384"/>
    <w:multiLevelType w:val="multilevel"/>
    <w:tmpl w:val="168E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9F359D"/>
    <w:multiLevelType w:val="multilevel"/>
    <w:tmpl w:val="3FEEE71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3DC27E68"/>
    <w:multiLevelType w:val="multilevel"/>
    <w:tmpl w:val="6A4A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5268EB"/>
    <w:multiLevelType w:val="multilevel"/>
    <w:tmpl w:val="9080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F6028E"/>
    <w:multiLevelType w:val="multilevel"/>
    <w:tmpl w:val="816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9936D1"/>
    <w:multiLevelType w:val="hybridMultilevel"/>
    <w:tmpl w:val="581244A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2DE0A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4EA779C"/>
    <w:multiLevelType w:val="multilevel"/>
    <w:tmpl w:val="E8D23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092063"/>
    <w:multiLevelType w:val="multilevel"/>
    <w:tmpl w:val="5E56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1C4255"/>
    <w:multiLevelType w:val="multilevel"/>
    <w:tmpl w:val="E9B44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B6421D"/>
    <w:multiLevelType w:val="multilevel"/>
    <w:tmpl w:val="420E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1C7E12"/>
    <w:multiLevelType w:val="multilevel"/>
    <w:tmpl w:val="827E84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BD2EAD"/>
    <w:multiLevelType w:val="multilevel"/>
    <w:tmpl w:val="D99E09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AF63DC"/>
    <w:multiLevelType w:val="multilevel"/>
    <w:tmpl w:val="7CF8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AA5A4F"/>
    <w:multiLevelType w:val="multilevel"/>
    <w:tmpl w:val="949C8E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8213947"/>
    <w:multiLevelType w:val="multilevel"/>
    <w:tmpl w:val="4D76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8F32E8"/>
    <w:multiLevelType w:val="multilevel"/>
    <w:tmpl w:val="5ACE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1529A7"/>
    <w:multiLevelType w:val="multilevel"/>
    <w:tmpl w:val="3DB6F9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5777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C405310"/>
    <w:multiLevelType w:val="multilevel"/>
    <w:tmpl w:val="B0FA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5F77FA"/>
    <w:multiLevelType w:val="hybridMultilevel"/>
    <w:tmpl w:val="0E4006C8"/>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7" w15:restartNumberingAfterBreak="0">
    <w:nsid w:val="5C893D19"/>
    <w:multiLevelType w:val="multilevel"/>
    <w:tmpl w:val="E4FEA9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DD33570"/>
    <w:multiLevelType w:val="multilevel"/>
    <w:tmpl w:val="B740A43A"/>
    <w:lvl w:ilvl="0">
      <w:start w:val="1"/>
      <w:numFmt w:val="decimal"/>
      <w:lvlText w:val="%1."/>
      <w:lvlJc w:val="left"/>
      <w:pPr>
        <w:ind w:left="-360" w:hanging="360"/>
      </w:pPr>
      <w:rPr>
        <w:rFonts w:hint="default"/>
      </w:rPr>
    </w:lvl>
    <w:lvl w:ilvl="1">
      <w:start w:val="1"/>
      <w:numFmt w:val="decimal"/>
      <w:pStyle w:val="Ttulo2"/>
      <w:lvlText w:val="%1.%2."/>
      <w:lvlJc w:val="left"/>
      <w:pPr>
        <w:ind w:left="72" w:hanging="432"/>
      </w:pPr>
      <w:rPr>
        <w:rFonts w:hint="default"/>
      </w:rPr>
    </w:lvl>
    <w:lvl w:ilvl="2">
      <w:start w:val="1"/>
      <w:numFmt w:val="decimal"/>
      <w:pStyle w:val="Ttulo3"/>
      <w:lvlText w:val="%1.%2.%3."/>
      <w:lvlJc w:val="left"/>
      <w:pPr>
        <w:ind w:left="504" w:hanging="147"/>
      </w:pPr>
      <w:rPr>
        <w:rFonts w:hint="default"/>
      </w:rPr>
    </w:lvl>
    <w:lvl w:ilvl="3">
      <w:start w:val="1"/>
      <w:numFmt w:val="decimal"/>
      <w:pStyle w:val="Ttulo4"/>
      <w:lvlText w:val="%1.%2.%3.%4."/>
      <w:lvlJc w:val="left"/>
      <w:pPr>
        <w:ind w:left="1008" w:hanging="648"/>
      </w:pPr>
      <w:rPr>
        <w:rFonts w:hint="default"/>
      </w:rPr>
    </w:lvl>
    <w:lvl w:ilvl="4">
      <w:start w:val="1"/>
      <w:numFmt w:val="decimal"/>
      <w:pStyle w:val="Ttulo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49" w15:restartNumberingAfterBreak="0">
    <w:nsid w:val="5E2746CB"/>
    <w:multiLevelType w:val="multilevel"/>
    <w:tmpl w:val="548A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8B6D28"/>
    <w:multiLevelType w:val="multilevel"/>
    <w:tmpl w:val="DD8C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F47C9F"/>
    <w:multiLevelType w:val="multilevel"/>
    <w:tmpl w:val="4AA2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276CBB"/>
    <w:multiLevelType w:val="hybridMultilevel"/>
    <w:tmpl w:val="1DDE17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65F07C74"/>
    <w:multiLevelType w:val="multilevel"/>
    <w:tmpl w:val="8832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2957A0"/>
    <w:multiLevelType w:val="multilevel"/>
    <w:tmpl w:val="9A8C5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9B4410"/>
    <w:multiLevelType w:val="multilevel"/>
    <w:tmpl w:val="D8F8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63545B"/>
    <w:multiLevelType w:val="multilevel"/>
    <w:tmpl w:val="CE2A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D55076"/>
    <w:multiLevelType w:val="multilevel"/>
    <w:tmpl w:val="CE482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5EB039D"/>
    <w:multiLevelType w:val="multilevel"/>
    <w:tmpl w:val="8E38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8995ABD"/>
    <w:multiLevelType w:val="multilevel"/>
    <w:tmpl w:val="8002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975240"/>
    <w:multiLevelType w:val="multilevel"/>
    <w:tmpl w:val="05780B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C285154"/>
    <w:multiLevelType w:val="multilevel"/>
    <w:tmpl w:val="9B9C37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E2227DA"/>
    <w:multiLevelType w:val="multilevel"/>
    <w:tmpl w:val="44A0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781634">
    <w:abstractNumId w:val="27"/>
  </w:num>
  <w:num w:numId="2" w16cid:durableId="106780079">
    <w:abstractNumId w:val="44"/>
  </w:num>
  <w:num w:numId="3" w16cid:durableId="1456677480">
    <w:abstractNumId w:val="11"/>
  </w:num>
  <w:num w:numId="4" w16cid:durableId="181945111">
    <w:abstractNumId w:val="23"/>
  </w:num>
  <w:num w:numId="5" w16cid:durableId="1859729530">
    <w:abstractNumId w:val="47"/>
  </w:num>
  <w:num w:numId="6" w16cid:durableId="357512251">
    <w:abstractNumId w:val="57"/>
  </w:num>
  <w:num w:numId="7" w16cid:durableId="951323643">
    <w:abstractNumId w:val="32"/>
  </w:num>
  <w:num w:numId="8" w16cid:durableId="1887644847">
    <w:abstractNumId w:val="61"/>
  </w:num>
  <w:num w:numId="9" w16cid:durableId="2057971089">
    <w:abstractNumId w:val="48"/>
  </w:num>
  <w:num w:numId="10" w16cid:durableId="2047826103">
    <w:abstractNumId w:val="59"/>
  </w:num>
  <w:num w:numId="11" w16cid:durableId="1868134131">
    <w:abstractNumId w:val="42"/>
  </w:num>
  <w:num w:numId="12" w16cid:durableId="117073465">
    <w:abstractNumId w:val="21"/>
  </w:num>
  <w:num w:numId="13" w16cid:durableId="1352141621">
    <w:abstractNumId w:val="35"/>
  </w:num>
  <w:num w:numId="14" w16cid:durableId="1584097626">
    <w:abstractNumId w:val="43"/>
    <w:lvlOverride w:ilvl="0">
      <w:lvl w:ilvl="0">
        <w:numFmt w:val="decimal"/>
        <w:lvlText w:val="%1."/>
        <w:lvlJc w:val="left"/>
      </w:lvl>
    </w:lvlOverride>
  </w:num>
  <w:num w:numId="15" w16cid:durableId="1251088292">
    <w:abstractNumId w:val="15"/>
  </w:num>
  <w:num w:numId="16" w16cid:durableId="574974573">
    <w:abstractNumId w:val="16"/>
  </w:num>
  <w:num w:numId="17" w16cid:durableId="529416511">
    <w:abstractNumId w:val="34"/>
  </w:num>
  <w:num w:numId="18" w16cid:durableId="429854116">
    <w:abstractNumId w:val="38"/>
    <w:lvlOverride w:ilvl="0">
      <w:lvl w:ilvl="0">
        <w:numFmt w:val="decimal"/>
        <w:lvlText w:val="%1."/>
        <w:lvlJc w:val="left"/>
      </w:lvl>
    </w:lvlOverride>
  </w:num>
  <w:num w:numId="19" w16cid:durableId="1155341489">
    <w:abstractNumId w:val="56"/>
  </w:num>
  <w:num w:numId="20" w16cid:durableId="1861091660">
    <w:abstractNumId w:val="40"/>
    <w:lvlOverride w:ilvl="0">
      <w:lvl w:ilvl="0">
        <w:numFmt w:val="decimal"/>
        <w:lvlText w:val="%1."/>
        <w:lvlJc w:val="left"/>
      </w:lvl>
    </w:lvlOverride>
  </w:num>
  <w:num w:numId="21" w16cid:durableId="2042976352">
    <w:abstractNumId w:val="1"/>
  </w:num>
  <w:num w:numId="22" w16cid:durableId="674310042">
    <w:abstractNumId w:val="62"/>
    <w:lvlOverride w:ilvl="0">
      <w:lvl w:ilvl="0">
        <w:numFmt w:val="decimal"/>
        <w:lvlText w:val="%1."/>
        <w:lvlJc w:val="left"/>
      </w:lvl>
    </w:lvlOverride>
  </w:num>
  <w:num w:numId="23" w16cid:durableId="96798762">
    <w:abstractNumId w:val="0"/>
  </w:num>
  <w:num w:numId="24" w16cid:durableId="1786315397">
    <w:abstractNumId w:val="37"/>
    <w:lvlOverride w:ilvl="0">
      <w:lvl w:ilvl="0">
        <w:numFmt w:val="decimal"/>
        <w:lvlText w:val="%1."/>
        <w:lvlJc w:val="left"/>
      </w:lvl>
    </w:lvlOverride>
  </w:num>
  <w:num w:numId="25" w16cid:durableId="1087340223">
    <w:abstractNumId w:val="54"/>
  </w:num>
  <w:num w:numId="26" w16cid:durableId="666860252">
    <w:abstractNumId w:val="14"/>
    <w:lvlOverride w:ilvl="0">
      <w:lvl w:ilvl="0">
        <w:numFmt w:val="decimal"/>
        <w:lvlText w:val="%1."/>
        <w:lvlJc w:val="left"/>
      </w:lvl>
    </w:lvlOverride>
  </w:num>
  <w:num w:numId="27" w16cid:durableId="686063612">
    <w:abstractNumId w:val="36"/>
  </w:num>
  <w:num w:numId="28" w16cid:durableId="643584810">
    <w:abstractNumId w:val="31"/>
  </w:num>
  <w:num w:numId="29" w16cid:durableId="1662273923">
    <w:abstractNumId w:val="46"/>
  </w:num>
  <w:num w:numId="30" w16cid:durableId="1436560977">
    <w:abstractNumId w:val="8"/>
  </w:num>
  <w:num w:numId="31" w16cid:durableId="1591352418">
    <w:abstractNumId w:val="10"/>
  </w:num>
  <w:num w:numId="32" w16cid:durableId="1071271682">
    <w:abstractNumId w:val="5"/>
  </w:num>
  <w:num w:numId="33" w16cid:durableId="771053686">
    <w:abstractNumId w:val="52"/>
  </w:num>
  <w:num w:numId="34" w16cid:durableId="1692418847">
    <w:abstractNumId w:val="12"/>
  </w:num>
  <w:num w:numId="35" w16cid:durableId="763573773">
    <w:abstractNumId w:val="4"/>
  </w:num>
  <w:num w:numId="36" w16cid:durableId="1585918128">
    <w:abstractNumId w:val="13"/>
  </w:num>
  <w:num w:numId="37" w16cid:durableId="261185544">
    <w:abstractNumId w:val="48"/>
  </w:num>
  <w:num w:numId="38" w16cid:durableId="183325506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39792661">
    <w:abstractNumId w:val="17"/>
  </w:num>
  <w:num w:numId="40" w16cid:durableId="2119910107">
    <w:abstractNumId w:val="9"/>
  </w:num>
  <w:num w:numId="41" w16cid:durableId="1397433957">
    <w:abstractNumId w:val="7"/>
  </w:num>
  <w:num w:numId="42" w16cid:durableId="513611646">
    <w:abstractNumId w:val="58"/>
  </w:num>
  <w:num w:numId="43" w16cid:durableId="2043748508">
    <w:abstractNumId w:val="26"/>
  </w:num>
  <w:num w:numId="44" w16cid:durableId="1226834479">
    <w:abstractNumId w:val="63"/>
  </w:num>
  <w:num w:numId="45" w16cid:durableId="686057953">
    <w:abstractNumId w:val="19"/>
  </w:num>
  <w:num w:numId="46" w16cid:durableId="494879607">
    <w:abstractNumId w:val="24"/>
  </w:num>
  <w:num w:numId="47" w16cid:durableId="610599679">
    <w:abstractNumId w:val="20"/>
  </w:num>
  <w:num w:numId="48" w16cid:durableId="584460344">
    <w:abstractNumId w:val="45"/>
  </w:num>
  <w:num w:numId="49" w16cid:durableId="356201625">
    <w:abstractNumId w:val="49"/>
  </w:num>
  <w:num w:numId="50" w16cid:durableId="11419512">
    <w:abstractNumId w:val="22"/>
  </w:num>
  <w:num w:numId="51" w16cid:durableId="315375531">
    <w:abstractNumId w:val="18"/>
  </w:num>
  <w:num w:numId="52" w16cid:durableId="1127819025">
    <w:abstractNumId w:val="25"/>
  </w:num>
  <w:num w:numId="53" w16cid:durableId="2115515301">
    <w:abstractNumId w:val="51"/>
  </w:num>
  <w:num w:numId="54" w16cid:durableId="252787347">
    <w:abstractNumId w:val="50"/>
  </w:num>
  <w:num w:numId="55" w16cid:durableId="1374692211">
    <w:abstractNumId w:val="2"/>
  </w:num>
  <w:num w:numId="56" w16cid:durableId="824735426">
    <w:abstractNumId w:val="53"/>
  </w:num>
  <w:num w:numId="57" w16cid:durableId="1148011657">
    <w:abstractNumId w:val="39"/>
  </w:num>
  <w:num w:numId="58" w16cid:durableId="1830319478">
    <w:abstractNumId w:val="60"/>
  </w:num>
  <w:num w:numId="59" w16cid:durableId="95178833">
    <w:abstractNumId w:val="33"/>
  </w:num>
  <w:num w:numId="60" w16cid:durableId="184442045">
    <w:abstractNumId w:val="29"/>
  </w:num>
  <w:num w:numId="61" w16cid:durableId="2100250688">
    <w:abstractNumId w:val="30"/>
  </w:num>
  <w:num w:numId="62" w16cid:durableId="110324220">
    <w:abstractNumId w:val="41"/>
  </w:num>
  <w:num w:numId="63" w16cid:durableId="1047026860">
    <w:abstractNumId w:val="28"/>
  </w:num>
  <w:num w:numId="64" w16cid:durableId="19446179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73318408">
    <w:abstractNumId w:val="3"/>
  </w:num>
  <w:num w:numId="66" w16cid:durableId="127706114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5135890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88487211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6297819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400597477">
    <w:abstractNumId w:val="6"/>
  </w:num>
  <w:num w:numId="71" w16cid:durableId="1341935080">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61"/>
    <w:rsid w:val="000113C3"/>
    <w:rsid w:val="00024F9C"/>
    <w:rsid w:val="00030FE2"/>
    <w:rsid w:val="00036318"/>
    <w:rsid w:val="000970D1"/>
    <w:rsid w:val="000A0F36"/>
    <w:rsid w:val="000C3E5D"/>
    <w:rsid w:val="00102956"/>
    <w:rsid w:val="00103885"/>
    <w:rsid w:val="001379C2"/>
    <w:rsid w:val="001447E5"/>
    <w:rsid w:val="00156C1E"/>
    <w:rsid w:val="00167CB1"/>
    <w:rsid w:val="00172061"/>
    <w:rsid w:val="001C4B89"/>
    <w:rsid w:val="001F3733"/>
    <w:rsid w:val="00216842"/>
    <w:rsid w:val="00232037"/>
    <w:rsid w:val="00293B83"/>
    <w:rsid w:val="002A7F57"/>
    <w:rsid w:val="002D3E56"/>
    <w:rsid w:val="00327636"/>
    <w:rsid w:val="00346403"/>
    <w:rsid w:val="00355283"/>
    <w:rsid w:val="00363177"/>
    <w:rsid w:val="003B238A"/>
    <w:rsid w:val="003E6920"/>
    <w:rsid w:val="003F3E50"/>
    <w:rsid w:val="0043230D"/>
    <w:rsid w:val="00453E8C"/>
    <w:rsid w:val="00481712"/>
    <w:rsid w:val="004909FF"/>
    <w:rsid w:val="0049377B"/>
    <w:rsid w:val="004A0D7A"/>
    <w:rsid w:val="004B7E44"/>
    <w:rsid w:val="004C0DC5"/>
    <w:rsid w:val="004D5252"/>
    <w:rsid w:val="004F1C4A"/>
    <w:rsid w:val="004F2B86"/>
    <w:rsid w:val="00520755"/>
    <w:rsid w:val="005332D2"/>
    <w:rsid w:val="005505DE"/>
    <w:rsid w:val="00580076"/>
    <w:rsid w:val="00594FE9"/>
    <w:rsid w:val="005971A7"/>
    <w:rsid w:val="005A718F"/>
    <w:rsid w:val="005B2961"/>
    <w:rsid w:val="005B3FD2"/>
    <w:rsid w:val="005D17EE"/>
    <w:rsid w:val="005E521E"/>
    <w:rsid w:val="005F5586"/>
    <w:rsid w:val="00631DB0"/>
    <w:rsid w:val="00632514"/>
    <w:rsid w:val="006845F6"/>
    <w:rsid w:val="006A3CE7"/>
    <w:rsid w:val="006B0E4E"/>
    <w:rsid w:val="006B1B89"/>
    <w:rsid w:val="006B3F6C"/>
    <w:rsid w:val="006C56FB"/>
    <w:rsid w:val="006D4CF7"/>
    <w:rsid w:val="006E545A"/>
    <w:rsid w:val="007516CF"/>
    <w:rsid w:val="00791E52"/>
    <w:rsid w:val="007C67F2"/>
    <w:rsid w:val="007E487F"/>
    <w:rsid w:val="00884C4E"/>
    <w:rsid w:val="008B33BC"/>
    <w:rsid w:val="008E6871"/>
    <w:rsid w:val="009120E9"/>
    <w:rsid w:val="00924260"/>
    <w:rsid w:val="00931753"/>
    <w:rsid w:val="00945900"/>
    <w:rsid w:val="00970867"/>
    <w:rsid w:val="009B6225"/>
    <w:rsid w:val="009B6FDF"/>
    <w:rsid w:val="009C396C"/>
    <w:rsid w:val="00A0085E"/>
    <w:rsid w:val="00A12239"/>
    <w:rsid w:val="00A23BCF"/>
    <w:rsid w:val="00A31370"/>
    <w:rsid w:val="00A8304B"/>
    <w:rsid w:val="00A9720F"/>
    <w:rsid w:val="00AE0DB6"/>
    <w:rsid w:val="00AF60B9"/>
    <w:rsid w:val="00B263DE"/>
    <w:rsid w:val="00B4784F"/>
    <w:rsid w:val="00B572B4"/>
    <w:rsid w:val="00B8226C"/>
    <w:rsid w:val="00BA0E0D"/>
    <w:rsid w:val="00BD6FDE"/>
    <w:rsid w:val="00BF75EC"/>
    <w:rsid w:val="00BF7EA3"/>
    <w:rsid w:val="00C07CF9"/>
    <w:rsid w:val="00C2423D"/>
    <w:rsid w:val="00C364F7"/>
    <w:rsid w:val="00C6724E"/>
    <w:rsid w:val="00C755D6"/>
    <w:rsid w:val="00C84747"/>
    <w:rsid w:val="00C97183"/>
    <w:rsid w:val="00CA39D0"/>
    <w:rsid w:val="00CA58D5"/>
    <w:rsid w:val="00CA6D71"/>
    <w:rsid w:val="00CC1D58"/>
    <w:rsid w:val="00CD147A"/>
    <w:rsid w:val="00CD22CB"/>
    <w:rsid w:val="00CD7192"/>
    <w:rsid w:val="00CE7D57"/>
    <w:rsid w:val="00D162CD"/>
    <w:rsid w:val="00D25A3B"/>
    <w:rsid w:val="00D41393"/>
    <w:rsid w:val="00D42D0F"/>
    <w:rsid w:val="00D52776"/>
    <w:rsid w:val="00D54C65"/>
    <w:rsid w:val="00D73A38"/>
    <w:rsid w:val="00D761D0"/>
    <w:rsid w:val="00D76A7D"/>
    <w:rsid w:val="00D81CF4"/>
    <w:rsid w:val="00DA7C0B"/>
    <w:rsid w:val="00DB26A7"/>
    <w:rsid w:val="00DB4365"/>
    <w:rsid w:val="00E43BA8"/>
    <w:rsid w:val="00E55C56"/>
    <w:rsid w:val="00E74389"/>
    <w:rsid w:val="00E76CAD"/>
    <w:rsid w:val="00E94B5F"/>
    <w:rsid w:val="00EA3EC8"/>
    <w:rsid w:val="00EA47C7"/>
    <w:rsid w:val="00EB40EA"/>
    <w:rsid w:val="00EB423E"/>
    <w:rsid w:val="00ED638C"/>
    <w:rsid w:val="00EF6851"/>
    <w:rsid w:val="00F95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12F75"/>
  <w15:chartTrackingRefBased/>
  <w15:docId w15:val="{7F387B6F-8E0D-A24B-AAF9-CBAC79CF0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776"/>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Ttulo2">
    <w:name w:val="heading 2"/>
    <w:basedOn w:val="Normal"/>
    <w:link w:val="Ttulo2Car"/>
    <w:uiPriority w:val="2"/>
    <w:unhideWhenUsed/>
    <w:qFormat/>
    <w:rsid w:val="00B263DE"/>
    <w:pPr>
      <w:keepNext/>
      <w:numPr>
        <w:ilvl w:val="1"/>
        <w:numId w:val="37"/>
      </w:numPr>
      <w:spacing w:line="240" w:lineRule="auto"/>
      <w:outlineLvl w:val="1"/>
    </w:pPr>
    <w:rPr>
      <w:rFonts w:ascii="Zizou Slab Medium" w:eastAsia="Times New Roman" w:hAnsi="Zizou Slab Medium" w:cs="Times New Roman"/>
      <w:color w:val="auto"/>
      <w:sz w:val="52"/>
    </w:rPr>
  </w:style>
  <w:style w:type="paragraph" w:styleId="Ttulo3">
    <w:name w:val="heading 3"/>
    <w:basedOn w:val="Normal"/>
    <w:link w:val="Ttulo3Car"/>
    <w:uiPriority w:val="2"/>
    <w:unhideWhenUsed/>
    <w:qFormat/>
    <w:rsid w:val="004A0D7A"/>
    <w:pPr>
      <w:numPr>
        <w:ilvl w:val="2"/>
        <w:numId w:val="37"/>
      </w:numPr>
      <w:spacing w:line="240" w:lineRule="auto"/>
      <w:outlineLvl w:val="2"/>
    </w:pPr>
    <w:rPr>
      <w:rFonts w:ascii="Zizou Slab Medium" w:eastAsia="Times New Roman" w:hAnsi="Zizou Slab Medium" w:cs="Times New Roman"/>
      <w:color w:val="auto"/>
      <w:sz w:val="36"/>
    </w:rPr>
  </w:style>
  <w:style w:type="paragraph" w:styleId="Ttulo4">
    <w:name w:val="heading 4"/>
    <w:basedOn w:val="Normal"/>
    <w:link w:val="Ttulo4Car"/>
    <w:uiPriority w:val="2"/>
    <w:unhideWhenUsed/>
    <w:qFormat/>
    <w:rsid w:val="004A0D7A"/>
    <w:pPr>
      <w:keepNext/>
      <w:keepLines/>
      <w:numPr>
        <w:ilvl w:val="3"/>
        <w:numId w:val="37"/>
      </w:numPr>
      <w:spacing w:before="240" w:after="40" w:line="240" w:lineRule="auto"/>
      <w:outlineLvl w:val="3"/>
    </w:pPr>
    <w:rPr>
      <w:rFonts w:ascii="Zizou Slab Medium" w:eastAsia="Times New Roman" w:hAnsi="Zizou Slab Medium" w:cs="Times New Roman"/>
      <w:color w:val="161718" w:themeColor="text1"/>
      <w:spacing w:val="20"/>
      <w:kern w:val="28"/>
      <w:sz w:val="32"/>
    </w:rPr>
  </w:style>
  <w:style w:type="paragraph" w:styleId="Ttulo5">
    <w:name w:val="heading 5"/>
    <w:basedOn w:val="Normal"/>
    <w:next w:val="Normal"/>
    <w:link w:val="Ttulo5Car"/>
    <w:uiPriority w:val="2"/>
    <w:unhideWhenUsed/>
    <w:qFormat/>
    <w:rsid w:val="00C97183"/>
    <w:pPr>
      <w:keepNext/>
      <w:keepLines/>
      <w:numPr>
        <w:ilvl w:val="4"/>
        <w:numId w:val="37"/>
      </w:numPr>
      <w:spacing w:line="240" w:lineRule="atLeast"/>
      <w:outlineLvl w:val="4"/>
    </w:pPr>
    <w:rPr>
      <w:rFonts w:ascii="Zizou Slab Medium" w:eastAsia="Times New Roman" w:hAnsi="Zizou Slab Medium" w:cs="Times New Roman"/>
      <w:color w:val="auto"/>
      <w:spacing w:val="-4"/>
      <w:kern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CA39D0"/>
    <w:rPr>
      <w:rFonts w:ascii="Solano Gothic MVB Lt" w:eastAsia="Times New Roman" w:hAnsi="Solano Gothic MVB Lt" w:cs="Times New Roman"/>
      <w:b/>
      <w:caps/>
      <w:color w:val="FF0000"/>
      <w:sz w:val="48"/>
      <w:szCs w:val="24"/>
    </w:rPr>
  </w:style>
  <w:style w:type="paragraph" w:styleId="Ttulo">
    <w:name w:val="Title"/>
    <w:basedOn w:val="Normal"/>
    <w:link w:val="TtuloC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tuloCar">
    <w:name w:val="Título Car"/>
    <w:basedOn w:val="Fuentedeprrafopredeter"/>
    <w:link w:val="Ttulo"/>
    <w:uiPriority w:val="1"/>
    <w:rsid w:val="00453E8C"/>
    <w:rPr>
      <w:rFonts w:ascii="Solano Gothic MVB Lt" w:eastAsia="Times New Roman" w:hAnsi="Solano Gothic MVB L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t" w:eastAsia="Times New Roman" w:hAnsi="Solano Gothic MVB Lt" w:cs="Times New Roman"/>
      <w:b/>
      <w:sz w:val="72"/>
    </w:rPr>
  </w:style>
  <w:style w:type="character" w:customStyle="1" w:styleId="SubttuloCar">
    <w:name w:val="Subtítulo Car"/>
    <w:basedOn w:val="Fuentedeprrafopredeter"/>
    <w:link w:val="Subttulo"/>
    <w:uiPriority w:val="4"/>
    <w:rsid w:val="00453E8C"/>
    <w:rPr>
      <w:rFonts w:ascii="Solano Gothic MVB Lt" w:eastAsia="Times New Roman" w:hAnsi="Solano Gothic MVB L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B263DE"/>
    <w:rPr>
      <w:rFonts w:ascii="Zizou Slab Medium" w:eastAsia="Times New Roman" w:hAnsi="Zizou Slab Medium" w:cs="Times New Roman"/>
      <w:sz w:val="52"/>
      <w:szCs w:val="22"/>
    </w:rPr>
  </w:style>
  <w:style w:type="character" w:customStyle="1" w:styleId="Ttulo3Car">
    <w:name w:val="Título 3 Car"/>
    <w:basedOn w:val="Fuentedeprrafopredeter"/>
    <w:link w:val="Ttulo3"/>
    <w:uiPriority w:val="2"/>
    <w:rsid w:val="004A0D7A"/>
    <w:rPr>
      <w:rFonts w:ascii="Zizou Slab Medium" w:eastAsia="Times New Roman" w:hAnsi="Zizou Slab Medium" w:cs="Times New Roman"/>
      <w:sz w:val="36"/>
      <w:szCs w:val="22"/>
    </w:rPr>
  </w:style>
  <w:style w:type="character" w:customStyle="1" w:styleId="Ttulo4Car">
    <w:name w:val="Título 4 Car"/>
    <w:basedOn w:val="Fuentedeprrafopredeter"/>
    <w:link w:val="Ttulo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Ttulo5Car">
    <w:name w:val="Título 5 Car"/>
    <w:basedOn w:val="Fuentedeprrafopredeter"/>
    <w:link w:val="Ttulo5"/>
    <w:uiPriority w:val="2"/>
    <w:rsid w:val="00CA39D0"/>
    <w:rPr>
      <w:rFonts w:ascii="Zizou Slab Medium" w:eastAsia="Times New Roman" w:hAnsi="Zizou Slab Medium" w:cs="Times New Roman"/>
      <w:spacing w:val="-4"/>
      <w:kern w:val="28"/>
      <w:sz w:val="28"/>
      <w:szCs w:val="22"/>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DC1">
    <w:name w:val="toc 1"/>
    <w:basedOn w:val="Normal"/>
    <w:next w:val="Normal"/>
    <w:autoRedefine/>
    <w:uiPriority w:val="39"/>
    <w:unhideWhenUsed/>
    <w:rsid w:val="00156C1E"/>
    <w:pPr>
      <w:spacing w:before="120" w:after="0"/>
    </w:pPr>
    <w:rPr>
      <w:rFonts w:cstheme="minorHAnsi"/>
      <w:bCs/>
      <w:iCs/>
      <w:sz w:val="24"/>
      <w:szCs w:val="24"/>
    </w:rPr>
  </w:style>
  <w:style w:type="paragraph" w:styleId="TDC2">
    <w:name w:val="toc 2"/>
    <w:basedOn w:val="Normal"/>
    <w:next w:val="Normal"/>
    <w:autoRedefine/>
    <w:uiPriority w:val="39"/>
    <w:unhideWhenUsed/>
    <w:rsid w:val="00156C1E"/>
    <w:pPr>
      <w:spacing w:before="120" w:after="0"/>
      <w:ind w:left="280"/>
    </w:pPr>
    <w:rPr>
      <w:rFonts w:cstheme="minorHAnsi"/>
      <w:bCs/>
      <w:sz w:val="22"/>
    </w:rPr>
  </w:style>
  <w:style w:type="paragraph" w:styleId="TDC3">
    <w:name w:val="toc 3"/>
    <w:basedOn w:val="Normal"/>
    <w:next w:val="Normal"/>
    <w:autoRedefine/>
    <w:uiPriority w:val="39"/>
    <w:unhideWhenUsed/>
    <w:rsid w:val="00156C1E"/>
    <w:pPr>
      <w:spacing w:after="0"/>
      <w:ind w:left="560"/>
    </w:pPr>
    <w:rPr>
      <w:rFonts w:cstheme="minorHAnsi"/>
      <w:sz w:val="20"/>
      <w:szCs w:val="20"/>
    </w:rPr>
  </w:style>
  <w:style w:type="paragraph" w:styleId="TDC4">
    <w:name w:val="toc 4"/>
    <w:basedOn w:val="Normal"/>
    <w:next w:val="Normal"/>
    <w:autoRedefine/>
    <w:uiPriority w:val="39"/>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3"/>
      </w:numPr>
    </w:pPr>
  </w:style>
  <w:style w:type="numbering" w:customStyle="1" w:styleId="CurrentList2">
    <w:name w:val="Current List2"/>
    <w:uiPriority w:val="99"/>
    <w:rsid w:val="00ED638C"/>
    <w:pPr>
      <w:numPr>
        <w:numId w:val="4"/>
      </w:numPr>
    </w:pPr>
  </w:style>
  <w:style w:type="numbering" w:customStyle="1" w:styleId="CurrentList3">
    <w:name w:val="Current List3"/>
    <w:uiPriority w:val="99"/>
    <w:rsid w:val="00C97183"/>
    <w:pPr>
      <w:numPr>
        <w:numId w:val="10"/>
      </w:numPr>
    </w:pPr>
  </w:style>
  <w:style w:type="paragraph" w:styleId="NormalWeb">
    <w:name w:val="Normal (Web)"/>
    <w:basedOn w:val="Normal"/>
    <w:uiPriority w:val="99"/>
    <w:unhideWhenUsed/>
    <w:rsid w:val="005F5586"/>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paragraph" w:styleId="Prrafodelista">
    <w:name w:val="List Paragraph"/>
    <w:basedOn w:val="Normal"/>
    <w:uiPriority w:val="34"/>
    <w:unhideWhenUsed/>
    <w:qFormat/>
    <w:rsid w:val="00C07CF9"/>
    <w:pPr>
      <w:ind w:left="720"/>
      <w:contextualSpacing/>
    </w:pPr>
  </w:style>
  <w:style w:type="paragraph" w:customStyle="1" w:styleId="ql-indent-1">
    <w:name w:val="ql-indent-1"/>
    <w:basedOn w:val="Normal"/>
    <w:rsid w:val="001C4B89"/>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character" w:customStyle="1" w:styleId="apple-tab-span">
    <w:name w:val="apple-tab-span"/>
    <w:basedOn w:val="Fuentedeprrafopredeter"/>
    <w:rsid w:val="001379C2"/>
  </w:style>
  <w:style w:type="table" w:styleId="Tablaconcuadrcula">
    <w:name w:val="Table Grid"/>
    <w:basedOn w:val="Tablanormal"/>
    <w:uiPriority w:val="39"/>
    <w:rsid w:val="00A972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4793">
      <w:bodyDiv w:val="1"/>
      <w:marLeft w:val="0"/>
      <w:marRight w:val="0"/>
      <w:marTop w:val="0"/>
      <w:marBottom w:val="0"/>
      <w:divBdr>
        <w:top w:val="none" w:sz="0" w:space="0" w:color="auto"/>
        <w:left w:val="none" w:sz="0" w:space="0" w:color="auto"/>
        <w:bottom w:val="none" w:sz="0" w:space="0" w:color="auto"/>
        <w:right w:val="none" w:sz="0" w:space="0" w:color="auto"/>
      </w:divBdr>
    </w:div>
    <w:div w:id="25563738">
      <w:bodyDiv w:val="1"/>
      <w:marLeft w:val="0"/>
      <w:marRight w:val="0"/>
      <w:marTop w:val="0"/>
      <w:marBottom w:val="0"/>
      <w:divBdr>
        <w:top w:val="none" w:sz="0" w:space="0" w:color="auto"/>
        <w:left w:val="none" w:sz="0" w:space="0" w:color="auto"/>
        <w:bottom w:val="none" w:sz="0" w:space="0" w:color="auto"/>
        <w:right w:val="none" w:sz="0" w:space="0" w:color="auto"/>
      </w:divBdr>
      <w:divsChild>
        <w:div w:id="975450002">
          <w:marLeft w:val="0"/>
          <w:marRight w:val="0"/>
          <w:marTop w:val="0"/>
          <w:marBottom w:val="0"/>
          <w:divBdr>
            <w:top w:val="none" w:sz="0" w:space="0" w:color="auto"/>
            <w:left w:val="none" w:sz="0" w:space="0" w:color="auto"/>
            <w:bottom w:val="none" w:sz="0" w:space="0" w:color="auto"/>
            <w:right w:val="none" w:sz="0" w:space="0" w:color="auto"/>
          </w:divBdr>
          <w:divsChild>
            <w:div w:id="106911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129">
      <w:bodyDiv w:val="1"/>
      <w:marLeft w:val="0"/>
      <w:marRight w:val="0"/>
      <w:marTop w:val="0"/>
      <w:marBottom w:val="0"/>
      <w:divBdr>
        <w:top w:val="none" w:sz="0" w:space="0" w:color="auto"/>
        <w:left w:val="none" w:sz="0" w:space="0" w:color="auto"/>
        <w:bottom w:val="none" w:sz="0" w:space="0" w:color="auto"/>
        <w:right w:val="none" w:sz="0" w:space="0" w:color="auto"/>
      </w:divBdr>
    </w:div>
    <w:div w:id="45497391">
      <w:bodyDiv w:val="1"/>
      <w:marLeft w:val="0"/>
      <w:marRight w:val="0"/>
      <w:marTop w:val="0"/>
      <w:marBottom w:val="0"/>
      <w:divBdr>
        <w:top w:val="none" w:sz="0" w:space="0" w:color="auto"/>
        <w:left w:val="none" w:sz="0" w:space="0" w:color="auto"/>
        <w:bottom w:val="none" w:sz="0" w:space="0" w:color="auto"/>
        <w:right w:val="none" w:sz="0" w:space="0" w:color="auto"/>
      </w:divBdr>
    </w:div>
    <w:div w:id="54939290">
      <w:bodyDiv w:val="1"/>
      <w:marLeft w:val="0"/>
      <w:marRight w:val="0"/>
      <w:marTop w:val="0"/>
      <w:marBottom w:val="0"/>
      <w:divBdr>
        <w:top w:val="none" w:sz="0" w:space="0" w:color="auto"/>
        <w:left w:val="none" w:sz="0" w:space="0" w:color="auto"/>
        <w:bottom w:val="none" w:sz="0" w:space="0" w:color="auto"/>
        <w:right w:val="none" w:sz="0" w:space="0" w:color="auto"/>
      </w:divBdr>
    </w:div>
    <w:div w:id="71511863">
      <w:bodyDiv w:val="1"/>
      <w:marLeft w:val="0"/>
      <w:marRight w:val="0"/>
      <w:marTop w:val="0"/>
      <w:marBottom w:val="0"/>
      <w:divBdr>
        <w:top w:val="none" w:sz="0" w:space="0" w:color="auto"/>
        <w:left w:val="none" w:sz="0" w:space="0" w:color="auto"/>
        <w:bottom w:val="none" w:sz="0" w:space="0" w:color="auto"/>
        <w:right w:val="none" w:sz="0" w:space="0" w:color="auto"/>
      </w:divBdr>
    </w:div>
    <w:div w:id="171452395">
      <w:bodyDiv w:val="1"/>
      <w:marLeft w:val="0"/>
      <w:marRight w:val="0"/>
      <w:marTop w:val="0"/>
      <w:marBottom w:val="0"/>
      <w:divBdr>
        <w:top w:val="none" w:sz="0" w:space="0" w:color="auto"/>
        <w:left w:val="none" w:sz="0" w:space="0" w:color="auto"/>
        <w:bottom w:val="none" w:sz="0" w:space="0" w:color="auto"/>
        <w:right w:val="none" w:sz="0" w:space="0" w:color="auto"/>
      </w:divBdr>
    </w:div>
    <w:div w:id="212616920">
      <w:bodyDiv w:val="1"/>
      <w:marLeft w:val="0"/>
      <w:marRight w:val="0"/>
      <w:marTop w:val="0"/>
      <w:marBottom w:val="0"/>
      <w:divBdr>
        <w:top w:val="none" w:sz="0" w:space="0" w:color="auto"/>
        <w:left w:val="none" w:sz="0" w:space="0" w:color="auto"/>
        <w:bottom w:val="none" w:sz="0" w:space="0" w:color="auto"/>
        <w:right w:val="none" w:sz="0" w:space="0" w:color="auto"/>
      </w:divBdr>
    </w:div>
    <w:div w:id="251667679">
      <w:bodyDiv w:val="1"/>
      <w:marLeft w:val="0"/>
      <w:marRight w:val="0"/>
      <w:marTop w:val="0"/>
      <w:marBottom w:val="0"/>
      <w:divBdr>
        <w:top w:val="none" w:sz="0" w:space="0" w:color="auto"/>
        <w:left w:val="none" w:sz="0" w:space="0" w:color="auto"/>
        <w:bottom w:val="none" w:sz="0" w:space="0" w:color="auto"/>
        <w:right w:val="none" w:sz="0" w:space="0" w:color="auto"/>
      </w:divBdr>
    </w:div>
    <w:div w:id="267783587">
      <w:bodyDiv w:val="1"/>
      <w:marLeft w:val="0"/>
      <w:marRight w:val="0"/>
      <w:marTop w:val="0"/>
      <w:marBottom w:val="0"/>
      <w:divBdr>
        <w:top w:val="none" w:sz="0" w:space="0" w:color="auto"/>
        <w:left w:val="none" w:sz="0" w:space="0" w:color="auto"/>
        <w:bottom w:val="none" w:sz="0" w:space="0" w:color="auto"/>
        <w:right w:val="none" w:sz="0" w:space="0" w:color="auto"/>
      </w:divBdr>
    </w:div>
    <w:div w:id="348802369">
      <w:bodyDiv w:val="1"/>
      <w:marLeft w:val="0"/>
      <w:marRight w:val="0"/>
      <w:marTop w:val="0"/>
      <w:marBottom w:val="0"/>
      <w:divBdr>
        <w:top w:val="none" w:sz="0" w:space="0" w:color="auto"/>
        <w:left w:val="none" w:sz="0" w:space="0" w:color="auto"/>
        <w:bottom w:val="none" w:sz="0" w:space="0" w:color="auto"/>
        <w:right w:val="none" w:sz="0" w:space="0" w:color="auto"/>
      </w:divBdr>
    </w:div>
    <w:div w:id="370568581">
      <w:bodyDiv w:val="1"/>
      <w:marLeft w:val="0"/>
      <w:marRight w:val="0"/>
      <w:marTop w:val="0"/>
      <w:marBottom w:val="0"/>
      <w:divBdr>
        <w:top w:val="none" w:sz="0" w:space="0" w:color="auto"/>
        <w:left w:val="none" w:sz="0" w:space="0" w:color="auto"/>
        <w:bottom w:val="none" w:sz="0" w:space="0" w:color="auto"/>
        <w:right w:val="none" w:sz="0" w:space="0" w:color="auto"/>
      </w:divBdr>
      <w:divsChild>
        <w:div w:id="1028216398">
          <w:marLeft w:val="-945"/>
          <w:marRight w:val="0"/>
          <w:marTop w:val="0"/>
          <w:marBottom w:val="0"/>
          <w:divBdr>
            <w:top w:val="none" w:sz="0" w:space="0" w:color="auto"/>
            <w:left w:val="none" w:sz="0" w:space="0" w:color="auto"/>
            <w:bottom w:val="none" w:sz="0" w:space="0" w:color="auto"/>
            <w:right w:val="none" w:sz="0" w:space="0" w:color="auto"/>
          </w:divBdr>
        </w:div>
      </w:divsChild>
    </w:div>
    <w:div w:id="380255314">
      <w:bodyDiv w:val="1"/>
      <w:marLeft w:val="0"/>
      <w:marRight w:val="0"/>
      <w:marTop w:val="0"/>
      <w:marBottom w:val="0"/>
      <w:divBdr>
        <w:top w:val="none" w:sz="0" w:space="0" w:color="auto"/>
        <w:left w:val="none" w:sz="0" w:space="0" w:color="auto"/>
        <w:bottom w:val="none" w:sz="0" w:space="0" w:color="auto"/>
        <w:right w:val="none" w:sz="0" w:space="0" w:color="auto"/>
      </w:divBdr>
    </w:div>
    <w:div w:id="394352697">
      <w:bodyDiv w:val="1"/>
      <w:marLeft w:val="0"/>
      <w:marRight w:val="0"/>
      <w:marTop w:val="0"/>
      <w:marBottom w:val="0"/>
      <w:divBdr>
        <w:top w:val="none" w:sz="0" w:space="0" w:color="auto"/>
        <w:left w:val="none" w:sz="0" w:space="0" w:color="auto"/>
        <w:bottom w:val="none" w:sz="0" w:space="0" w:color="auto"/>
        <w:right w:val="none" w:sz="0" w:space="0" w:color="auto"/>
      </w:divBdr>
    </w:div>
    <w:div w:id="434204736">
      <w:bodyDiv w:val="1"/>
      <w:marLeft w:val="0"/>
      <w:marRight w:val="0"/>
      <w:marTop w:val="0"/>
      <w:marBottom w:val="0"/>
      <w:divBdr>
        <w:top w:val="none" w:sz="0" w:space="0" w:color="auto"/>
        <w:left w:val="none" w:sz="0" w:space="0" w:color="auto"/>
        <w:bottom w:val="none" w:sz="0" w:space="0" w:color="auto"/>
        <w:right w:val="none" w:sz="0" w:space="0" w:color="auto"/>
      </w:divBdr>
    </w:div>
    <w:div w:id="442846054">
      <w:bodyDiv w:val="1"/>
      <w:marLeft w:val="0"/>
      <w:marRight w:val="0"/>
      <w:marTop w:val="0"/>
      <w:marBottom w:val="0"/>
      <w:divBdr>
        <w:top w:val="none" w:sz="0" w:space="0" w:color="auto"/>
        <w:left w:val="none" w:sz="0" w:space="0" w:color="auto"/>
        <w:bottom w:val="none" w:sz="0" w:space="0" w:color="auto"/>
        <w:right w:val="none" w:sz="0" w:space="0" w:color="auto"/>
      </w:divBdr>
      <w:divsChild>
        <w:div w:id="918058360">
          <w:marLeft w:val="-1020"/>
          <w:marRight w:val="0"/>
          <w:marTop w:val="0"/>
          <w:marBottom w:val="0"/>
          <w:divBdr>
            <w:top w:val="none" w:sz="0" w:space="0" w:color="auto"/>
            <w:left w:val="none" w:sz="0" w:space="0" w:color="auto"/>
            <w:bottom w:val="none" w:sz="0" w:space="0" w:color="auto"/>
            <w:right w:val="none" w:sz="0" w:space="0" w:color="auto"/>
          </w:divBdr>
        </w:div>
      </w:divsChild>
    </w:div>
    <w:div w:id="495269287">
      <w:bodyDiv w:val="1"/>
      <w:marLeft w:val="0"/>
      <w:marRight w:val="0"/>
      <w:marTop w:val="0"/>
      <w:marBottom w:val="0"/>
      <w:divBdr>
        <w:top w:val="none" w:sz="0" w:space="0" w:color="auto"/>
        <w:left w:val="none" w:sz="0" w:space="0" w:color="auto"/>
        <w:bottom w:val="none" w:sz="0" w:space="0" w:color="auto"/>
        <w:right w:val="none" w:sz="0" w:space="0" w:color="auto"/>
      </w:divBdr>
      <w:divsChild>
        <w:div w:id="850217608">
          <w:marLeft w:val="720"/>
          <w:marRight w:val="0"/>
          <w:marTop w:val="0"/>
          <w:marBottom w:val="0"/>
          <w:divBdr>
            <w:top w:val="none" w:sz="0" w:space="0" w:color="auto"/>
            <w:left w:val="none" w:sz="0" w:space="0" w:color="auto"/>
            <w:bottom w:val="none" w:sz="0" w:space="0" w:color="auto"/>
            <w:right w:val="none" w:sz="0" w:space="0" w:color="auto"/>
          </w:divBdr>
        </w:div>
      </w:divsChild>
    </w:div>
    <w:div w:id="507015028">
      <w:bodyDiv w:val="1"/>
      <w:marLeft w:val="0"/>
      <w:marRight w:val="0"/>
      <w:marTop w:val="0"/>
      <w:marBottom w:val="0"/>
      <w:divBdr>
        <w:top w:val="none" w:sz="0" w:space="0" w:color="auto"/>
        <w:left w:val="none" w:sz="0" w:space="0" w:color="auto"/>
        <w:bottom w:val="none" w:sz="0" w:space="0" w:color="auto"/>
        <w:right w:val="none" w:sz="0" w:space="0" w:color="auto"/>
      </w:divBdr>
    </w:div>
    <w:div w:id="528954209">
      <w:bodyDiv w:val="1"/>
      <w:marLeft w:val="0"/>
      <w:marRight w:val="0"/>
      <w:marTop w:val="0"/>
      <w:marBottom w:val="0"/>
      <w:divBdr>
        <w:top w:val="none" w:sz="0" w:space="0" w:color="auto"/>
        <w:left w:val="none" w:sz="0" w:space="0" w:color="auto"/>
        <w:bottom w:val="none" w:sz="0" w:space="0" w:color="auto"/>
        <w:right w:val="none" w:sz="0" w:space="0" w:color="auto"/>
      </w:divBdr>
    </w:div>
    <w:div w:id="574359107">
      <w:bodyDiv w:val="1"/>
      <w:marLeft w:val="0"/>
      <w:marRight w:val="0"/>
      <w:marTop w:val="0"/>
      <w:marBottom w:val="0"/>
      <w:divBdr>
        <w:top w:val="none" w:sz="0" w:space="0" w:color="auto"/>
        <w:left w:val="none" w:sz="0" w:space="0" w:color="auto"/>
        <w:bottom w:val="none" w:sz="0" w:space="0" w:color="auto"/>
        <w:right w:val="none" w:sz="0" w:space="0" w:color="auto"/>
      </w:divBdr>
    </w:div>
    <w:div w:id="586768223">
      <w:bodyDiv w:val="1"/>
      <w:marLeft w:val="0"/>
      <w:marRight w:val="0"/>
      <w:marTop w:val="0"/>
      <w:marBottom w:val="0"/>
      <w:divBdr>
        <w:top w:val="none" w:sz="0" w:space="0" w:color="auto"/>
        <w:left w:val="none" w:sz="0" w:space="0" w:color="auto"/>
        <w:bottom w:val="none" w:sz="0" w:space="0" w:color="auto"/>
        <w:right w:val="none" w:sz="0" w:space="0" w:color="auto"/>
      </w:divBdr>
    </w:div>
    <w:div w:id="607199798">
      <w:bodyDiv w:val="1"/>
      <w:marLeft w:val="0"/>
      <w:marRight w:val="0"/>
      <w:marTop w:val="0"/>
      <w:marBottom w:val="0"/>
      <w:divBdr>
        <w:top w:val="none" w:sz="0" w:space="0" w:color="auto"/>
        <w:left w:val="none" w:sz="0" w:space="0" w:color="auto"/>
        <w:bottom w:val="none" w:sz="0" w:space="0" w:color="auto"/>
        <w:right w:val="none" w:sz="0" w:space="0" w:color="auto"/>
      </w:divBdr>
    </w:div>
    <w:div w:id="619529497">
      <w:bodyDiv w:val="1"/>
      <w:marLeft w:val="0"/>
      <w:marRight w:val="0"/>
      <w:marTop w:val="0"/>
      <w:marBottom w:val="0"/>
      <w:divBdr>
        <w:top w:val="none" w:sz="0" w:space="0" w:color="auto"/>
        <w:left w:val="none" w:sz="0" w:space="0" w:color="auto"/>
        <w:bottom w:val="none" w:sz="0" w:space="0" w:color="auto"/>
        <w:right w:val="none" w:sz="0" w:space="0" w:color="auto"/>
      </w:divBdr>
      <w:divsChild>
        <w:div w:id="667490110">
          <w:marLeft w:val="0"/>
          <w:marRight w:val="0"/>
          <w:marTop w:val="0"/>
          <w:marBottom w:val="0"/>
          <w:divBdr>
            <w:top w:val="none" w:sz="0" w:space="0" w:color="auto"/>
            <w:left w:val="none" w:sz="0" w:space="0" w:color="auto"/>
            <w:bottom w:val="none" w:sz="0" w:space="0" w:color="auto"/>
            <w:right w:val="none" w:sz="0" w:space="0" w:color="auto"/>
          </w:divBdr>
          <w:divsChild>
            <w:div w:id="1802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3212">
      <w:bodyDiv w:val="1"/>
      <w:marLeft w:val="0"/>
      <w:marRight w:val="0"/>
      <w:marTop w:val="0"/>
      <w:marBottom w:val="0"/>
      <w:divBdr>
        <w:top w:val="none" w:sz="0" w:space="0" w:color="auto"/>
        <w:left w:val="none" w:sz="0" w:space="0" w:color="auto"/>
        <w:bottom w:val="none" w:sz="0" w:space="0" w:color="auto"/>
        <w:right w:val="none" w:sz="0" w:space="0" w:color="auto"/>
      </w:divBdr>
    </w:div>
    <w:div w:id="634221332">
      <w:bodyDiv w:val="1"/>
      <w:marLeft w:val="0"/>
      <w:marRight w:val="0"/>
      <w:marTop w:val="0"/>
      <w:marBottom w:val="0"/>
      <w:divBdr>
        <w:top w:val="none" w:sz="0" w:space="0" w:color="auto"/>
        <w:left w:val="none" w:sz="0" w:space="0" w:color="auto"/>
        <w:bottom w:val="none" w:sz="0" w:space="0" w:color="auto"/>
        <w:right w:val="none" w:sz="0" w:space="0" w:color="auto"/>
      </w:divBdr>
    </w:div>
    <w:div w:id="676422622">
      <w:bodyDiv w:val="1"/>
      <w:marLeft w:val="0"/>
      <w:marRight w:val="0"/>
      <w:marTop w:val="0"/>
      <w:marBottom w:val="0"/>
      <w:divBdr>
        <w:top w:val="none" w:sz="0" w:space="0" w:color="auto"/>
        <w:left w:val="none" w:sz="0" w:space="0" w:color="auto"/>
        <w:bottom w:val="none" w:sz="0" w:space="0" w:color="auto"/>
        <w:right w:val="none" w:sz="0" w:space="0" w:color="auto"/>
      </w:divBdr>
    </w:div>
    <w:div w:id="679162192">
      <w:bodyDiv w:val="1"/>
      <w:marLeft w:val="0"/>
      <w:marRight w:val="0"/>
      <w:marTop w:val="0"/>
      <w:marBottom w:val="0"/>
      <w:divBdr>
        <w:top w:val="none" w:sz="0" w:space="0" w:color="auto"/>
        <w:left w:val="none" w:sz="0" w:space="0" w:color="auto"/>
        <w:bottom w:val="none" w:sz="0" w:space="0" w:color="auto"/>
        <w:right w:val="none" w:sz="0" w:space="0" w:color="auto"/>
      </w:divBdr>
    </w:div>
    <w:div w:id="684937698">
      <w:bodyDiv w:val="1"/>
      <w:marLeft w:val="0"/>
      <w:marRight w:val="0"/>
      <w:marTop w:val="0"/>
      <w:marBottom w:val="0"/>
      <w:divBdr>
        <w:top w:val="none" w:sz="0" w:space="0" w:color="auto"/>
        <w:left w:val="none" w:sz="0" w:space="0" w:color="auto"/>
        <w:bottom w:val="none" w:sz="0" w:space="0" w:color="auto"/>
        <w:right w:val="none" w:sz="0" w:space="0" w:color="auto"/>
      </w:divBdr>
    </w:div>
    <w:div w:id="762340216">
      <w:bodyDiv w:val="1"/>
      <w:marLeft w:val="0"/>
      <w:marRight w:val="0"/>
      <w:marTop w:val="0"/>
      <w:marBottom w:val="0"/>
      <w:divBdr>
        <w:top w:val="none" w:sz="0" w:space="0" w:color="auto"/>
        <w:left w:val="none" w:sz="0" w:space="0" w:color="auto"/>
        <w:bottom w:val="none" w:sz="0" w:space="0" w:color="auto"/>
        <w:right w:val="none" w:sz="0" w:space="0" w:color="auto"/>
      </w:divBdr>
    </w:div>
    <w:div w:id="844979850">
      <w:bodyDiv w:val="1"/>
      <w:marLeft w:val="0"/>
      <w:marRight w:val="0"/>
      <w:marTop w:val="0"/>
      <w:marBottom w:val="0"/>
      <w:divBdr>
        <w:top w:val="none" w:sz="0" w:space="0" w:color="auto"/>
        <w:left w:val="none" w:sz="0" w:space="0" w:color="auto"/>
        <w:bottom w:val="none" w:sz="0" w:space="0" w:color="auto"/>
        <w:right w:val="none" w:sz="0" w:space="0" w:color="auto"/>
      </w:divBdr>
    </w:div>
    <w:div w:id="959385925">
      <w:bodyDiv w:val="1"/>
      <w:marLeft w:val="0"/>
      <w:marRight w:val="0"/>
      <w:marTop w:val="0"/>
      <w:marBottom w:val="0"/>
      <w:divBdr>
        <w:top w:val="none" w:sz="0" w:space="0" w:color="auto"/>
        <w:left w:val="none" w:sz="0" w:space="0" w:color="auto"/>
        <w:bottom w:val="none" w:sz="0" w:space="0" w:color="auto"/>
        <w:right w:val="none" w:sz="0" w:space="0" w:color="auto"/>
      </w:divBdr>
    </w:div>
    <w:div w:id="991562441">
      <w:bodyDiv w:val="1"/>
      <w:marLeft w:val="0"/>
      <w:marRight w:val="0"/>
      <w:marTop w:val="0"/>
      <w:marBottom w:val="0"/>
      <w:divBdr>
        <w:top w:val="none" w:sz="0" w:space="0" w:color="auto"/>
        <w:left w:val="none" w:sz="0" w:space="0" w:color="auto"/>
        <w:bottom w:val="none" w:sz="0" w:space="0" w:color="auto"/>
        <w:right w:val="none" w:sz="0" w:space="0" w:color="auto"/>
      </w:divBdr>
    </w:div>
    <w:div w:id="1078289084">
      <w:bodyDiv w:val="1"/>
      <w:marLeft w:val="0"/>
      <w:marRight w:val="0"/>
      <w:marTop w:val="0"/>
      <w:marBottom w:val="0"/>
      <w:divBdr>
        <w:top w:val="none" w:sz="0" w:space="0" w:color="auto"/>
        <w:left w:val="none" w:sz="0" w:space="0" w:color="auto"/>
        <w:bottom w:val="none" w:sz="0" w:space="0" w:color="auto"/>
        <w:right w:val="none" w:sz="0" w:space="0" w:color="auto"/>
      </w:divBdr>
      <w:divsChild>
        <w:div w:id="1761174883">
          <w:marLeft w:val="-1020"/>
          <w:marRight w:val="0"/>
          <w:marTop w:val="0"/>
          <w:marBottom w:val="0"/>
          <w:divBdr>
            <w:top w:val="none" w:sz="0" w:space="0" w:color="auto"/>
            <w:left w:val="none" w:sz="0" w:space="0" w:color="auto"/>
            <w:bottom w:val="none" w:sz="0" w:space="0" w:color="auto"/>
            <w:right w:val="none" w:sz="0" w:space="0" w:color="auto"/>
          </w:divBdr>
        </w:div>
      </w:divsChild>
    </w:div>
    <w:div w:id="1104423164">
      <w:bodyDiv w:val="1"/>
      <w:marLeft w:val="0"/>
      <w:marRight w:val="0"/>
      <w:marTop w:val="0"/>
      <w:marBottom w:val="0"/>
      <w:divBdr>
        <w:top w:val="none" w:sz="0" w:space="0" w:color="auto"/>
        <w:left w:val="none" w:sz="0" w:space="0" w:color="auto"/>
        <w:bottom w:val="none" w:sz="0" w:space="0" w:color="auto"/>
        <w:right w:val="none" w:sz="0" w:space="0" w:color="auto"/>
      </w:divBdr>
    </w:div>
    <w:div w:id="1124080554">
      <w:bodyDiv w:val="1"/>
      <w:marLeft w:val="0"/>
      <w:marRight w:val="0"/>
      <w:marTop w:val="0"/>
      <w:marBottom w:val="0"/>
      <w:divBdr>
        <w:top w:val="none" w:sz="0" w:space="0" w:color="auto"/>
        <w:left w:val="none" w:sz="0" w:space="0" w:color="auto"/>
        <w:bottom w:val="none" w:sz="0" w:space="0" w:color="auto"/>
        <w:right w:val="none" w:sz="0" w:space="0" w:color="auto"/>
      </w:divBdr>
    </w:div>
    <w:div w:id="1174229129">
      <w:bodyDiv w:val="1"/>
      <w:marLeft w:val="0"/>
      <w:marRight w:val="0"/>
      <w:marTop w:val="0"/>
      <w:marBottom w:val="0"/>
      <w:divBdr>
        <w:top w:val="none" w:sz="0" w:space="0" w:color="auto"/>
        <w:left w:val="none" w:sz="0" w:space="0" w:color="auto"/>
        <w:bottom w:val="none" w:sz="0" w:space="0" w:color="auto"/>
        <w:right w:val="none" w:sz="0" w:space="0" w:color="auto"/>
      </w:divBdr>
    </w:div>
    <w:div w:id="1242985736">
      <w:bodyDiv w:val="1"/>
      <w:marLeft w:val="0"/>
      <w:marRight w:val="0"/>
      <w:marTop w:val="0"/>
      <w:marBottom w:val="0"/>
      <w:divBdr>
        <w:top w:val="none" w:sz="0" w:space="0" w:color="auto"/>
        <w:left w:val="none" w:sz="0" w:space="0" w:color="auto"/>
        <w:bottom w:val="none" w:sz="0" w:space="0" w:color="auto"/>
        <w:right w:val="none" w:sz="0" w:space="0" w:color="auto"/>
      </w:divBdr>
    </w:div>
    <w:div w:id="1289703785">
      <w:bodyDiv w:val="1"/>
      <w:marLeft w:val="0"/>
      <w:marRight w:val="0"/>
      <w:marTop w:val="0"/>
      <w:marBottom w:val="0"/>
      <w:divBdr>
        <w:top w:val="none" w:sz="0" w:space="0" w:color="auto"/>
        <w:left w:val="none" w:sz="0" w:space="0" w:color="auto"/>
        <w:bottom w:val="none" w:sz="0" w:space="0" w:color="auto"/>
        <w:right w:val="none" w:sz="0" w:space="0" w:color="auto"/>
      </w:divBdr>
    </w:div>
    <w:div w:id="1325888610">
      <w:bodyDiv w:val="1"/>
      <w:marLeft w:val="0"/>
      <w:marRight w:val="0"/>
      <w:marTop w:val="0"/>
      <w:marBottom w:val="0"/>
      <w:divBdr>
        <w:top w:val="none" w:sz="0" w:space="0" w:color="auto"/>
        <w:left w:val="none" w:sz="0" w:space="0" w:color="auto"/>
        <w:bottom w:val="none" w:sz="0" w:space="0" w:color="auto"/>
        <w:right w:val="none" w:sz="0" w:space="0" w:color="auto"/>
      </w:divBdr>
    </w:div>
    <w:div w:id="1330059389">
      <w:bodyDiv w:val="1"/>
      <w:marLeft w:val="0"/>
      <w:marRight w:val="0"/>
      <w:marTop w:val="0"/>
      <w:marBottom w:val="0"/>
      <w:divBdr>
        <w:top w:val="none" w:sz="0" w:space="0" w:color="auto"/>
        <w:left w:val="none" w:sz="0" w:space="0" w:color="auto"/>
        <w:bottom w:val="none" w:sz="0" w:space="0" w:color="auto"/>
        <w:right w:val="none" w:sz="0" w:space="0" w:color="auto"/>
      </w:divBdr>
    </w:div>
    <w:div w:id="1388646422">
      <w:bodyDiv w:val="1"/>
      <w:marLeft w:val="0"/>
      <w:marRight w:val="0"/>
      <w:marTop w:val="0"/>
      <w:marBottom w:val="0"/>
      <w:divBdr>
        <w:top w:val="none" w:sz="0" w:space="0" w:color="auto"/>
        <w:left w:val="none" w:sz="0" w:space="0" w:color="auto"/>
        <w:bottom w:val="none" w:sz="0" w:space="0" w:color="auto"/>
        <w:right w:val="none" w:sz="0" w:space="0" w:color="auto"/>
      </w:divBdr>
    </w:div>
    <w:div w:id="1428310817">
      <w:bodyDiv w:val="1"/>
      <w:marLeft w:val="0"/>
      <w:marRight w:val="0"/>
      <w:marTop w:val="0"/>
      <w:marBottom w:val="0"/>
      <w:divBdr>
        <w:top w:val="none" w:sz="0" w:space="0" w:color="auto"/>
        <w:left w:val="none" w:sz="0" w:space="0" w:color="auto"/>
        <w:bottom w:val="none" w:sz="0" w:space="0" w:color="auto"/>
        <w:right w:val="none" w:sz="0" w:space="0" w:color="auto"/>
      </w:divBdr>
    </w:div>
    <w:div w:id="1442340659">
      <w:bodyDiv w:val="1"/>
      <w:marLeft w:val="0"/>
      <w:marRight w:val="0"/>
      <w:marTop w:val="0"/>
      <w:marBottom w:val="0"/>
      <w:divBdr>
        <w:top w:val="none" w:sz="0" w:space="0" w:color="auto"/>
        <w:left w:val="none" w:sz="0" w:space="0" w:color="auto"/>
        <w:bottom w:val="none" w:sz="0" w:space="0" w:color="auto"/>
        <w:right w:val="none" w:sz="0" w:space="0" w:color="auto"/>
      </w:divBdr>
    </w:div>
    <w:div w:id="1476606467">
      <w:bodyDiv w:val="1"/>
      <w:marLeft w:val="0"/>
      <w:marRight w:val="0"/>
      <w:marTop w:val="0"/>
      <w:marBottom w:val="0"/>
      <w:divBdr>
        <w:top w:val="none" w:sz="0" w:space="0" w:color="auto"/>
        <w:left w:val="none" w:sz="0" w:space="0" w:color="auto"/>
        <w:bottom w:val="none" w:sz="0" w:space="0" w:color="auto"/>
        <w:right w:val="none" w:sz="0" w:space="0" w:color="auto"/>
      </w:divBdr>
    </w:div>
    <w:div w:id="1478105230">
      <w:bodyDiv w:val="1"/>
      <w:marLeft w:val="0"/>
      <w:marRight w:val="0"/>
      <w:marTop w:val="0"/>
      <w:marBottom w:val="0"/>
      <w:divBdr>
        <w:top w:val="none" w:sz="0" w:space="0" w:color="auto"/>
        <w:left w:val="none" w:sz="0" w:space="0" w:color="auto"/>
        <w:bottom w:val="none" w:sz="0" w:space="0" w:color="auto"/>
        <w:right w:val="none" w:sz="0" w:space="0" w:color="auto"/>
      </w:divBdr>
    </w:div>
    <w:div w:id="1570118989">
      <w:bodyDiv w:val="1"/>
      <w:marLeft w:val="0"/>
      <w:marRight w:val="0"/>
      <w:marTop w:val="0"/>
      <w:marBottom w:val="0"/>
      <w:divBdr>
        <w:top w:val="none" w:sz="0" w:space="0" w:color="auto"/>
        <w:left w:val="none" w:sz="0" w:space="0" w:color="auto"/>
        <w:bottom w:val="none" w:sz="0" w:space="0" w:color="auto"/>
        <w:right w:val="none" w:sz="0" w:space="0" w:color="auto"/>
      </w:divBdr>
      <w:divsChild>
        <w:div w:id="975255772">
          <w:marLeft w:val="0"/>
          <w:marRight w:val="0"/>
          <w:marTop w:val="0"/>
          <w:marBottom w:val="0"/>
          <w:divBdr>
            <w:top w:val="none" w:sz="0" w:space="0" w:color="auto"/>
            <w:left w:val="none" w:sz="0" w:space="0" w:color="auto"/>
            <w:bottom w:val="none" w:sz="0" w:space="0" w:color="auto"/>
            <w:right w:val="none" w:sz="0" w:space="0" w:color="auto"/>
          </w:divBdr>
          <w:divsChild>
            <w:div w:id="4268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4716">
      <w:bodyDiv w:val="1"/>
      <w:marLeft w:val="0"/>
      <w:marRight w:val="0"/>
      <w:marTop w:val="0"/>
      <w:marBottom w:val="0"/>
      <w:divBdr>
        <w:top w:val="none" w:sz="0" w:space="0" w:color="auto"/>
        <w:left w:val="none" w:sz="0" w:space="0" w:color="auto"/>
        <w:bottom w:val="none" w:sz="0" w:space="0" w:color="auto"/>
        <w:right w:val="none" w:sz="0" w:space="0" w:color="auto"/>
      </w:divBdr>
    </w:div>
    <w:div w:id="1627618340">
      <w:bodyDiv w:val="1"/>
      <w:marLeft w:val="0"/>
      <w:marRight w:val="0"/>
      <w:marTop w:val="0"/>
      <w:marBottom w:val="0"/>
      <w:divBdr>
        <w:top w:val="none" w:sz="0" w:space="0" w:color="auto"/>
        <w:left w:val="none" w:sz="0" w:space="0" w:color="auto"/>
        <w:bottom w:val="none" w:sz="0" w:space="0" w:color="auto"/>
        <w:right w:val="none" w:sz="0" w:space="0" w:color="auto"/>
      </w:divBdr>
    </w:div>
    <w:div w:id="1630865530">
      <w:bodyDiv w:val="1"/>
      <w:marLeft w:val="0"/>
      <w:marRight w:val="0"/>
      <w:marTop w:val="0"/>
      <w:marBottom w:val="0"/>
      <w:divBdr>
        <w:top w:val="none" w:sz="0" w:space="0" w:color="auto"/>
        <w:left w:val="none" w:sz="0" w:space="0" w:color="auto"/>
        <w:bottom w:val="none" w:sz="0" w:space="0" w:color="auto"/>
        <w:right w:val="none" w:sz="0" w:space="0" w:color="auto"/>
      </w:divBdr>
    </w:div>
    <w:div w:id="1688143397">
      <w:bodyDiv w:val="1"/>
      <w:marLeft w:val="0"/>
      <w:marRight w:val="0"/>
      <w:marTop w:val="0"/>
      <w:marBottom w:val="0"/>
      <w:divBdr>
        <w:top w:val="none" w:sz="0" w:space="0" w:color="auto"/>
        <w:left w:val="none" w:sz="0" w:space="0" w:color="auto"/>
        <w:bottom w:val="none" w:sz="0" w:space="0" w:color="auto"/>
        <w:right w:val="none" w:sz="0" w:space="0" w:color="auto"/>
      </w:divBdr>
    </w:div>
    <w:div w:id="1752316150">
      <w:bodyDiv w:val="1"/>
      <w:marLeft w:val="0"/>
      <w:marRight w:val="0"/>
      <w:marTop w:val="0"/>
      <w:marBottom w:val="0"/>
      <w:divBdr>
        <w:top w:val="none" w:sz="0" w:space="0" w:color="auto"/>
        <w:left w:val="none" w:sz="0" w:space="0" w:color="auto"/>
        <w:bottom w:val="none" w:sz="0" w:space="0" w:color="auto"/>
        <w:right w:val="none" w:sz="0" w:space="0" w:color="auto"/>
      </w:divBdr>
      <w:divsChild>
        <w:div w:id="1739673652">
          <w:marLeft w:val="-1020"/>
          <w:marRight w:val="0"/>
          <w:marTop w:val="0"/>
          <w:marBottom w:val="0"/>
          <w:divBdr>
            <w:top w:val="none" w:sz="0" w:space="0" w:color="auto"/>
            <w:left w:val="none" w:sz="0" w:space="0" w:color="auto"/>
            <w:bottom w:val="none" w:sz="0" w:space="0" w:color="auto"/>
            <w:right w:val="none" w:sz="0" w:space="0" w:color="auto"/>
          </w:divBdr>
        </w:div>
      </w:divsChild>
    </w:div>
    <w:div w:id="1804273555">
      <w:bodyDiv w:val="1"/>
      <w:marLeft w:val="0"/>
      <w:marRight w:val="0"/>
      <w:marTop w:val="0"/>
      <w:marBottom w:val="0"/>
      <w:divBdr>
        <w:top w:val="none" w:sz="0" w:space="0" w:color="auto"/>
        <w:left w:val="none" w:sz="0" w:space="0" w:color="auto"/>
        <w:bottom w:val="none" w:sz="0" w:space="0" w:color="auto"/>
        <w:right w:val="none" w:sz="0" w:space="0" w:color="auto"/>
      </w:divBdr>
    </w:div>
    <w:div w:id="1811897847">
      <w:bodyDiv w:val="1"/>
      <w:marLeft w:val="0"/>
      <w:marRight w:val="0"/>
      <w:marTop w:val="0"/>
      <w:marBottom w:val="0"/>
      <w:divBdr>
        <w:top w:val="none" w:sz="0" w:space="0" w:color="auto"/>
        <w:left w:val="none" w:sz="0" w:space="0" w:color="auto"/>
        <w:bottom w:val="none" w:sz="0" w:space="0" w:color="auto"/>
        <w:right w:val="none" w:sz="0" w:space="0" w:color="auto"/>
      </w:divBdr>
    </w:div>
    <w:div w:id="1848712369">
      <w:bodyDiv w:val="1"/>
      <w:marLeft w:val="0"/>
      <w:marRight w:val="0"/>
      <w:marTop w:val="0"/>
      <w:marBottom w:val="0"/>
      <w:divBdr>
        <w:top w:val="none" w:sz="0" w:space="0" w:color="auto"/>
        <w:left w:val="none" w:sz="0" w:space="0" w:color="auto"/>
        <w:bottom w:val="none" w:sz="0" w:space="0" w:color="auto"/>
        <w:right w:val="none" w:sz="0" w:space="0" w:color="auto"/>
      </w:divBdr>
    </w:div>
    <w:div w:id="1857697340">
      <w:bodyDiv w:val="1"/>
      <w:marLeft w:val="0"/>
      <w:marRight w:val="0"/>
      <w:marTop w:val="0"/>
      <w:marBottom w:val="0"/>
      <w:divBdr>
        <w:top w:val="none" w:sz="0" w:space="0" w:color="auto"/>
        <w:left w:val="none" w:sz="0" w:space="0" w:color="auto"/>
        <w:bottom w:val="none" w:sz="0" w:space="0" w:color="auto"/>
        <w:right w:val="none" w:sz="0" w:space="0" w:color="auto"/>
      </w:divBdr>
    </w:div>
    <w:div w:id="1873569085">
      <w:bodyDiv w:val="1"/>
      <w:marLeft w:val="0"/>
      <w:marRight w:val="0"/>
      <w:marTop w:val="0"/>
      <w:marBottom w:val="0"/>
      <w:divBdr>
        <w:top w:val="none" w:sz="0" w:space="0" w:color="auto"/>
        <w:left w:val="none" w:sz="0" w:space="0" w:color="auto"/>
        <w:bottom w:val="none" w:sz="0" w:space="0" w:color="auto"/>
        <w:right w:val="none" w:sz="0" w:space="0" w:color="auto"/>
      </w:divBdr>
    </w:div>
    <w:div w:id="1908370165">
      <w:bodyDiv w:val="1"/>
      <w:marLeft w:val="0"/>
      <w:marRight w:val="0"/>
      <w:marTop w:val="0"/>
      <w:marBottom w:val="0"/>
      <w:divBdr>
        <w:top w:val="none" w:sz="0" w:space="0" w:color="auto"/>
        <w:left w:val="none" w:sz="0" w:space="0" w:color="auto"/>
        <w:bottom w:val="none" w:sz="0" w:space="0" w:color="auto"/>
        <w:right w:val="none" w:sz="0" w:space="0" w:color="auto"/>
      </w:divBdr>
    </w:div>
    <w:div w:id="1948080196">
      <w:bodyDiv w:val="1"/>
      <w:marLeft w:val="0"/>
      <w:marRight w:val="0"/>
      <w:marTop w:val="0"/>
      <w:marBottom w:val="0"/>
      <w:divBdr>
        <w:top w:val="none" w:sz="0" w:space="0" w:color="auto"/>
        <w:left w:val="none" w:sz="0" w:space="0" w:color="auto"/>
        <w:bottom w:val="none" w:sz="0" w:space="0" w:color="auto"/>
        <w:right w:val="none" w:sz="0" w:space="0" w:color="auto"/>
      </w:divBdr>
    </w:div>
    <w:div w:id="2016767068">
      <w:bodyDiv w:val="1"/>
      <w:marLeft w:val="0"/>
      <w:marRight w:val="0"/>
      <w:marTop w:val="0"/>
      <w:marBottom w:val="0"/>
      <w:divBdr>
        <w:top w:val="none" w:sz="0" w:space="0" w:color="auto"/>
        <w:left w:val="none" w:sz="0" w:space="0" w:color="auto"/>
        <w:bottom w:val="none" w:sz="0" w:space="0" w:color="auto"/>
        <w:right w:val="none" w:sz="0" w:space="0" w:color="auto"/>
      </w:divBdr>
    </w:div>
    <w:div w:id="2059085984">
      <w:bodyDiv w:val="1"/>
      <w:marLeft w:val="0"/>
      <w:marRight w:val="0"/>
      <w:marTop w:val="0"/>
      <w:marBottom w:val="0"/>
      <w:divBdr>
        <w:top w:val="none" w:sz="0" w:space="0" w:color="auto"/>
        <w:left w:val="none" w:sz="0" w:space="0" w:color="auto"/>
        <w:bottom w:val="none" w:sz="0" w:space="0" w:color="auto"/>
        <w:right w:val="none" w:sz="0" w:space="0" w:color="auto"/>
      </w:divBdr>
    </w:div>
    <w:div w:id="214500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youtu.be/_MbvyCNgc9s" TargetMode="External"/><Relationship Id="rId42" Type="http://schemas.openxmlformats.org/officeDocument/2006/relationships/hyperlink" Target="https://youtu.be/W9cPKpGcjgo" TargetMode="External"/><Relationship Id="rId47" Type="http://schemas.openxmlformats.org/officeDocument/2006/relationships/image" Target="media/image30.emf"/><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hyperlink" Target="https://www.youtube.com/watch?v=pYAjbOz59lc" TargetMode="External"/><Relationship Id="rId37" Type="http://schemas.openxmlformats.org/officeDocument/2006/relationships/image" Target="media/image23.png"/><Relationship Id="rId40" Type="http://schemas.openxmlformats.org/officeDocument/2006/relationships/hyperlink" Target="https://youtu.be/sosMNEVUF60" TargetMode="External"/><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youtu.be/G09uV4ZACMs" TargetMode="External"/><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youtu.be/7Xd9bsGqZyk" TargetMode="External"/><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hyperlink" Target="https://youtu.be/vbGEQnGN644" TargetMode="External"/><Relationship Id="rId46"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hyperlink" Target="https://youtu.be/GIl-WCBBJeU" TargetMode="External"/><Relationship Id="rId36" Type="http://schemas.openxmlformats.org/officeDocument/2006/relationships/hyperlink" Target="https://youtu.be/Exf1G3e9q1s" TargetMode="External"/><Relationship Id="rId4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IANA\Desktop\UPCFinalProjectReportTemplate%20(5)\UPCFinalProjectReportTemplate\UPCFinal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UPCFinalProjectReportTemplate.dotx</Template>
  <TotalTime>147</TotalTime>
  <Pages>42</Pages>
  <Words>6490</Words>
  <Characters>35695</Characters>
  <Application>Microsoft Office Word</Application>
  <DocSecurity>0</DocSecurity>
  <Lines>297</Lines>
  <Paragraphs>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u202211917 (Del Carpio Flores, Ariana Ileen)</cp:lastModifiedBy>
  <cp:revision>4</cp:revision>
  <cp:lastPrinted>2023-04-20T04:32:00Z</cp:lastPrinted>
  <dcterms:created xsi:type="dcterms:W3CDTF">2023-05-02T01:39:00Z</dcterms:created>
  <dcterms:modified xsi:type="dcterms:W3CDTF">2023-05-02T04:27:00Z</dcterms:modified>
</cp:coreProperties>
</file>